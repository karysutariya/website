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7FD" w:rsidRPr="009347FD" w:rsidRDefault="00C7211D" w:rsidP="00B53644">
      <w:pPr>
        <w:pStyle w:val="BodyText"/>
        <w:spacing w:line="276" w:lineRule="auto"/>
        <w:ind w:right="105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F2E4E0" wp14:editId="13433F4B">
                <wp:simplePos x="0" y="0"/>
                <wp:positionH relativeFrom="column">
                  <wp:posOffset>-2645380</wp:posOffset>
                </wp:positionH>
                <wp:positionV relativeFrom="paragraph">
                  <wp:posOffset>-685800</wp:posOffset>
                </wp:positionV>
                <wp:extent cx="2083981" cy="2402959"/>
                <wp:effectExtent l="0" t="0" r="12065" b="165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981" cy="24029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7211D" w:rsidRDefault="00C7211D">
                            <w:r>
                              <w:t xml:space="preserve">           </w:t>
                            </w:r>
                            <w:r w:rsidR="00EB54D0"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1895475" cy="2047875"/>
                                  <wp:effectExtent l="0" t="0" r="9525" b="9525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500171700955_35924.jpg"/>
                                          <pic:cNvPicPr/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1486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5475" cy="2047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F2E4E0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-208.3pt;margin-top:-54pt;width:164.1pt;height:189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" fillcolor="white [3201]" strokecolor="white [3212]" strokeweight=".5pt">
                <v:textbox>
                  <w:txbxContent>
                    <w:p w:rsidR="00C7211D" w:rsidRDefault="00C7211D">
                      <w:r>
                        <w:t xml:space="preserve">           </w:t>
                      </w:r>
                      <w:r w:rsidR="00EB54D0"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>
                            <wp:extent cx="1895475" cy="2047875"/>
                            <wp:effectExtent l="0" t="0" r="9525" b="9525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500171700955_35924.jpg"/>
                                    <pic:cNvPicPr/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1486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895475" cy="204787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9347FD" w:rsidRPr="009347FD">
        <w:rPr>
          <w:b/>
          <w:sz w:val="36"/>
          <w:szCs w:val="36"/>
        </w:rPr>
        <w:t>Kary</w:t>
      </w:r>
      <w:proofErr w:type="spellEnd"/>
      <w:r w:rsidR="009347FD" w:rsidRPr="009347FD">
        <w:rPr>
          <w:b/>
          <w:sz w:val="36"/>
          <w:szCs w:val="36"/>
        </w:rPr>
        <w:t xml:space="preserve"> S. </w:t>
      </w:r>
      <w:proofErr w:type="spellStart"/>
      <w:r w:rsidR="009347FD" w:rsidRPr="009347FD">
        <w:rPr>
          <w:b/>
          <w:sz w:val="36"/>
          <w:szCs w:val="36"/>
        </w:rPr>
        <w:t>Sutariya</w:t>
      </w:r>
      <w:proofErr w:type="spellEnd"/>
    </w:p>
    <w:p w:rsidR="009347FD" w:rsidRPr="005B2EE0" w:rsidRDefault="00DF2297" w:rsidP="00B53644">
      <w:pPr>
        <w:pStyle w:val="BodyText"/>
        <w:ind w:right="105"/>
        <w:jc w:val="center"/>
        <w:rPr>
          <w:color w:val="7F7F7F"/>
        </w:rPr>
      </w:pPr>
      <w:r>
        <w:rPr>
          <w:color w:val="7F7F7F"/>
        </w:rPr>
        <w:t xml:space="preserve">Master of Applied Computer Science  </w:t>
      </w:r>
    </w:p>
    <w:bookmarkStart w:id="0" w:name="_Hlk45287664"/>
    <w:p w:rsidR="005B2EE0" w:rsidRPr="00EB54D0" w:rsidRDefault="00C96B23" w:rsidP="00B53644">
      <w:pPr>
        <w:pStyle w:val="BodyText"/>
        <w:spacing w:before="129"/>
        <w:ind w:right="-36"/>
        <w:jc w:val="center"/>
        <w:rPr>
          <w:rStyle w:val="Hyperlink"/>
          <w:color w:val="00B0F0"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4683E24" wp14:editId="6E24B7F4">
                <wp:simplePos x="0" y="0"/>
                <wp:positionH relativeFrom="page">
                  <wp:posOffset>3009900</wp:posOffset>
                </wp:positionH>
                <wp:positionV relativeFrom="paragraph">
                  <wp:posOffset>485445</wp:posOffset>
                </wp:positionV>
                <wp:extent cx="4355465" cy="0"/>
                <wp:effectExtent l="0" t="0" r="0" b="1905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55465" cy="0"/>
                          <a:chOff x="1387" y="552"/>
                          <a:chExt cx="6384" cy="161"/>
                        </a:xfrm>
                      </wpg:grpSpPr>
                      <pic:pic xmlns:pic="http://schemas.openxmlformats.org/drawingml/2006/picture">
                        <pic:nvPicPr>
                          <pic:cNvPr id="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7" y="552"/>
                            <a:ext cx="6384" cy="1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441" y="594"/>
                            <a:ext cx="6285" cy="15"/>
                          </a:xfrm>
                          <a:prstGeom prst="line">
                            <a:avLst/>
                          </a:prstGeom>
                          <a:noFill/>
                          <a:ln w="259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0A9707" id="Group 6" o:spid="_x0000_s1026" style="position:absolute;margin-left:237pt;margin-top:38.2pt;width:342.95pt;height:0;z-index:-251658240;mso-wrap-distance-left:0;mso-wrap-distance-right:0;mso-position-horizontal-relative:page" coordorigin="1387,552" coordsize="6384,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">
                <v:shape id="Picture 3" o:spid="_x0000_s1027" type="#_x0000_t75" style="position:absolute;left:1387;top:552;width:6384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">
                  <v:imagedata r:id="rId12" o:title=""/>
                </v:shape>
                <v:line id="Line 4" o:spid="_x0000_s1028" style="position:absolute;visibility:visible;mso-wrap-style:square" from="1441,594" to="7726,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" strokeweight="2.04pt"/>
                <w10:wrap type="topAndBottom" anchorx="page"/>
              </v:group>
            </w:pict>
          </mc:Fallback>
        </mc:AlternateContent>
      </w:r>
      <w:r w:rsidR="00262987">
        <w:rPr>
          <w:noProof/>
          <w:lang w:val="en-IN" w:eastAsia="en-IN" w:bidi="ar-SA"/>
        </w:rPr>
        <w:drawing>
          <wp:anchor distT="0" distB="0" distL="0" distR="0" simplePos="0" relativeHeight="251660288" behindDoc="0" locked="0" layoutInCell="1" allowOverlap="1" wp14:anchorId="11B1F36B" wp14:editId="72D4195F">
            <wp:simplePos x="0" y="0"/>
            <wp:positionH relativeFrom="page">
              <wp:posOffset>3838575</wp:posOffset>
            </wp:positionH>
            <wp:positionV relativeFrom="paragraph">
              <wp:posOffset>39370</wp:posOffset>
            </wp:positionV>
            <wp:extent cx="263440" cy="218440"/>
            <wp:effectExtent l="0" t="0" r="3810" b="0"/>
            <wp:wrapNone/>
            <wp:docPr id="2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44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EB54D0" w:rsidRPr="00EB54D0">
        <w:rPr>
          <w:rStyle w:val="Hyperlink"/>
          <w:color w:val="00B0F0"/>
        </w:rPr>
        <w:t>https://skarys.herokuapp.com/</w:t>
      </w:r>
    </w:p>
    <w:p w:rsidR="00C96B23" w:rsidRDefault="00C96B23">
      <w:pPr>
        <w:pStyle w:val="SectionHeading"/>
        <w:rPr>
          <w:rFonts w:ascii="Times New Roman" w:eastAsia="Times New Roman" w:hAnsi="Times New Roman" w:cs="Times New Roman"/>
          <w:b/>
          <w:caps w:val="0"/>
          <w:color w:val="003399"/>
          <w:sz w:val="24"/>
          <w:szCs w:val="24"/>
          <w:lang w:eastAsia="en-US" w:bidi="en-US"/>
        </w:rPr>
      </w:pPr>
    </w:p>
    <w:p w:rsidR="00262987" w:rsidRDefault="00C96B23">
      <w:pPr>
        <w:pStyle w:val="SectionHeading"/>
      </w:pPr>
      <w:r>
        <w:rPr>
          <w:noProof/>
          <w:lang w:val="en-IN" w:eastAsia="en-IN"/>
        </w:rPr>
        <w:drawing>
          <wp:anchor distT="0" distB="0" distL="0" distR="0" simplePos="0" relativeHeight="251671552" behindDoc="0" locked="0" layoutInCell="1" allowOverlap="1" wp14:anchorId="3A639896" wp14:editId="19E17781">
            <wp:simplePos x="0" y="0"/>
            <wp:positionH relativeFrom="margin">
              <wp:posOffset>-17145</wp:posOffset>
            </wp:positionH>
            <wp:positionV relativeFrom="paragraph">
              <wp:posOffset>223520</wp:posOffset>
            </wp:positionV>
            <wp:extent cx="323850" cy="323850"/>
            <wp:effectExtent l="0" t="0" r="0" b="0"/>
            <wp:wrapNone/>
            <wp:docPr id="4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38AC" w:rsidRPr="007A38AC" w:rsidRDefault="00B70E51" w:rsidP="007A38AC">
      <w:pPr>
        <w:pStyle w:val="SectionHeading"/>
        <w:spacing w:line="276" w:lineRule="auto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</w:t>
      </w:r>
      <w:r w:rsidR="00DF2297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PERSONALITY &amp; </w:t>
      </w:r>
      <w:r w:rsidR="002D5BA6" w:rsidRPr="00E8619A">
        <w:rPr>
          <w:rFonts w:ascii="Times New Roman" w:hAnsi="Times New Roman" w:cs="Times New Roman"/>
          <w:color w:val="000000" w:themeColor="text1"/>
          <w:sz w:val="40"/>
          <w:szCs w:val="40"/>
        </w:rPr>
        <w:t>Objective</w:t>
      </w:r>
      <w:r w:rsidR="00DF2297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s </w:t>
      </w:r>
      <w:r w:rsidR="007A38AC">
        <w:rPr>
          <w:color w:val="595959"/>
          <w:spacing w:val="-5"/>
        </w:rPr>
        <w:t xml:space="preserve"> </w:t>
      </w:r>
    </w:p>
    <w:p w:rsidR="00B40063" w:rsidRDefault="00C51AA6" w:rsidP="0079222E">
      <w:pPr>
        <w:pStyle w:val="BodyText"/>
        <w:jc w:val="both"/>
        <w:rPr>
          <w:color w:val="585858"/>
          <w:sz w:val="22"/>
          <w:szCs w:val="22"/>
        </w:rPr>
      </w:pPr>
      <w:r w:rsidRPr="00C96B23">
        <w:rPr>
          <w:noProof/>
          <w:sz w:val="22"/>
          <w:szCs w:val="22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E9A79E" wp14:editId="3CD029C5">
                <wp:simplePos x="0" y="0"/>
                <wp:positionH relativeFrom="column">
                  <wp:posOffset>-2798445</wp:posOffset>
                </wp:positionH>
                <wp:positionV relativeFrom="paragraph">
                  <wp:posOffset>104139</wp:posOffset>
                </wp:positionV>
                <wp:extent cx="2286000" cy="6924675"/>
                <wp:effectExtent l="0" t="0" r="0" b="952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924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alias w:val="Your Name"/>
                              <w:tag w:val=""/>
                              <w:id w:val="177164487"/>
                              <w:placeholder>
                                <w:docPart w:val="BF29C4E91C2D4CD5A7C19E2FBC605D0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 w:multiLine="1"/>
                            </w:sdtPr>
                            <w:sdtEndPr/>
                            <w:sdtContent>
                              <w:p w:rsidR="00190FAE" w:rsidRPr="00D62AB2" w:rsidRDefault="00190FAE" w:rsidP="00190FAE">
                                <w:pPr>
                                  <w:pStyle w:val="Name"/>
                                  <w:spacing w:after="0" w:line="360" w:lineRule="auto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IN"/>
                                  </w:rPr>
                                  <w:t>CONTACT</w:t>
                                </w:r>
                              </w:p>
                            </w:sdtContent>
                          </w:sdt>
                          <w:p w:rsidR="00190FAE" w:rsidRPr="009347FD" w:rsidRDefault="00190FAE" w:rsidP="00C51AA6">
                            <w:pPr>
                              <w:pStyle w:val="KeyPoint"/>
                              <w:numPr>
                                <w:ilvl w:val="0"/>
                                <w:numId w:val="3"/>
                              </w:numPr>
                              <w:spacing w:before="0" w:after="0"/>
                              <w:rPr>
                                <w:rFonts w:ascii="Times New Roman" w:hAnsi="Times New Roman" w:cs="Times New Roman"/>
                                <w:color w:val="595959"/>
                                <w:sz w:val="22"/>
                                <w:szCs w:val="22"/>
                              </w:rPr>
                            </w:pPr>
                            <w:r w:rsidRPr="009347FD">
                              <w:rPr>
                                <w:rFonts w:ascii="Times New Roman" w:hAnsi="Times New Roman" w:cs="Times New Roman"/>
                                <w:color w:val="595959"/>
                                <w:sz w:val="22"/>
                                <w:szCs w:val="22"/>
                              </w:rPr>
                              <w:t>+91 98252 93615</w:t>
                            </w:r>
                          </w:p>
                          <w:p w:rsidR="00190FAE" w:rsidRPr="00330A04" w:rsidRDefault="00D85AF2" w:rsidP="00C51AA6">
                            <w:pPr>
                              <w:pStyle w:val="KeyPoint"/>
                              <w:numPr>
                                <w:ilvl w:val="0"/>
                                <w:numId w:val="0"/>
                              </w:numPr>
                              <w:spacing w:before="0" w:after="0"/>
                              <w:ind w:left="360"/>
                              <w:rPr>
                                <w:rFonts w:ascii="Times New Roman" w:hAnsi="Times New Roman" w:cs="Times New Roman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90FAE"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155CEC14" wp14:editId="28D98166">
                                  <wp:extent cx="133350" cy="104775"/>
                                  <wp:effectExtent l="0" t="0" r="0" b="952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350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90FA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hyperlink r:id="rId16" w:history="1">
                              <w:r w:rsidR="00190FAE" w:rsidRPr="009347FD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66CC"/>
                                  <w:sz w:val="22"/>
                                  <w:szCs w:val="22"/>
                                </w:rPr>
                                <w:t>Karysutariya1234@gmail.com</w:t>
                              </w:r>
                            </w:hyperlink>
                          </w:p>
                          <w:p w:rsidR="00190FAE" w:rsidRPr="00C51AA6" w:rsidRDefault="00190FAE" w:rsidP="00C51AA6">
                            <w:pPr>
                              <w:pStyle w:val="KeyPoint"/>
                              <w:numPr>
                                <w:ilvl w:val="0"/>
                                <w:numId w:val="0"/>
                              </w:numPr>
                              <w:spacing w:before="0" w:after="0"/>
                              <w:ind w:left="36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position w:val="-1"/>
                                <w:lang w:val="en-IN" w:eastAsia="en-IN"/>
                              </w:rPr>
                              <w:drawing>
                                <wp:inline distT="0" distB="0" distL="0" distR="0" wp14:anchorId="3B46007E" wp14:editId="078DC4D5">
                                  <wp:extent cx="143473" cy="137769"/>
                                  <wp:effectExtent l="0" t="0" r="0" b="0"/>
                                  <wp:docPr id="4" name="image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3.png"/>
                                          <pic:cNvPicPr/>
                                        </pic:nvPicPr>
                                        <pic:blipFill>
                                          <a:blip r:embed="rId1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3473" cy="1377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K-402,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Melaanio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R</w:t>
                            </w:r>
                            <w:r w:rsidRPr="009347F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esidency, near Yogi </w:t>
                            </w:r>
                            <w:proofErr w:type="spellStart"/>
                            <w:r w:rsidRPr="009347F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Chowk</w:t>
                            </w:r>
                            <w:proofErr w:type="spellEnd"/>
                            <w:r w:rsidRPr="009347F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, Surat-395010.</w:t>
                            </w:r>
                          </w:p>
                          <w:p w:rsidR="00190FAE" w:rsidRPr="00D62AB2" w:rsidRDefault="00190FAE" w:rsidP="00190FAE">
                            <w:pPr>
                              <w:pStyle w:val="Name"/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D62AB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SOCIAL</w:t>
                            </w:r>
                          </w:p>
                          <w:p w:rsidR="00190FAE" w:rsidRPr="009347FD" w:rsidRDefault="00190FAE" w:rsidP="00C51AA6">
                            <w:pPr>
                              <w:pStyle w:val="KeyPoint"/>
                              <w:numPr>
                                <w:ilvl w:val="0"/>
                                <w:numId w:val="4"/>
                              </w:numPr>
                              <w:spacing w:before="0" w:after="0"/>
                              <w:rPr>
                                <w:rFonts w:ascii="Times New Roman" w:hAnsi="Times New Roman" w:cs="Times New Roman"/>
                                <w:color w:val="59595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2"/>
                                <w:szCs w:val="22"/>
                              </w:rPr>
                              <w:t xml:space="preserve"> KARY SUTARIYA</w:t>
                            </w:r>
                          </w:p>
                          <w:p w:rsidR="00190FAE" w:rsidRPr="009E309D" w:rsidRDefault="009E309D" w:rsidP="00C51AA6">
                            <w:pPr>
                              <w:pStyle w:val="Heading3"/>
                              <w:shd w:val="clear" w:color="auto" w:fill="FFFFFF"/>
                              <w:spacing w:before="0"/>
                              <w:rPr>
                                <w:rFonts w:ascii="Times New Roman" w:hAnsi="Times New Roman" w:cs="Times New Roman"/>
                                <w:b w:val="0"/>
                                <w:color w:val="4D525B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IN" w:eastAsia="en-IN"/>
                              </w:rPr>
                              <w:t xml:space="preserve">        </w:t>
                            </w:r>
                            <w:r w:rsidR="00E91784">
                              <w:rPr>
                                <w:noProof/>
                                <w:sz w:val="16"/>
                                <w:szCs w:val="16"/>
                                <w:lang w:val="en-IN" w:eastAsia="en-IN"/>
                              </w:rPr>
                              <w:pict>
                                <v:shape id="Picture 83" o:spid="_x0000_i1028" type="#_x0000_t75" style="width:12pt;height:12pt;flip:x;visibility:visible" o:bullet="t">
                                  <v:imagedata r:id="rId18" o:title=""/>
                                </v:shape>
                              </w:pict>
                            </w:r>
                            <w:r w:rsidR="0094695D">
                              <w:t xml:space="preserve"> 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9E309D">
                              <w:rPr>
                                <w:rFonts w:ascii="Times New Roman" w:hAnsi="Times New Roman" w:cs="Times New Roman"/>
                                <w:b w:val="0"/>
                                <w:color w:val="595959" w:themeColor="text1" w:themeTint="A6"/>
                                <w:sz w:val="22"/>
                                <w:szCs w:val="22"/>
                              </w:rPr>
                              <w:t>@KARYSUTARIYA1234</w:t>
                            </w:r>
                          </w:p>
                          <w:p w:rsidR="00190FAE" w:rsidRDefault="00B94B63" w:rsidP="00C51AA6">
                            <w:pPr>
                              <w:pStyle w:val="KeyPoint"/>
                              <w:numPr>
                                <w:ilvl w:val="0"/>
                                <w:numId w:val="0"/>
                              </w:numPr>
                              <w:spacing w:before="0" w:after="0"/>
                              <w:ind w:left="360" w:hanging="76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90FA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4695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IN" w:eastAsia="en-IN"/>
                              </w:rPr>
                              <w:drawing>
                                <wp:inline distT="0" distB="0" distL="0" distR="0" wp14:anchorId="64C4D7CC" wp14:editId="6E97A4B1">
                                  <wp:extent cx="118592" cy="161925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kisspng-logo-grayscale-graphic-designer-instagram-customer-service-5ac318a8be94f6.2067999715227352727806.png"/>
                                          <pic:cNvPicPr/>
                                        </pic:nvPicPr>
                                        <pic:blipFill>
                                          <a:blip r:embed="rId1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118592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90FA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94695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190FAE">
                              <w:rPr>
                                <w:rFonts w:ascii="Times New Roman" w:hAnsi="Times New Roman" w:cs="Times New Roman"/>
                                <w:color w:val="595959"/>
                                <w:sz w:val="22"/>
                                <w:szCs w:val="22"/>
                              </w:rPr>
                              <w:t>KARY SUTARIYA</w:t>
                            </w:r>
                          </w:p>
                          <w:p w:rsidR="00190FAE" w:rsidRPr="00C51AA6" w:rsidRDefault="0094695D" w:rsidP="00C51AA6">
                            <w:pPr>
                              <w:pStyle w:val="KeyPoint"/>
                              <w:numPr>
                                <w:ilvl w:val="0"/>
                                <w:numId w:val="0"/>
                              </w:numPr>
                              <w:spacing w:before="0" w:after="0"/>
                              <w:rPr>
                                <w:rFonts w:ascii="Times New Roman" w:hAnsi="Times New Roman" w:cs="Times New Roman"/>
                                <w:color w:val="59595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B94B6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190FAE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  <w:lang w:val="en-IN" w:eastAsia="en-IN"/>
                              </w:rPr>
                              <w:drawing>
                                <wp:inline distT="0" distB="0" distL="0" distR="0" wp14:anchorId="4A96169B" wp14:editId="7AEE1F55">
                                  <wp:extent cx="156524" cy="115111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4.png"/>
                                          <pic:cNvPicPr/>
                                        </pic:nvPicPr>
                                        <pic:blipFill>
                                          <a:blip r:embed="rId2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6524" cy="1151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90FAE" w:rsidRPr="00B210ED">
                              <w:rPr>
                                <w:rFonts w:ascii="Times New Roman" w:hAnsi="Times New Roman" w:cs="Times New Roman"/>
                                <w:color w:val="59595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190FAE">
                              <w:rPr>
                                <w:rFonts w:ascii="Times New Roman" w:hAnsi="Times New Roman" w:cs="Times New Roman"/>
                                <w:color w:val="595959"/>
                                <w:sz w:val="22"/>
                                <w:szCs w:val="22"/>
                              </w:rPr>
                              <w:t>KARY S</w:t>
                            </w:r>
                            <w:r w:rsidR="009E309D">
                              <w:rPr>
                                <w:rFonts w:ascii="Times New Roman" w:hAnsi="Times New Roman" w:cs="Times New Roman"/>
                                <w:color w:val="595959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C51AA6" w:rsidRPr="00D62AB2" w:rsidRDefault="00C51AA6" w:rsidP="00C51AA6">
                            <w:pPr>
                              <w:pStyle w:val="Name"/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D62AB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 w:rsidR="00C51AA6" w:rsidRPr="001A1E1D" w:rsidRDefault="00C51AA6" w:rsidP="00C51AA6">
                            <w:pPr>
                              <w:pStyle w:val="KeyPoint"/>
                              <w:numPr>
                                <w:ilvl w:val="0"/>
                                <w:numId w:val="6"/>
                              </w:numPr>
                              <w:spacing w:before="0" w:after="0" w:line="240" w:lineRule="auto"/>
                              <w:ind w:left="567" w:right="198" w:hanging="425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1A1E1D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  <w:t>Proficient in Python for back-end development.</w:t>
                            </w:r>
                          </w:p>
                          <w:p w:rsidR="00C51AA6" w:rsidRPr="001A1E1D" w:rsidRDefault="00C51AA6" w:rsidP="00C51AA6">
                            <w:pPr>
                              <w:pStyle w:val="KeyPoint"/>
                              <w:numPr>
                                <w:ilvl w:val="0"/>
                                <w:numId w:val="6"/>
                              </w:numPr>
                              <w:spacing w:before="0" w:after="0" w:line="240" w:lineRule="auto"/>
                              <w:ind w:left="567" w:right="198" w:hanging="425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1A1E1D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On front-end side fluent with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  <w:t>React-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  <w:t>, HTML</w:t>
                            </w:r>
                            <w:r w:rsidRPr="001A1E1D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FLEX-BOX CSS, </w:t>
                            </w:r>
                            <w:r w:rsidRPr="001A1E1D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  <w:t>JavaScript.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And others. </w:t>
                            </w:r>
                          </w:p>
                          <w:p w:rsidR="00C51AA6" w:rsidRPr="001A1E1D" w:rsidRDefault="00C51AA6" w:rsidP="00C51AA6">
                            <w:pPr>
                              <w:pStyle w:val="KeyPoint"/>
                              <w:numPr>
                                <w:ilvl w:val="0"/>
                                <w:numId w:val="6"/>
                              </w:numPr>
                              <w:spacing w:before="0" w:after="0" w:line="240" w:lineRule="auto"/>
                              <w:ind w:left="567" w:right="198" w:hanging="425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1A1E1D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Familiar with frameworks python and JavaScript namely Django, Django-rest, </w:t>
                            </w:r>
                            <w:proofErr w:type="spellStart"/>
                            <w:r w:rsidRPr="001A1E1D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  <w:t>Reactjs</w:t>
                            </w:r>
                            <w:proofErr w:type="spellEnd"/>
                            <w:r w:rsidRPr="001A1E1D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  <w:t>, and Selenium.</w:t>
                            </w:r>
                          </w:p>
                          <w:p w:rsidR="00C51AA6" w:rsidRPr="001A1E1D" w:rsidRDefault="00C51AA6" w:rsidP="00C51AA6">
                            <w:pPr>
                              <w:pStyle w:val="KeyPoint"/>
                              <w:numPr>
                                <w:ilvl w:val="0"/>
                                <w:numId w:val="6"/>
                              </w:numPr>
                              <w:spacing w:before="0" w:after="0" w:line="240" w:lineRule="auto"/>
                              <w:ind w:left="567" w:right="198" w:hanging="425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1A1E1D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Server Deployment of projects on Linux servers, </w:t>
                            </w:r>
                            <w:proofErr w:type="spellStart"/>
                            <w:r w:rsidRPr="001A1E1D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  <w:t>Pyth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  <w:t>onanywhere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1A1E1D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  <w:t>AWS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  <w:t>DigitalOcean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and others</w:t>
                            </w:r>
                            <w:r w:rsidRPr="001A1E1D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C51AA6" w:rsidRDefault="00C51AA6" w:rsidP="00C51AA6">
                            <w:pPr>
                              <w:pStyle w:val="KeyPoint"/>
                              <w:numPr>
                                <w:ilvl w:val="0"/>
                                <w:numId w:val="6"/>
                              </w:numPr>
                              <w:spacing w:before="0" w:after="0" w:line="240" w:lineRule="auto"/>
                              <w:ind w:left="567" w:right="198" w:hanging="425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1A1E1D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SSL certificate integration and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  <w:t>domain integration have done by me.</w:t>
                            </w:r>
                          </w:p>
                          <w:p w:rsidR="00C51AA6" w:rsidRPr="001A1E1D" w:rsidRDefault="00C51AA6" w:rsidP="00C51AA6">
                            <w:pPr>
                              <w:pStyle w:val="KeyPoint"/>
                              <w:numPr>
                                <w:ilvl w:val="0"/>
                                <w:numId w:val="6"/>
                              </w:numPr>
                              <w:spacing w:before="0" w:after="0" w:line="240" w:lineRule="auto"/>
                              <w:ind w:left="567" w:right="198" w:hanging="425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1A1E1D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Database designing and integration with python. </w:t>
                            </w:r>
                          </w:p>
                          <w:p w:rsidR="00C51AA6" w:rsidRPr="00C51AA6" w:rsidRDefault="00C51AA6" w:rsidP="00C51AA6">
                            <w:pPr>
                              <w:pStyle w:val="KeyPoint"/>
                              <w:numPr>
                                <w:ilvl w:val="0"/>
                                <w:numId w:val="6"/>
                              </w:numPr>
                              <w:spacing w:before="0" w:line="240" w:lineRule="auto"/>
                              <w:ind w:left="567" w:right="198" w:hanging="425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1A1E1D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Thorough understanding </w:t>
                            </w:r>
                            <w:r w:rsidRPr="001A1E1D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pacing w:val="-7"/>
                                <w:sz w:val="22"/>
                                <w:szCs w:val="22"/>
                              </w:rPr>
                              <w:t xml:space="preserve">of </w:t>
                            </w:r>
                            <w:r w:rsidRPr="001A1E1D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computer hardware. As I had taken internship at small organization where that company makes assembled computers as per clients’ requirements. </w:t>
                            </w:r>
                          </w:p>
                          <w:p w:rsidR="00190FAE" w:rsidRDefault="00190FAE" w:rsidP="00190FAE">
                            <w:pPr>
                              <w:pStyle w:val="KeyPoint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190FAE" w:rsidRDefault="00190FAE" w:rsidP="00190FAE">
                            <w:pPr>
                              <w:pStyle w:val="KeyPoint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190FAE" w:rsidRDefault="00190FAE" w:rsidP="00190FAE">
                            <w:pPr>
                              <w:pStyle w:val="KeyPoint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190FAE" w:rsidRDefault="00190FAE" w:rsidP="00190FAE">
                            <w:pPr>
                              <w:pStyle w:val="KeyPoint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190FAE" w:rsidRDefault="00190FAE" w:rsidP="00190FAE">
                            <w:pPr>
                              <w:pStyle w:val="KeyPoint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190FAE" w:rsidRDefault="00190FAE" w:rsidP="00190FAE">
                            <w:pPr>
                              <w:pStyle w:val="KeyPoint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190FAE" w:rsidRDefault="00190FAE" w:rsidP="00190FAE">
                            <w:pPr>
                              <w:pStyle w:val="KeyPoint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190FAE" w:rsidRPr="00C049E8" w:rsidRDefault="00190FAE" w:rsidP="00190FAE">
                            <w:pPr>
                              <w:pStyle w:val="KeyPoint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9A79E" id="Text Box 11" o:spid="_x0000_s1027" type="#_x0000_t202" style="position:absolute;left:0;text-align:left;margin-left:-220.35pt;margin-top:8.2pt;width:180pt;height:545.2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" filled="f" stroked="f" strokeweight=".5pt">
                <v:textbox inset="0,0,0,0">
                  <w:txbxContent>
                    <w:sdt>
                      <w:sdt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alias w:val="Your Name"/>
                        <w:tag w:val=""/>
                        <w:id w:val="177164487"/>
                        <w:placeholder>
                          <w:docPart w:val="BF29C4E91C2D4CD5A7C19E2FBC605D0B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 w:multiLine="1"/>
                      </w:sdtPr>
                      <w:sdtContent>
                        <w:p w:rsidR="00190FAE" w:rsidRPr="00D62AB2" w:rsidRDefault="00190FAE" w:rsidP="00190FAE">
                          <w:pPr>
                            <w:pStyle w:val="Name"/>
                            <w:spacing w:after="0" w:line="360" w:lineRule="auto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IN"/>
                            </w:rPr>
                            <w:t>CONTACT</w:t>
                          </w:r>
                        </w:p>
                      </w:sdtContent>
                    </w:sdt>
                    <w:p w:rsidR="00190FAE" w:rsidRPr="009347FD" w:rsidRDefault="00190FAE" w:rsidP="00C51AA6">
                      <w:pPr>
                        <w:pStyle w:val="KeyPoint"/>
                        <w:numPr>
                          <w:ilvl w:val="0"/>
                          <w:numId w:val="3"/>
                        </w:numPr>
                        <w:spacing w:before="0" w:after="0"/>
                        <w:rPr>
                          <w:rFonts w:ascii="Times New Roman" w:hAnsi="Times New Roman" w:cs="Times New Roman"/>
                          <w:color w:val="595959"/>
                          <w:sz w:val="22"/>
                          <w:szCs w:val="22"/>
                        </w:rPr>
                      </w:pPr>
                      <w:r w:rsidRPr="009347FD">
                        <w:rPr>
                          <w:rFonts w:ascii="Times New Roman" w:hAnsi="Times New Roman" w:cs="Times New Roman"/>
                          <w:color w:val="595959"/>
                          <w:sz w:val="22"/>
                          <w:szCs w:val="22"/>
                        </w:rPr>
                        <w:t>+91 98252 93615</w:t>
                      </w:r>
                    </w:p>
                    <w:p w:rsidR="00190FAE" w:rsidRPr="00330A04" w:rsidRDefault="00D85AF2" w:rsidP="00C51AA6">
                      <w:pPr>
                        <w:pStyle w:val="KeyPoint"/>
                        <w:numPr>
                          <w:ilvl w:val="0"/>
                          <w:numId w:val="0"/>
                        </w:numPr>
                        <w:spacing w:before="0" w:after="0"/>
                        <w:ind w:left="360"/>
                        <w:rPr>
                          <w:rFonts w:ascii="Times New Roman" w:hAnsi="Times New Roman" w:cs="Times New Roman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="00190FAE"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155CEC14" wp14:editId="28D98166">
                            <wp:extent cx="133350" cy="104775"/>
                            <wp:effectExtent l="0" t="0" r="0" b="952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350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90FA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</w:t>
                      </w:r>
                      <w:hyperlink r:id="rId23" w:history="1">
                        <w:r w:rsidR="00190FAE" w:rsidRPr="009347FD">
                          <w:rPr>
                            <w:rStyle w:val="Hyperlink"/>
                            <w:rFonts w:ascii="Times New Roman" w:hAnsi="Times New Roman" w:cs="Times New Roman"/>
                            <w:color w:val="0066CC"/>
                            <w:sz w:val="22"/>
                            <w:szCs w:val="22"/>
                          </w:rPr>
                          <w:t>Karysutariya1234@gmail.com</w:t>
                        </w:r>
                      </w:hyperlink>
                    </w:p>
                    <w:p w:rsidR="00190FAE" w:rsidRPr="00C51AA6" w:rsidRDefault="00190FAE" w:rsidP="00C51AA6">
                      <w:pPr>
                        <w:pStyle w:val="KeyPoint"/>
                        <w:numPr>
                          <w:ilvl w:val="0"/>
                          <w:numId w:val="0"/>
                        </w:numPr>
                        <w:spacing w:before="0" w:after="0"/>
                        <w:ind w:left="36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noProof/>
                          <w:position w:val="-1"/>
                          <w:lang w:val="en-IN" w:eastAsia="en-IN"/>
                        </w:rPr>
                        <w:drawing>
                          <wp:inline distT="0" distB="0" distL="0" distR="0" wp14:anchorId="3B46007E" wp14:editId="078DC4D5">
                            <wp:extent cx="143473" cy="137769"/>
                            <wp:effectExtent l="0" t="0" r="0" b="0"/>
                            <wp:docPr id="4" name="image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3.png"/>
                                    <pic:cNvPicPr/>
                                  </pic:nvPicPr>
                                  <pic:blipFill>
                                    <a:blip r:embed="rId24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3473" cy="1377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K-402,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Melaanio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R</w:t>
                      </w:r>
                      <w:r w:rsidRPr="009347F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esidency, near Yogi </w:t>
                      </w:r>
                      <w:proofErr w:type="spellStart"/>
                      <w:r w:rsidRPr="009347F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Chowk</w:t>
                      </w:r>
                      <w:proofErr w:type="spellEnd"/>
                      <w:r w:rsidRPr="009347F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, Surat-395010.</w:t>
                      </w:r>
                    </w:p>
                    <w:p w:rsidR="00190FAE" w:rsidRPr="00D62AB2" w:rsidRDefault="00190FAE" w:rsidP="00190FAE">
                      <w:pPr>
                        <w:pStyle w:val="Name"/>
                        <w:spacing w:after="0" w:line="360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D62AB2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SOCIAL</w:t>
                      </w:r>
                    </w:p>
                    <w:p w:rsidR="00190FAE" w:rsidRPr="009347FD" w:rsidRDefault="00190FAE" w:rsidP="00C51AA6">
                      <w:pPr>
                        <w:pStyle w:val="KeyPoint"/>
                        <w:numPr>
                          <w:ilvl w:val="0"/>
                          <w:numId w:val="4"/>
                        </w:numPr>
                        <w:spacing w:before="0" w:after="0"/>
                        <w:rPr>
                          <w:rFonts w:ascii="Times New Roman" w:hAnsi="Times New Roman" w:cs="Times New Roman"/>
                          <w:color w:val="595959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/>
                          <w:sz w:val="22"/>
                          <w:szCs w:val="22"/>
                        </w:rPr>
                        <w:t xml:space="preserve"> KARY SUTARIYA</w:t>
                      </w:r>
                    </w:p>
                    <w:p w:rsidR="00190FAE" w:rsidRPr="009E309D" w:rsidRDefault="009E309D" w:rsidP="00C51AA6">
                      <w:pPr>
                        <w:pStyle w:val="Heading3"/>
                        <w:shd w:val="clear" w:color="auto" w:fill="FFFFFF"/>
                        <w:spacing w:before="0"/>
                        <w:rPr>
                          <w:rFonts w:ascii="Times New Roman" w:hAnsi="Times New Roman" w:cs="Times New Roman"/>
                          <w:b w:val="0"/>
                          <w:color w:val="4D525B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IN" w:eastAsia="en-IN"/>
                        </w:rPr>
                        <w:t xml:space="preserve">        </w:t>
                      </w:r>
                      <w:r w:rsidR="006356EE">
                        <w:rPr>
                          <w:noProof/>
                          <w:sz w:val="16"/>
                          <w:szCs w:val="16"/>
                          <w:lang w:val="en-IN" w:eastAsia="en-IN"/>
                        </w:rPr>
                        <w:pict>
                          <v:shape id="Picture 83" o:spid="_x0000_i1034" type="#_x0000_t75" style="width:12pt;height:12pt;flip:x;visibility:visible" o:bullet="t">
                            <v:imagedata r:id="rId25" o:title=""/>
                          </v:shape>
                        </w:pict>
                      </w:r>
                      <w:r w:rsidR="0094695D">
                        <w:t xml:space="preserve">  </w:t>
                      </w:r>
                      <w: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9E309D">
                        <w:rPr>
                          <w:rFonts w:ascii="Times New Roman" w:hAnsi="Times New Roman" w:cs="Times New Roman"/>
                          <w:b w:val="0"/>
                          <w:color w:val="595959" w:themeColor="text1" w:themeTint="A6"/>
                          <w:sz w:val="22"/>
                          <w:szCs w:val="22"/>
                        </w:rPr>
                        <w:t>@KARYSUTARIYA1234</w:t>
                      </w:r>
                    </w:p>
                    <w:p w:rsidR="00190FAE" w:rsidRDefault="00B94B63" w:rsidP="00C51AA6">
                      <w:pPr>
                        <w:pStyle w:val="KeyPoint"/>
                        <w:numPr>
                          <w:ilvl w:val="0"/>
                          <w:numId w:val="0"/>
                        </w:numPr>
                        <w:spacing w:before="0" w:after="0"/>
                        <w:ind w:left="360" w:hanging="76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="00190FA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="0094695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IN" w:eastAsia="en-IN"/>
                        </w:rPr>
                        <w:drawing>
                          <wp:inline distT="0" distB="0" distL="0" distR="0" wp14:anchorId="64C4D7CC" wp14:editId="6E97A4B1">
                            <wp:extent cx="118592" cy="161925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kisspng-logo-grayscale-graphic-designer-instagram-customer-service-5ac318a8be94f6.2067999715227352727806.png"/>
                                    <pic:cNvPicPr/>
                                  </pic:nvPicPr>
                                  <pic:blipFill>
                                    <a:blip r:embed="rId2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118592" cy="1619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90FA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</w:t>
                      </w:r>
                      <w:r w:rsidR="0094695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</w:t>
                      </w:r>
                      <w:r w:rsidR="00190FAE">
                        <w:rPr>
                          <w:rFonts w:ascii="Times New Roman" w:hAnsi="Times New Roman" w:cs="Times New Roman"/>
                          <w:color w:val="595959"/>
                          <w:sz w:val="22"/>
                          <w:szCs w:val="22"/>
                        </w:rPr>
                        <w:t>KARY SUTARIYA</w:t>
                      </w:r>
                    </w:p>
                    <w:p w:rsidR="00190FAE" w:rsidRPr="00C51AA6" w:rsidRDefault="0094695D" w:rsidP="00C51AA6">
                      <w:pPr>
                        <w:pStyle w:val="KeyPoint"/>
                        <w:numPr>
                          <w:ilvl w:val="0"/>
                          <w:numId w:val="0"/>
                        </w:numPr>
                        <w:spacing w:before="0" w:after="0"/>
                        <w:rPr>
                          <w:rFonts w:ascii="Times New Roman" w:hAnsi="Times New Roman" w:cs="Times New Roman"/>
                          <w:color w:val="595959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    </w:t>
                      </w:r>
                      <w:r w:rsidR="00B94B6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 </w:t>
                      </w:r>
                      <w:r w:rsidR="00190FAE"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  <w:lang w:val="en-IN" w:eastAsia="en-IN"/>
                        </w:rPr>
                        <w:drawing>
                          <wp:inline distT="0" distB="0" distL="0" distR="0" wp14:anchorId="4A96169B" wp14:editId="7AEE1F55">
                            <wp:extent cx="156524" cy="115111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4.png"/>
                                    <pic:cNvPicPr/>
                                  </pic:nvPicPr>
                                  <pic:blipFill>
                                    <a:blip r:embed="rId2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6524" cy="1151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90FAE" w:rsidRPr="00B210ED">
                        <w:rPr>
                          <w:rFonts w:ascii="Times New Roman" w:hAnsi="Times New Roman" w:cs="Times New Roman"/>
                          <w:color w:val="59595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  <w:sz w:val="22"/>
                          <w:szCs w:val="22"/>
                        </w:rPr>
                        <w:t xml:space="preserve">  </w:t>
                      </w:r>
                      <w:r w:rsidR="00190FAE">
                        <w:rPr>
                          <w:rFonts w:ascii="Times New Roman" w:hAnsi="Times New Roman" w:cs="Times New Roman"/>
                          <w:color w:val="595959"/>
                          <w:sz w:val="22"/>
                          <w:szCs w:val="22"/>
                        </w:rPr>
                        <w:t>KARY S</w:t>
                      </w:r>
                      <w:r w:rsidR="009E309D">
                        <w:rPr>
                          <w:rFonts w:ascii="Times New Roman" w:hAnsi="Times New Roman" w:cs="Times New Roman"/>
                          <w:color w:val="595959"/>
                          <w:sz w:val="22"/>
                          <w:szCs w:val="22"/>
                        </w:rPr>
                        <w:t>.</w:t>
                      </w:r>
                    </w:p>
                    <w:p w:rsidR="00C51AA6" w:rsidRPr="00D62AB2" w:rsidRDefault="00C51AA6" w:rsidP="00C51AA6">
                      <w:pPr>
                        <w:pStyle w:val="Name"/>
                        <w:spacing w:after="0" w:line="360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D62AB2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SKILLS</w:t>
                      </w:r>
                    </w:p>
                    <w:p w:rsidR="00C51AA6" w:rsidRPr="001A1E1D" w:rsidRDefault="00C51AA6" w:rsidP="00C51AA6">
                      <w:pPr>
                        <w:pStyle w:val="KeyPoint"/>
                        <w:numPr>
                          <w:ilvl w:val="0"/>
                          <w:numId w:val="6"/>
                        </w:numPr>
                        <w:spacing w:before="0" w:after="0" w:line="240" w:lineRule="auto"/>
                        <w:ind w:left="567" w:right="198" w:hanging="425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1A1E1D">
                        <w:rPr>
                          <w:rFonts w:ascii="Times New Roman" w:hAnsi="Times New Roman" w:cs="Times New Roman"/>
                          <w:color w:val="595959" w:themeColor="text1" w:themeTint="A6"/>
                          <w:sz w:val="22"/>
                          <w:szCs w:val="22"/>
                        </w:rPr>
                        <w:t>Proficient in Python for back-end development.</w:t>
                      </w:r>
                    </w:p>
                    <w:p w:rsidR="00C51AA6" w:rsidRPr="001A1E1D" w:rsidRDefault="00C51AA6" w:rsidP="00C51AA6">
                      <w:pPr>
                        <w:pStyle w:val="KeyPoint"/>
                        <w:numPr>
                          <w:ilvl w:val="0"/>
                          <w:numId w:val="6"/>
                        </w:numPr>
                        <w:spacing w:before="0" w:after="0" w:line="240" w:lineRule="auto"/>
                        <w:ind w:left="567" w:right="198" w:hanging="425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1A1E1D">
                        <w:rPr>
                          <w:rFonts w:ascii="Times New Roman" w:hAnsi="Times New Roman" w:cs="Times New Roman"/>
                          <w:color w:val="595959" w:themeColor="text1" w:themeTint="A6"/>
                          <w:sz w:val="22"/>
                          <w:szCs w:val="22"/>
                        </w:rPr>
                        <w:t xml:space="preserve">On front-end side fluent with </w:t>
                      </w: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2"/>
                          <w:szCs w:val="22"/>
                        </w:rPr>
                        <w:t>React-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2"/>
                          <w:szCs w:val="22"/>
                        </w:rPr>
                        <w:t>Js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2"/>
                          <w:szCs w:val="22"/>
                        </w:rPr>
                        <w:t>, HTML</w:t>
                      </w:r>
                      <w:r w:rsidRPr="001A1E1D">
                        <w:rPr>
                          <w:rFonts w:ascii="Times New Roman" w:hAnsi="Times New Roman" w:cs="Times New Roman"/>
                          <w:color w:val="595959" w:themeColor="text1" w:themeTint="A6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2"/>
                          <w:szCs w:val="22"/>
                        </w:rPr>
                        <w:t xml:space="preserve">FLEX-BOX CSS, </w:t>
                      </w:r>
                      <w:r w:rsidRPr="001A1E1D">
                        <w:rPr>
                          <w:rFonts w:ascii="Times New Roman" w:hAnsi="Times New Roman" w:cs="Times New Roman"/>
                          <w:color w:val="595959" w:themeColor="text1" w:themeTint="A6"/>
                          <w:sz w:val="22"/>
                          <w:szCs w:val="22"/>
                        </w:rPr>
                        <w:t>JavaScript.</w:t>
                      </w: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2"/>
                          <w:szCs w:val="22"/>
                        </w:rPr>
                        <w:t xml:space="preserve"> And others. </w:t>
                      </w:r>
                    </w:p>
                    <w:p w:rsidR="00C51AA6" w:rsidRPr="001A1E1D" w:rsidRDefault="00C51AA6" w:rsidP="00C51AA6">
                      <w:pPr>
                        <w:pStyle w:val="KeyPoint"/>
                        <w:numPr>
                          <w:ilvl w:val="0"/>
                          <w:numId w:val="6"/>
                        </w:numPr>
                        <w:spacing w:before="0" w:after="0" w:line="240" w:lineRule="auto"/>
                        <w:ind w:left="567" w:right="198" w:hanging="425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1A1E1D">
                        <w:rPr>
                          <w:rFonts w:ascii="Times New Roman" w:hAnsi="Times New Roman" w:cs="Times New Roman"/>
                          <w:color w:val="595959" w:themeColor="text1" w:themeTint="A6"/>
                          <w:sz w:val="22"/>
                          <w:szCs w:val="22"/>
                        </w:rPr>
                        <w:t xml:space="preserve">Familiar with frameworks python and JavaScript namely Django, Django-rest, </w:t>
                      </w:r>
                      <w:proofErr w:type="spellStart"/>
                      <w:r w:rsidRPr="001A1E1D">
                        <w:rPr>
                          <w:rFonts w:ascii="Times New Roman" w:hAnsi="Times New Roman" w:cs="Times New Roman"/>
                          <w:color w:val="595959" w:themeColor="text1" w:themeTint="A6"/>
                          <w:sz w:val="22"/>
                          <w:szCs w:val="22"/>
                        </w:rPr>
                        <w:t>Reactjs</w:t>
                      </w:r>
                      <w:proofErr w:type="spellEnd"/>
                      <w:r w:rsidRPr="001A1E1D">
                        <w:rPr>
                          <w:rFonts w:ascii="Times New Roman" w:hAnsi="Times New Roman" w:cs="Times New Roman"/>
                          <w:color w:val="595959" w:themeColor="text1" w:themeTint="A6"/>
                          <w:sz w:val="22"/>
                          <w:szCs w:val="22"/>
                        </w:rPr>
                        <w:t>, and Selenium.</w:t>
                      </w:r>
                    </w:p>
                    <w:p w:rsidR="00C51AA6" w:rsidRPr="001A1E1D" w:rsidRDefault="00C51AA6" w:rsidP="00C51AA6">
                      <w:pPr>
                        <w:pStyle w:val="KeyPoint"/>
                        <w:numPr>
                          <w:ilvl w:val="0"/>
                          <w:numId w:val="6"/>
                        </w:numPr>
                        <w:spacing w:before="0" w:after="0" w:line="240" w:lineRule="auto"/>
                        <w:ind w:left="567" w:right="198" w:hanging="425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1A1E1D">
                        <w:rPr>
                          <w:rFonts w:ascii="Times New Roman" w:hAnsi="Times New Roman" w:cs="Times New Roman"/>
                          <w:color w:val="595959" w:themeColor="text1" w:themeTint="A6"/>
                          <w:sz w:val="22"/>
                          <w:szCs w:val="22"/>
                        </w:rPr>
                        <w:t xml:space="preserve">Server Deployment of projects on Linux servers, </w:t>
                      </w:r>
                      <w:proofErr w:type="spellStart"/>
                      <w:r w:rsidRPr="001A1E1D">
                        <w:rPr>
                          <w:rFonts w:ascii="Times New Roman" w:hAnsi="Times New Roman" w:cs="Times New Roman"/>
                          <w:color w:val="595959" w:themeColor="text1" w:themeTint="A6"/>
                          <w:sz w:val="22"/>
                          <w:szCs w:val="22"/>
                        </w:rPr>
                        <w:t>Pyth</w:t>
                      </w: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2"/>
                          <w:szCs w:val="22"/>
                        </w:rPr>
                        <w:t>onanywhere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2"/>
                          <w:szCs w:val="22"/>
                        </w:rPr>
                        <w:t xml:space="preserve">, </w:t>
                      </w:r>
                      <w:r w:rsidRPr="001A1E1D">
                        <w:rPr>
                          <w:rFonts w:ascii="Times New Roman" w:hAnsi="Times New Roman" w:cs="Times New Roman"/>
                          <w:color w:val="595959" w:themeColor="text1" w:themeTint="A6"/>
                          <w:sz w:val="22"/>
                          <w:szCs w:val="22"/>
                        </w:rPr>
                        <w:t>AWS</w:t>
                      </w: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2"/>
                          <w:szCs w:val="22"/>
                        </w:rPr>
                        <w:t>DigitalOcean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2"/>
                          <w:szCs w:val="22"/>
                        </w:rPr>
                        <w:t xml:space="preserve"> and others</w:t>
                      </w:r>
                      <w:r w:rsidRPr="001A1E1D">
                        <w:rPr>
                          <w:rFonts w:ascii="Times New Roman" w:hAnsi="Times New Roman" w:cs="Times New Roman"/>
                          <w:color w:val="595959" w:themeColor="text1" w:themeTint="A6"/>
                          <w:sz w:val="22"/>
                          <w:szCs w:val="22"/>
                        </w:rPr>
                        <w:t>.</w:t>
                      </w:r>
                    </w:p>
                    <w:p w:rsidR="00C51AA6" w:rsidRDefault="00C51AA6" w:rsidP="00C51AA6">
                      <w:pPr>
                        <w:pStyle w:val="KeyPoint"/>
                        <w:numPr>
                          <w:ilvl w:val="0"/>
                          <w:numId w:val="6"/>
                        </w:numPr>
                        <w:spacing w:before="0" w:after="0" w:line="240" w:lineRule="auto"/>
                        <w:ind w:left="567" w:right="198" w:hanging="425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1A1E1D">
                        <w:rPr>
                          <w:rFonts w:ascii="Times New Roman" w:hAnsi="Times New Roman" w:cs="Times New Roman"/>
                          <w:color w:val="595959" w:themeColor="text1" w:themeTint="A6"/>
                          <w:sz w:val="22"/>
                          <w:szCs w:val="22"/>
                        </w:rPr>
                        <w:t xml:space="preserve">SSL certificate integration and </w:t>
                      </w: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2"/>
                          <w:szCs w:val="22"/>
                        </w:rPr>
                        <w:t>domain integration have done by me.</w:t>
                      </w:r>
                    </w:p>
                    <w:p w:rsidR="00C51AA6" w:rsidRPr="001A1E1D" w:rsidRDefault="00C51AA6" w:rsidP="00C51AA6">
                      <w:pPr>
                        <w:pStyle w:val="KeyPoint"/>
                        <w:numPr>
                          <w:ilvl w:val="0"/>
                          <w:numId w:val="6"/>
                        </w:numPr>
                        <w:spacing w:before="0" w:after="0" w:line="240" w:lineRule="auto"/>
                        <w:ind w:left="567" w:right="198" w:hanging="425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1A1E1D">
                        <w:rPr>
                          <w:rFonts w:ascii="Times New Roman" w:hAnsi="Times New Roman" w:cs="Times New Roman"/>
                          <w:color w:val="595959" w:themeColor="text1" w:themeTint="A6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2"/>
                          <w:szCs w:val="22"/>
                        </w:rPr>
                        <w:t xml:space="preserve">Database designing and integration with python. </w:t>
                      </w:r>
                    </w:p>
                    <w:p w:rsidR="00C51AA6" w:rsidRPr="00C51AA6" w:rsidRDefault="00C51AA6" w:rsidP="00C51AA6">
                      <w:pPr>
                        <w:pStyle w:val="KeyPoint"/>
                        <w:numPr>
                          <w:ilvl w:val="0"/>
                          <w:numId w:val="6"/>
                        </w:numPr>
                        <w:spacing w:before="0" w:line="240" w:lineRule="auto"/>
                        <w:ind w:left="567" w:right="198" w:hanging="425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1A1E1D">
                        <w:rPr>
                          <w:rFonts w:ascii="Times New Roman" w:hAnsi="Times New Roman" w:cs="Times New Roman"/>
                          <w:color w:val="595959" w:themeColor="text1" w:themeTint="A6"/>
                          <w:sz w:val="22"/>
                          <w:szCs w:val="22"/>
                        </w:rPr>
                        <w:t xml:space="preserve">Thorough understanding </w:t>
                      </w:r>
                      <w:r w:rsidRPr="001A1E1D">
                        <w:rPr>
                          <w:rFonts w:ascii="Times New Roman" w:hAnsi="Times New Roman" w:cs="Times New Roman"/>
                          <w:color w:val="595959" w:themeColor="text1" w:themeTint="A6"/>
                          <w:spacing w:val="-7"/>
                          <w:sz w:val="22"/>
                          <w:szCs w:val="22"/>
                        </w:rPr>
                        <w:t xml:space="preserve">of </w:t>
                      </w:r>
                      <w:r w:rsidRPr="001A1E1D">
                        <w:rPr>
                          <w:rFonts w:ascii="Times New Roman" w:hAnsi="Times New Roman" w:cs="Times New Roman"/>
                          <w:color w:val="595959" w:themeColor="text1" w:themeTint="A6"/>
                          <w:sz w:val="22"/>
                          <w:szCs w:val="22"/>
                        </w:rPr>
                        <w:t xml:space="preserve">computer hardware. As I had taken internship at small organization where that company makes assembled computers as per clients’ requirements. </w:t>
                      </w:r>
                    </w:p>
                    <w:p w:rsidR="00190FAE" w:rsidRDefault="00190FAE" w:rsidP="00190FAE">
                      <w:pPr>
                        <w:pStyle w:val="KeyPoint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190FAE" w:rsidRDefault="00190FAE" w:rsidP="00190FAE">
                      <w:pPr>
                        <w:pStyle w:val="KeyPoint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190FAE" w:rsidRDefault="00190FAE" w:rsidP="00190FAE">
                      <w:pPr>
                        <w:pStyle w:val="KeyPoint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190FAE" w:rsidRDefault="00190FAE" w:rsidP="00190FAE">
                      <w:pPr>
                        <w:pStyle w:val="KeyPoint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190FAE" w:rsidRDefault="00190FAE" w:rsidP="00190FAE">
                      <w:pPr>
                        <w:pStyle w:val="KeyPoint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190FAE" w:rsidRDefault="00190FAE" w:rsidP="00190FAE">
                      <w:pPr>
                        <w:pStyle w:val="KeyPoint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190FAE" w:rsidRDefault="00190FAE" w:rsidP="00190FAE">
                      <w:pPr>
                        <w:pStyle w:val="KeyPoint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190FAE" w:rsidRPr="00C049E8" w:rsidRDefault="00190FAE" w:rsidP="00190FAE">
                      <w:pPr>
                        <w:pStyle w:val="KeyPoint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A787B">
        <w:rPr>
          <w:color w:val="585858"/>
          <w:sz w:val="22"/>
          <w:szCs w:val="22"/>
        </w:rPr>
        <w:t>Many people say that they have experience but I don’t think experience matters a lot</w:t>
      </w:r>
      <w:r w:rsidR="00DF2297">
        <w:rPr>
          <w:color w:val="585858"/>
          <w:sz w:val="22"/>
          <w:szCs w:val="22"/>
        </w:rPr>
        <w:t xml:space="preserve"> (By the way, I have an experience)</w:t>
      </w:r>
      <w:r w:rsidR="009A787B">
        <w:rPr>
          <w:color w:val="585858"/>
          <w:sz w:val="22"/>
          <w:szCs w:val="22"/>
        </w:rPr>
        <w:t>. According to me, it’s a will which matters the most. After working for nearly 1 year for a good organization. I learned one t</w:t>
      </w:r>
      <w:r w:rsidR="00D85AF2">
        <w:rPr>
          <w:color w:val="585858"/>
          <w:sz w:val="22"/>
          <w:szCs w:val="22"/>
        </w:rPr>
        <w:t>hing that is every project has</w:t>
      </w:r>
      <w:r w:rsidR="009A787B">
        <w:rPr>
          <w:color w:val="585858"/>
          <w:sz w:val="22"/>
          <w:szCs w:val="22"/>
        </w:rPr>
        <w:t xml:space="preserve"> different requirements compared all your past project</w:t>
      </w:r>
      <w:r w:rsidR="00D85AF2">
        <w:rPr>
          <w:color w:val="585858"/>
          <w:sz w:val="22"/>
          <w:szCs w:val="22"/>
        </w:rPr>
        <w:t>s</w:t>
      </w:r>
      <w:r w:rsidR="009A787B">
        <w:rPr>
          <w:color w:val="585858"/>
          <w:sz w:val="22"/>
          <w:szCs w:val="22"/>
        </w:rPr>
        <w:t>. Indeed, experience can guide us to opt best path. Moreover, 21</w:t>
      </w:r>
      <w:r w:rsidR="009A787B" w:rsidRPr="009A787B">
        <w:rPr>
          <w:color w:val="585858"/>
          <w:sz w:val="22"/>
          <w:szCs w:val="22"/>
          <w:vertAlign w:val="superscript"/>
        </w:rPr>
        <w:t>st</w:t>
      </w:r>
      <w:r w:rsidR="009A787B">
        <w:rPr>
          <w:color w:val="585858"/>
          <w:sz w:val="22"/>
          <w:szCs w:val="22"/>
        </w:rPr>
        <w:t xml:space="preserve"> century is an era of rapid development</w:t>
      </w:r>
      <w:r w:rsidR="00DF2297">
        <w:rPr>
          <w:color w:val="585858"/>
          <w:sz w:val="22"/>
          <w:szCs w:val="22"/>
        </w:rPr>
        <w:t>s</w:t>
      </w:r>
      <w:r w:rsidR="009A787B">
        <w:rPr>
          <w:color w:val="585858"/>
          <w:sz w:val="22"/>
          <w:szCs w:val="22"/>
        </w:rPr>
        <w:t xml:space="preserve"> so what</w:t>
      </w:r>
      <w:r w:rsidR="00DF2297">
        <w:rPr>
          <w:color w:val="585858"/>
          <w:sz w:val="22"/>
          <w:szCs w:val="22"/>
        </w:rPr>
        <w:t>ever</w:t>
      </w:r>
      <w:r w:rsidR="009A787B">
        <w:rPr>
          <w:color w:val="585858"/>
          <w:sz w:val="22"/>
          <w:szCs w:val="22"/>
        </w:rPr>
        <w:t xml:space="preserve"> we know today will be old tomorrow. So, tackled this problem I have developed myself </w:t>
      </w:r>
      <w:r w:rsidR="00DF2297">
        <w:rPr>
          <w:color w:val="585858"/>
          <w:sz w:val="22"/>
          <w:szCs w:val="22"/>
        </w:rPr>
        <w:t xml:space="preserve">in a way </w:t>
      </w:r>
      <w:r w:rsidR="009A787B">
        <w:rPr>
          <w:color w:val="585858"/>
          <w:sz w:val="22"/>
          <w:szCs w:val="22"/>
        </w:rPr>
        <w:t>to learn</w:t>
      </w:r>
      <w:r w:rsidR="00B40063">
        <w:rPr>
          <w:color w:val="585858"/>
          <w:sz w:val="22"/>
          <w:szCs w:val="22"/>
        </w:rPr>
        <w:t xml:space="preserve"> new</w:t>
      </w:r>
      <w:r w:rsidR="009A787B">
        <w:rPr>
          <w:color w:val="585858"/>
          <w:sz w:val="22"/>
          <w:szCs w:val="22"/>
        </w:rPr>
        <w:t xml:space="preserve"> technologies rapidly</w:t>
      </w:r>
      <w:r w:rsidR="00DF2297">
        <w:rPr>
          <w:color w:val="585858"/>
          <w:sz w:val="22"/>
          <w:szCs w:val="22"/>
        </w:rPr>
        <w:t xml:space="preserve"> in the last year</w:t>
      </w:r>
      <w:r w:rsidR="009A787B">
        <w:rPr>
          <w:color w:val="585858"/>
          <w:sz w:val="22"/>
          <w:szCs w:val="22"/>
        </w:rPr>
        <w:t xml:space="preserve">. </w:t>
      </w:r>
      <w:r w:rsidR="00B40063">
        <w:rPr>
          <w:color w:val="585858"/>
          <w:sz w:val="22"/>
          <w:szCs w:val="22"/>
        </w:rPr>
        <w:t xml:space="preserve">I take challenges and put everything on the line for </w:t>
      </w:r>
      <w:r w:rsidR="00DF2297">
        <w:rPr>
          <w:color w:val="585858"/>
          <w:sz w:val="22"/>
          <w:szCs w:val="22"/>
        </w:rPr>
        <w:t xml:space="preserve">the </w:t>
      </w:r>
      <w:r w:rsidR="00B40063">
        <w:rPr>
          <w:color w:val="585858"/>
          <w:sz w:val="22"/>
          <w:szCs w:val="22"/>
        </w:rPr>
        <w:t xml:space="preserve">success. </w:t>
      </w:r>
    </w:p>
    <w:p w:rsidR="00DF2297" w:rsidRPr="0079222E" w:rsidRDefault="00B40063" w:rsidP="0079222E">
      <w:pPr>
        <w:pStyle w:val="BodyText"/>
        <w:spacing w:after="240"/>
        <w:jc w:val="both"/>
        <w:rPr>
          <w:color w:val="585858"/>
          <w:sz w:val="22"/>
          <w:szCs w:val="22"/>
        </w:rPr>
      </w:pPr>
      <w:r>
        <w:rPr>
          <w:color w:val="585858"/>
          <w:sz w:val="22"/>
          <w:szCs w:val="22"/>
        </w:rPr>
        <w:t>Nonetheless, if I don’t know something, I’ll say directly that I need time to find out solution of problem. As I don’t accept failure, success will under your feet for sure. As an employer if you are good with above ter</w:t>
      </w:r>
      <w:r w:rsidR="00D85AF2">
        <w:rPr>
          <w:color w:val="585858"/>
          <w:sz w:val="22"/>
          <w:szCs w:val="22"/>
        </w:rPr>
        <w:t>ms, we are good to go. I</w:t>
      </w:r>
      <w:r w:rsidR="00DF2297">
        <w:rPr>
          <w:color w:val="585858"/>
          <w:sz w:val="22"/>
          <w:szCs w:val="22"/>
        </w:rPr>
        <w:t xml:space="preserve"> will wait for your kind reply. </w:t>
      </w:r>
    </w:p>
    <w:p w:rsidR="00DF2297" w:rsidRPr="00025D58" w:rsidRDefault="00DF2297" w:rsidP="00DF2297">
      <w:pPr>
        <w:pStyle w:val="SectionHeading"/>
        <w:spacing w:line="276" w:lineRule="auto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noProof/>
          <w:lang w:val="en-IN" w:eastAsia="en-IN"/>
        </w:rPr>
        <w:drawing>
          <wp:anchor distT="0" distB="0" distL="0" distR="0" simplePos="0" relativeHeight="251699200" behindDoc="0" locked="0" layoutInCell="1" allowOverlap="1" wp14:anchorId="5CD2C5DB" wp14:editId="1CFD5B45">
            <wp:simplePos x="0" y="0"/>
            <wp:positionH relativeFrom="margin">
              <wp:posOffset>9525</wp:posOffset>
            </wp:positionH>
            <wp:positionV relativeFrom="page">
              <wp:posOffset>4537507</wp:posOffset>
            </wp:positionV>
            <wp:extent cx="314325" cy="276225"/>
            <wp:effectExtent l="0" t="0" r="9525" b="9525"/>
            <wp:wrapNone/>
            <wp:docPr id="7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INCULCATION</w:t>
      </w:r>
    </w:p>
    <w:p w:rsidR="00190FAE" w:rsidRPr="00935E2E" w:rsidRDefault="00190FAE" w:rsidP="00025D58">
      <w:pPr>
        <w:pStyle w:val="ResumeDate"/>
        <w:rPr>
          <w:b/>
          <w:bCs/>
          <w:sz w:val="4"/>
          <w:szCs w:val="4"/>
        </w:rPr>
      </w:pPr>
    </w:p>
    <w:sdt>
      <w:sdtPr>
        <w:rPr>
          <w:rFonts w:ascii="Garamond" w:eastAsia="Garamond" w:hAnsi="Garamond" w:cs="Garamond"/>
          <w:b/>
          <w:bCs/>
          <w:caps/>
          <w:color w:val="000000" w:themeColor="text1"/>
          <w:sz w:val="20"/>
          <w:szCs w:val="22"/>
          <w:lang w:eastAsia="ja-JP" w:bidi="ar-SA"/>
        </w:rPr>
        <w:id w:val="-93781616"/>
        <w15:repeatingSection/>
      </w:sdtPr>
      <w:sdtEndPr>
        <w:rPr>
          <w:rFonts w:asciiTheme="minorHAnsi" w:eastAsiaTheme="minorHAnsi" w:hAnsiTheme="minorHAnsi" w:cstheme="minorBidi"/>
          <w:b w:val="0"/>
          <w:bCs w:val="0"/>
          <w:caps w:val="0"/>
          <w:szCs w:val="20"/>
        </w:rPr>
      </w:sdtEndPr>
      <w:sdtContent>
        <w:sdt>
          <w:sdtPr>
            <w:rPr>
              <w:rFonts w:ascii="Garamond" w:eastAsia="Garamond" w:hAnsi="Garamond" w:cs="Garamond"/>
              <w:b/>
              <w:bCs/>
              <w:caps/>
              <w:color w:val="000000" w:themeColor="text1"/>
              <w:sz w:val="20"/>
              <w:szCs w:val="22"/>
              <w:lang w:eastAsia="ja-JP" w:bidi="ar-SA"/>
            </w:rPr>
            <w:id w:val="301266699"/>
            <w:placeholder>
              <w:docPart w:val="CB4C9F5901FC4A5F8E2E35E8EC8601F9"/>
            </w:placeholder>
            <w15:repeatingSectionItem/>
          </w:sdtPr>
          <w:sdtEndPr>
            <w:rPr>
              <w:rFonts w:asciiTheme="minorHAnsi" w:eastAsiaTheme="minorHAnsi" w:hAnsiTheme="minorHAnsi" w:cstheme="minorBidi"/>
              <w:b w:val="0"/>
              <w:bCs w:val="0"/>
              <w:caps w:val="0"/>
              <w:szCs w:val="20"/>
            </w:rPr>
          </w:sdtEndPr>
          <w:sdtContent>
            <w:p w:rsidR="009E309D" w:rsidRPr="0052511C" w:rsidRDefault="009E309D" w:rsidP="009E309D">
              <w:pPr>
                <w:pStyle w:val="BodyText"/>
                <w:spacing w:line="360" w:lineRule="auto"/>
                <w:rPr>
                  <w:rFonts w:eastAsia="Garamond"/>
                  <w:bCs/>
                  <w:color w:val="595959"/>
                  <w:spacing w:val="9"/>
                </w:rPr>
              </w:pPr>
              <w:r w:rsidRPr="009E309D">
                <w:rPr>
                  <w:rFonts w:eastAsia="Garamond"/>
                  <w:b/>
                  <w:color w:val="595959" w:themeColor="text1" w:themeTint="A6"/>
                  <w:spacing w:val="9"/>
                </w:rPr>
                <w:t xml:space="preserve">Master in Applied Computer Science      </w:t>
              </w:r>
              <w:r>
                <w:rPr>
                  <w:rFonts w:eastAsia="Garamond"/>
                  <w:b/>
                  <w:color w:val="595959" w:themeColor="text1" w:themeTint="A6"/>
                  <w:spacing w:val="9"/>
                </w:rPr>
                <w:t xml:space="preserve">       </w:t>
              </w:r>
              <w:r>
                <w:rPr>
                  <w:rFonts w:ascii="Chiller" w:eastAsia="Garamond" w:hAnsi="Chiller"/>
                  <w:color w:val="595959"/>
                  <w:spacing w:val="9"/>
                  <w:sz w:val="28"/>
                  <w:szCs w:val="28"/>
                </w:rPr>
                <w:t>CLASS OF 2021</w:t>
              </w:r>
              <w:r>
                <w:rPr>
                  <w:rFonts w:eastAsia="Garamond"/>
                  <w:b/>
                  <w:color w:val="595959"/>
                  <w:spacing w:val="9"/>
                </w:rPr>
                <w:t xml:space="preserve"> </w:t>
              </w:r>
              <w:r w:rsidRPr="00083EC3">
                <w:rPr>
                  <w:b/>
                  <w:i/>
                  <w:color w:val="595959"/>
                  <w:sz w:val="22"/>
                  <w:szCs w:val="22"/>
                </w:rPr>
                <w:t>Concordia University – Montreal, Canada</w:t>
              </w:r>
              <w:r>
                <w:rPr>
                  <w:color w:val="595959"/>
                  <w:sz w:val="22"/>
                  <w:szCs w:val="22"/>
                </w:rPr>
                <w:t xml:space="preserve">                            </w:t>
              </w:r>
            </w:p>
            <w:p w:rsidR="0052511C" w:rsidRPr="0052511C" w:rsidRDefault="0052511C" w:rsidP="00190FAE">
              <w:pPr>
                <w:pStyle w:val="SectionHeading"/>
                <w:spacing w:line="276" w:lineRule="auto"/>
                <w:rPr>
                  <w:rFonts w:ascii="Times New Roman" w:eastAsia="Garamond" w:hAnsi="Times New Roman" w:cs="Times New Roman"/>
                  <w:bCs/>
                  <w:color w:val="595959"/>
                  <w:spacing w:val="9"/>
                  <w:sz w:val="24"/>
                  <w:szCs w:val="24"/>
                  <w:lang w:eastAsia="en-US" w:bidi="en-US"/>
                </w:rPr>
              </w:pPr>
              <w:r w:rsidRPr="00C92E05">
                <w:rPr>
                  <w:rFonts w:ascii="Times New Roman" w:eastAsia="Garamond" w:hAnsi="Times New Roman" w:cs="Times New Roman"/>
                  <w:b/>
                  <w:bCs/>
                  <w:color w:val="595959"/>
                  <w:spacing w:val="9"/>
                  <w:sz w:val="24"/>
                  <w:szCs w:val="24"/>
                  <w:lang w:eastAsia="en-US" w:bidi="en-US"/>
                </w:rPr>
                <w:t>B</w:t>
              </w:r>
              <w:r w:rsidRPr="00025D58">
                <w:rPr>
                  <w:rFonts w:ascii="Times New Roman" w:eastAsia="Garamond" w:hAnsi="Times New Roman" w:cs="Times New Roman"/>
                  <w:b/>
                  <w:color w:val="595959"/>
                  <w:spacing w:val="9"/>
                  <w:sz w:val="24"/>
                  <w:szCs w:val="24"/>
                  <w:lang w:eastAsia="en-US" w:bidi="en-US"/>
                </w:rPr>
                <w:t xml:space="preserve">. E. </w:t>
              </w:r>
              <w:r w:rsidRPr="0052511C">
                <w:rPr>
                  <w:rFonts w:ascii="Times New Roman" w:eastAsia="Garamond" w:hAnsi="Times New Roman" w:cs="Times New Roman"/>
                  <w:b/>
                  <w:color w:val="595959"/>
                  <w:spacing w:val="9"/>
                  <w:sz w:val="24"/>
                  <w:szCs w:val="24"/>
                  <w:lang w:eastAsia="en-US" w:bidi="en-US"/>
                </w:rPr>
                <w:t>in Computer Engineering</w:t>
              </w:r>
              <w:r w:rsidR="00025D58">
                <w:rPr>
                  <w:rFonts w:ascii="Times New Roman" w:eastAsia="Garamond" w:hAnsi="Times New Roman" w:cs="Times New Roman"/>
                  <w:b/>
                  <w:color w:val="595959"/>
                  <w:spacing w:val="9"/>
                  <w:sz w:val="24"/>
                  <w:szCs w:val="24"/>
                  <w:lang w:eastAsia="en-US" w:bidi="en-US"/>
                </w:rPr>
                <w:t xml:space="preserve">          </w:t>
              </w:r>
              <w:r w:rsidR="00025D58" w:rsidRPr="00025D58">
                <w:rPr>
                  <w:rFonts w:ascii="Chiller" w:eastAsia="Garamond" w:hAnsi="Chiller" w:cs="Times New Roman"/>
                  <w:color w:val="595959"/>
                  <w:spacing w:val="9"/>
                  <w:sz w:val="28"/>
                  <w:szCs w:val="28"/>
                  <w:lang w:eastAsia="en-US" w:bidi="en-US"/>
                </w:rPr>
                <w:t>Class OF 2020</w:t>
              </w:r>
            </w:p>
            <w:p w:rsidR="00190FAE" w:rsidRDefault="00190FAE" w:rsidP="00190FAE">
              <w:pPr>
                <w:pStyle w:val="BodyText"/>
                <w:spacing w:line="360" w:lineRule="auto"/>
                <w:rPr>
                  <w:color w:val="595959"/>
                  <w:sz w:val="22"/>
                  <w:szCs w:val="22"/>
                </w:rPr>
              </w:pPr>
              <w:r>
                <w:rPr>
                  <w:color w:val="595959"/>
                  <w:sz w:val="22"/>
                  <w:szCs w:val="22"/>
                </w:rPr>
                <w:t xml:space="preserve">Gujarat Technological University – Ahmedabad, India </w:t>
              </w:r>
            </w:p>
            <w:p w:rsidR="003836D1" w:rsidRPr="00025D58" w:rsidRDefault="00025D58" w:rsidP="00190FAE">
              <w:pPr>
                <w:pStyle w:val="BodyText"/>
                <w:rPr>
                  <w:sz w:val="22"/>
                  <w:szCs w:val="22"/>
                </w:rPr>
              </w:pPr>
              <w:r w:rsidRPr="00025D58">
                <w:rPr>
                  <w:color w:val="595959"/>
                  <w:sz w:val="22"/>
                  <w:szCs w:val="22"/>
                </w:rPr>
                <w:t>As an Undergraduate Student, my academic accomplishments include:</w:t>
              </w:r>
            </w:p>
            <w:p w:rsidR="00025D58" w:rsidRPr="00935E2E" w:rsidRDefault="00025D58" w:rsidP="008501EC">
              <w:pPr>
                <w:pStyle w:val="ListParagraph"/>
                <w:numPr>
                  <w:ilvl w:val="1"/>
                  <w:numId w:val="5"/>
                </w:numPr>
                <w:tabs>
                  <w:tab w:val="left" w:pos="881"/>
                  <w:tab w:val="left" w:pos="882"/>
                </w:tabs>
                <w:spacing w:before="0"/>
                <w:ind w:hanging="361"/>
                <w:rPr>
                  <w:rFonts w:ascii="Times New Roman" w:hAnsi="Times New Roman" w:cs="Times New Roman"/>
                  <w:b/>
                </w:rPr>
              </w:pPr>
              <w:r w:rsidRPr="00935E2E">
                <w:rPr>
                  <w:rFonts w:ascii="Times New Roman" w:hAnsi="Times New Roman" w:cs="Times New Roman"/>
                  <w:b/>
                  <w:color w:val="595959"/>
                </w:rPr>
                <w:t>8.74</w:t>
              </w:r>
              <w:r w:rsidRPr="00935E2E">
                <w:rPr>
                  <w:rFonts w:ascii="Times New Roman" w:hAnsi="Times New Roman" w:cs="Times New Roman"/>
                  <w:b/>
                  <w:color w:val="595959"/>
                  <w:spacing w:val="-1"/>
                </w:rPr>
                <w:t xml:space="preserve"> </w:t>
              </w:r>
              <w:r w:rsidRPr="00935E2E">
                <w:rPr>
                  <w:rFonts w:ascii="Times New Roman" w:hAnsi="Times New Roman" w:cs="Times New Roman"/>
                  <w:b/>
                  <w:color w:val="595959"/>
                </w:rPr>
                <w:t>CGPA</w:t>
              </w:r>
            </w:p>
            <w:p w:rsidR="00C209D1" w:rsidRPr="00025D58" w:rsidRDefault="00C209D1" w:rsidP="008501EC">
              <w:pPr>
                <w:pStyle w:val="ListParagraph"/>
                <w:numPr>
                  <w:ilvl w:val="1"/>
                  <w:numId w:val="5"/>
                </w:numPr>
                <w:tabs>
                  <w:tab w:val="left" w:pos="881"/>
                  <w:tab w:val="left" w:pos="882"/>
                </w:tabs>
                <w:ind w:hanging="361"/>
                <w:rPr>
                  <w:rFonts w:ascii="Times New Roman" w:hAnsi="Times New Roman" w:cs="Times New Roman"/>
                </w:rPr>
              </w:pPr>
              <w:r>
                <w:rPr>
                  <w:rFonts w:ascii="Times New Roman" w:hAnsi="Times New Roman" w:cs="Times New Roman"/>
                  <w:color w:val="595959"/>
                </w:rPr>
                <w:t xml:space="preserve">Certified in </w:t>
              </w:r>
              <w:r w:rsidRPr="00C209D1">
                <w:rPr>
                  <w:b/>
                  <w:color w:val="585858"/>
                  <w:sz w:val="24"/>
                </w:rPr>
                <w:t>Programming, Data Structure and Algorithm using Python</w:t>
              </w:r>
              <w:r>
                <w:rPr>
                  <w:b/>
                  <w:color w:val="585858"/>
                  <w:sz w:val="24"/>
                </w:rPr>
                <w:t xml:space="preserve"> </w:t>
              </w:r>
              <w:r>
                <w:rPr>
                  <w:rFonts w:ascii="Times New Roman" w:hAnsi="Times New Roman" w:cs="Times New Roman"/>
                  <w:color w:val="585858"/>
                </w:rPr>
                <w:t>by IIT-Madras (ranking at country: 1</w:t>
              </w:r>
              <w:r w:rsidRPr="00C209D1">
                <w:rPr>
                  <w:rFonts w:ascii="Times New Roman" w:hAnsi="Times New Roman" w:cs="Times New Roman"/>
                  <w:color w:val="585858"/>
                  <w:vertAlign w:val="superscript"/>
                </w:rPr>
                <w:t>st</w:t>
              </w:r>
              <w:r>
                <w:rPr>
                  <w:rFonts w:ascii="Times New Roman" w:hAnsi="Times New Roman" w:cs="Times New Roman"/>
                  <w:color w:val="585858"/>
                </w:rPr>
                <w:t xml:space="preserve">) </w:t>
              </w:r>
            </w:p>
            <w:p w:rsidR="00025D58" w:rsidRPr="00025D58" w:rsidRDefault="0027750F" w:rsidP="008501EC">
              <w:pPr>
                <w:pStyle w:val="ListParagraph"/>
                <w:numPr>
                  <w:ilvl w:val="1"/>
                  <w:numId w:val="5"/>
                </w:numPr>
                <w:tabs>
                  <w:tab w:val="left" w:pos="881"/>
                  <w:tab w:val="left" w:pos="882"/>
                </w:tabs>
                <w:spacing w:before="30" w:line="266" w:lineRule="auto"/>
                <w:ind w:right="164"/>
                <w:rPr>
                  <w:rFonts w:ascii="Times New Roman" w:hAnsi="Times New Roman" w:cs="Times New Roman"/>
                </w:rPr>
              </w:pPr>
              <w:r>
                <w:rPr>
                  <w:rFonts w:ascii="Times New Roman" w:hAnsi="Times New Roman" w:cs="Times New Roman"/>
                  <w:color w:val="595959"/>
                </w:rPr>
                <w:t>Published</w:t>
              </w:r>
              <w:r w:rsidR="00025D58" w:rsidRPr="00025D58">
                <w:rPr>
                  <w:rFonts w:ascii="Times New Roman" w:hAnsi="Times New Roman" w:cs="Times New Roman"/>
                  <w:color w:val="595959"/>
                </w:rPr>
                <w:t xml:space="preserve"> a </w:t>
              </w:r>
              <w:r>
                <w:rPr>
                  <w:rFonts w:ascii="Times New Roman" w:hAnsi="Times New Roman" w:cs="Times New Roman"/>
                  <w:color w:val="595959"/>
                </w:rPr>
                <w:t>paper at RIHET’18, presented in National level conference held by ISTE and ISBN no. 978-93-5346-457-8</w:t>
              </w:r>
              <w:r w:rsidR="00025D58" w:rsidRPr="00025D58">
                <w:rPr>
                  <w:rFonts w:ascii="Times New Roman" w:hAnsi="Times New Roman" w:cs="Times New Roman"/>
                  <w:color w:val="595959"/>
                </w:rPr>
                <w:t>.</w:t>
              </w:r>
            </w:p>
            <w:p w:rsidR="00935E2E" w:rsidRPr="00935E2E" w:rsidRDefault="00935E2E" w:rsidP="008501EC">
              <w:pPr>
                <w:pStyle w:val="ListParagraph"/>
                <w:numPr>
                  <w:ilvl w:val="1"/>
                  <w:numId w:val="5"/>
                </w:numPr>
                <w:tabs>
                  <w:tab w:val="left" w:pos="881"/>
                  <w:tab w:val="left" w:pos="882"/>
                </w:tabs>
                <w:ind w:hanging="361"/>
                <w:rPr>
                  <w:rFonts w:ascii="Times New Roman" w:hAnsi="Times New Roman" w:cs="Times New Roman"/>
                  <w:bCs/>
                  <w:color w:val="595959"/>
                  <w:spacing w:val="9"/>
                  <w:sz w:val="24"/>
                  <w:szCs w:val="24"/>
                </w:rPr>
              </w:pPr>
              <w:r w:rsidRPr="00935E2E">
                <w:rPr>
                  <w:rFonts w:ascii="Times New Roman" w:hAnsi="Times New Roman" w:cs="Times New Roman"/>
                  <w:color w:val="595959"/>
                </w:rPr>
                <w:t xml:space="preserve">Completed Course of </w:t>
              </w:r>
              <w:r w:rsidRPr="00935E2E">
                <w:rPr>
                  <w:rFonts w:ascii="Times New Roman" w:hAnsi="Times New Roman" w:cs="Times New Roman"/>
                  <w:b/>
                  <w:color w:val="595959"/>
                </w:rPr>
                <w:t>Machine Learning</w:t>
              </w:r>
              <w:r w:rsidRPr="00935E2E">
                <w:rPr>
                  <w:rFonts w:ascii="Times New Roman" w:hAnsi="Times New Roman" w:cs="Times New Roman"/>
                  <w:color w:val="595959"/>
                </w:rPr>
                <w:t xml:space="preserve"> from the </w:t>
              </w:r>
              <w:r w:rsidRPr="00935E2E">
                <w:rPr>
                  <w:rFonts w:ascii="Times New Roman" w:hAnsi="Times New Roman" w:cs="Times New Roman"/>
                  <w:b/>
                  <w:color w:val="595959"/>
                </w:rPr>
                <w:t xml:space="preserve">Coursera </w:t>
              </w:r>
              <w:r w:rsidR="0079222E">
                <w:rPr>
                  <w:rFonts w:ascii="Times New Roman" w:hAnsi="Times New Roman" w:cs="Times New Roman"/>
                  <w:color w:val="595959"/>
                </w:rPr>
                <w:t xml:space="preserve">with </w:t>
              </w:r>
              <w:r w:rsidRPr="00935E2E">
                <w:rPr>
                  <w:rFonts w:ascii="Times New Roman" w:hAnsi="Times New Roman" w:cs="Times New Roman"/>
                  <w:b/>
                  <w:color w:val="595959"/>
                </w:rPr>
                <w:t>96%.</w:t>
              </w:r>
            </w:p>
            <w:p w:rsidR="00935E2E" w:rsidRPr="0079222E" w:rsidRDefault="00935E2E" w:rsidP="008501EC">
              <w:pPr>
                <w:pStyle w:val="ListParagraph"/>
                <w:numPr>
                  <w:ilvl w:val="1"/>
                  <w:numId w:val="5"/>
                </w:numPr>
                <w:tabs>
                  <w:tab w:val="left" w:pos="881"/>
                  <w:tab w:val="left" w:pos="882"/>
                </w:tabs>
                <w:ind w:hanging="361"/>
                <w:rPr>
                  <w:rFonts w:ascii="Times New Roman" w:hAnsi="Times New Roman" w:cs="Times New Roman"/>
                  <w:bCs/>
                  <w:color w:val="595959"/>
                  <w:spacing w:val="9"/>
                  <w:sz w:val="24"/>
                  <w:szCs w:val="24"/>
                </w:rPr>
              </w:pPr>
              <w:r w:rsidRPr="00935E2E">
                <w:rPr>
                  <w:rFonts w:ascii="Times New Roman" w:hAnsi="Times New Roman" w:cs="Times New Roman"/>
                  <w:color w:val="595959"/>
                  <w:spacing w:val="9"/>
                </w:rPr>
                <w:t xml:space="preserve">Got scholarship for further education from Gujarat </w:t>
              </w:r>
              <w:r>
                <w:rPr>
                  <w:rFonts w:ascii="Times New Roman" w:hAnsi="Times New Roman" w:cs="Times New Roman"/>
                  <w:color w:val="595959"/>
                  <w:spacing w:val="9"/>
                </w:rPr>
                <w:t xml:space="preserve">state </w:t>
              </w:r>
              <w:r w:rsidRPr="00935E2E">
                <w:rPr>
                  <w:rFonts w:ascii="Times New Roman" w:hAnsi="Times New Roman" w:cs="Times New Roman"/>
                  <w:color w:val="595959"/>
                  <w:spacing w:val="9"/>
                </w:rPr>
                <w:t>Government (around $ 2167)</w:t>
              </w:r>
            </w:p>
            <w:p w:rsidR="00935E2E" w:rsidRDefault="00C92E05" w:rsidP="00935E2E">
              <w:pPr>
                <w:tabs>
                  <w:tab w:val="left" w:pos="881"/>
                  <w:tab w:val="left" w:pos="882"/>
                </w:tabs>
                <w:spacing w:after="0"/>
                <w:rPr>
                  <w:rFonts w:ascii="Times New Roman" w:eastAsia="Garamond" w:hAnsi="Times New Roman" w:cs="Times New Roman"/>
                  <w:color w:val="595959"/>
                  <w:spacing w:val="9"/>
                  <w:sz w:val="22"/>
                  <w:szCs w:val="22"/>
                  <w:lang w:eastAsia="en-US" w:bidi="en-US"/>
                </w:rPr>
              </w:pPr>
              <w:r w:rsidRPr="00935E2E">
                <w:rPr>
                  <w:rFonts w:ascii="Times New Roman" w:hAnsi="Times New Roman" w:cs="Times New Roman"/>
                  <w:b/>
                  <w:bCs/>
                  <w:color w:val="595959"/>
                  <w:spacing w:val="9"/>
                  <w:sz w:val="24"/>
                  <w:szCs w:val="24"/>
                </w:rPr>
                <w:t>H. S. C</w:t>
              </w:r>
              <w:r w:rsidRPr="00935E2E">
                <w:rPr>
                  <w:rFonts w:ascii="Times New Roman" w:hAnsi="Times New Roman" w:cs="Times New Roman"/>
                  <w:bCs/>
                  <w:color w:val="595959"/>
                  <w:spacing w:val="9"/>
                  <w:sz w:val="24"/>
                  <w:szCs w:val="24"/>
                </w:rPr>
                <w:t xml:space="preserve">.                                       </w:t>
              </w:r>
              <w:r w:rsidR="00935E2E">
                <w:rPr>
                  <w:rFonts w:ascii="Times New Roman" w:hAnsi="Times New Roman" w:cs="Times New Roman"/>
                  <w:b/>
                  <w:color w:val="595959"/>
                  <w:spacing w:val="9"/>
                  <w:sz w:val="24"/>
                  <w:szCs w:val="24"/>
                </w:rPr>
                <w:t xml:space="preserve">                       </w:t>
              </w:r>
              <w:r w:rsidRPr="00935E2E">
                <w:rPr>
                  <w:rFonts w:ascii="Chiller" w:hAnsi="Chiller" w:cs="Times New Roman"/>
                  <w:color w:val="595959"/>
                  <w:spacing w:val="9"/>
                  <w:sz w:val="28"/>
                  <w:szCs w:val="28"/>
                </w:rPr>
                <w:t>Class OF 2016</w:t>
              </w:r>
              <w:r w:rsidR="00935E2E">
                <w:rPr>
                  <w:rFonts w:ascii="Chiller" w:hAnsi="Chiller" w:cs="Times New Roman"/>
                  <w:color w:val="595959"/>
                  <w:spacing w:val="9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rFonts w:ascii="Times New Roman" w:eastAsia="Garamond" w:hAnsi="Times New Roman" w:cs="Times New Roman"/>
                  <w:color w:val="595959"/>
                  <w:spacing w:val="9"/>
                  <w:sz w:val="22"/>
                  <w:szCs w:val="22"/>
                  <w:lang w:eastAsia="en-US" w:bidi="en-US"/>
                </w:rPr>
                <w:t>Ashadeep</w:t>
              </w:r>
              <w:proofErr w:type="spellEnd"/>
              <w:r>
                <w:rPr>
                  <w:rFonts w:ascii="Times New Roman" w:eastAsia="Garamond" w:hAnsi="Times New Roman" w:cs="Times New Roman"/>
                  <w:color w:val="595959"/>
                  <w:spacing w:val="9"/>
                  <w:sz w:val="22"/>
                  <w:szCs w:val="22"/>
                  <w:lang w:eastAsia="en-US" w:bidi="en-US"/>
                </w:rPr>
                <w:t xml:space="preserve"> </w:t>
              </w:r>
              <w:r w:rsidR="00D33976">
                <w:rPr>
                  <w:rFonts w:ascii="Times New Roman" w:eastAsia="Garamond" w:hAnsi="Times New Roman" w:cs="Times New Roman"/>
                  <w:color w:val="595959"/>
                  <w:spacing w:val="9"/>
                  <w:sz w:val="22"/>
                  <w:szCs w:val="22"/>
                  <w:lang w:eastAsia="en-US" w:bidi="en-US"/>
                </w:rPr>
                <w:t xml:space="preserve">Higher Secondary </w:t>
              </w:r>
              <w:r>
                <w:rPr>
                  <w:rFonts w:ascii="Times New Roman" w:eastAsia="Garamond" w:hAnsi="Times New Roman" w:cs="Times New Roman"/>
                  <w:color w:val="595959"/>
                  <w:spacing w:val="9"/>
                  <w:sz w:val="22"/>
                  <w:szCs w:val="22"/>
                  <w:lang w:eastAsia="en-US" w:bidi="en-US"/>
                </w:rPr>
                <w:t>School</w:t>
              </w:r>
              <w:r w:rsidRPr="0052511C">
                <w:rPr>
                  <w:rFonts w:ascii="Times New Roman" w:eastAsia="Garamond" w:hAnsi="Times New Roman" w:cs="Times New Roman"/>
                  <w:color w:val="595959"/>
                  <w:spacing w:val="9"/>
                  <w:sz w:val="22"/>
                  <w:szCs w:val="22"/>
                  <w:lang w:eastAsia="en-US" w:bidi="en-US"/>
                </w:rPr>
                <w:t>, Surat</w:t>
              </w:r>
            </w:p>
            <w:p w:rsidR="00935E2E" w:rsidRDefault="00D33976" w:rsidP="00935E2E">
              <w:pPr>
                <w:tabs>
                  <w:tab w:val="left" w:pos="881"/>
                  <w:tab w:val="left" w:pos="882"/>
                </w:tabs>
                <w:spacing w:after="0" w:line="240" w:lineRule="auto"/>
                <w:rPr>
                  <w:rFonts w:ascii="Times New Roman" w:eastAsia="Garamond" w:hAnsi="Times New Roman" w:cs="Times New Roman"/>
                  <w:color w:val="595959"/>
                  <w:spacing w:val="9"/>
                  <w:sz w:val="22"/>
                  <w:szCs w:val="22"/>
                  <w:lang w:eastAsia="en-US" w:bidi="en-US"/>
                </w:rPr>
              </w:pPr>
              <w:r>
                <w:rPr>
                  <w:rFonts w:ascii="Times New Roman" w:eastAsia="Garamond" w:hAnsi="Times New Roman" w:cs="Times New Roman"/>
                  <w:color w:val="595959"/>
                  <w:spacing w:val="9"/>
                  <w:sz w:val="22"/>
                  <w:szCs w:val="22"/>
                  <w:lang w:eastAsia="en-US" w:bidi="en-US"/>
                </w:rPr>
                <w:t>Percentage- 78.15%</w:t>
              </w:r>
            </w:p>
            <w:p w:rsidR="00935E2E" w:rsidRDefault="00D33976" w:rsidP="00935E2E">
              <w:pPr>
                <w:tabs>
                  <w:tab w:val="left" w:pos="881"/>
                  <w:tab w:val="left" w:pos="882"/>
                </w:tabs>
                <w:spacing w:after="0" w:line="240" w:lineRule="auto"/>
                <w:rPr>
                  <w:rFonts w:ascii="Times New Roman" w:eastAsia="Garamond" w:hAnsi="Times New Roman" w:cs="Times New Roman"/>
                  <w:color w:val="595959"/>
                  <w:spacing w:val="9"/>
                  <w:sz w:val="22"/>
                  <w:szCs w:val="22"/>
                  <w:lang w:eastAsia="en-US" w:bidi="en-US"/>
                </w:rPr>
              </w:pPr>
              <w:r>
                <w:rPr>
                  <w:rFonts w:ascii="Times New Roman" w:eastAsia="Garamond" w:hAnsi="Times New Roman" w:cs="Times New Roman"/>
                  <w:b/>
                  <w:bCs/>
                  <w:color w:val="595959"/>
                  <w:spacing w:val="9"/>
                  <w:sz w:val="24"/>
                  <w:szCs w:val="24"/>
                  <w:lang w:eastAsia="en-US" w:bidi="en-US"/>
                </w:rPr>
                <w:t>S</w:t>
              </w:r>
              <w:r w:rsidRPr="00C92E05">
                <w:rPr>
                  <w:rFonts w:ascii="Times New Roman" w:eastAsia="Garamond" w:hAnsi="Times New Roman" w:cs="Times New Roman"/>
                  <w:b/>
                  <w:bCs/>
                  <w:color w:val="595959"/>
                  <w:spacing w:val="9"/>
                  <w:sz w:val="24"/>
                  <w:szCs w:val="24"/>
                  <w:lang w:eastAsia="en-US" w:bidi="en-US"/>
                </w:rPr>
                <w:t>. S. C</w:t>
              </w:r>
              <w:r>
                <w:rPr>
                  <w:rFonts w:ascii="Times New Roman" w:eastAsia="Garamond" w:hAnsi="Times New Roman" w:cs="Times New Roman"/>
                  <w:bCs/>
                  <w:color w:val="595959"/>
                  <w:spacing w:val="9"/>
                  <w:sz w:val="24"/>
                  <w:szCs w:val="24"/>
                  <w:lang w:eastAsia="en-US" w:bidi="en-US"/>
                </w:rPr>
                <w:t xml:space="preserve">.                                       </w:t>
              </w:r>
              <w:r>
                <w:rPr>
                  <w:rFonts w:ascii="Times New Roman" w:eastAsia="Garamond" w:hAnsi="Times New Roman" w:cs="Times New Roman"/>
                  <w:b/>
                  <w:color w:val="595959"/>
                  <w:spacing w:val="9"/>
                  <w:sz w:val="24"/>
                  <w:szCs w:val="24"/>
                  <w:lang w:eastAsia="en-US" w:bidi="en-US"/>
                </w:rPr>
                <w:t xml:space="preserve">                         </w:t>
              </w:r>
              <w:r w:rsidRPr="00025D58">
                <w:rPr>
                  <w:rFonts w:ascii="Chiller" w:eastAsia="Garamond" w:hAnsi="Chiller" w:cs="Times New Roman"/>
                  <w:color w:val="595959"/>
                  <w:spacing w:val="9"/>
                  <w:sz w:val="28"/>
                  <w:szCs w:val="28"/>
                  <w:lang w:eastAsia="en-US" w:bidi="en-US"/>
                </w:rPr>
                <w:t>Class</w:t>
              </w:r>
              <w:r>
                <w:rPr>
                  <w:rFonts w:ascii="Chiller" w:eastAsia="Garamond" w:hAnsi="Chiller" w:cs="Times New Roman"/>
                  <w:color w:val="595959"/>
                  <w:spacing w:val="9"/>
                  <w:sz w:val="28"/>
                  <w:szCs w:val="28"/>
                  <w:lang w:eastAsia="en-US" w:bidi="en-US"/>
                </w:rPr>
                <w:t xml:space="preserve"> OF 2014</w:t>
              </w:r>
              <w:r w:rsidR="00935E2E">
                <w:rPr>
                  <w:rFonts w:ascii="Chiller" w:eastAsia="Garamond" w:hAnsi="Chiller" w:cs="Times New Roman"/>
                  <w:color w:val="595959"/>
                  <w:spacing w:val="9"/>
                  <w:sz w:val="28"/>
                  <w:szCs w:val="28"/>
                  <w:lang w:eastAsia="en-US" w:bidi="en-US"/>
                </w:rPr>
                <w:t xml:space="preserve"> </w:t>
              </w:r>
              <w:proofErr w:type="spellStart"/>
              <w:r>
                <w:rPr>
                  <w:rFonts w:ascii="Times New Roman" w:eastAsia="Garamond" w:hAnsi="Times New Roman" w:cs="Times New Roman"/>
                  <w:color w:val="595959"/>
                  <w:spacing w:val="9"/>
                  <w:sz w:val="22"/>
                  <w:szCs w:val="22"/>
                  <w:lang w:eastAsia="en-US" w:bidi="en-US"/>
                </w:rPr>
                <w:t>Mangaldeep</w:t>
              </w:r>
              <w:proofErr w:type="spellEnd"/>
              <w:r>
                <w:rPr>
                  <w:rFonts w:ascii="Times New Roman" w:eastAsia="Garamond" w:hAnsi="Times New Roman" w:cs="Times New Roman"/>
                  <w:color w:val="595959"/>
                  <w:spacing w:val="9"/>
                  <w:sz w:val="22"/>
                  <w:szCs w:val="22"/>
                  <w:lang w:eastAsia="en-US" w:bidi="en-US"/>
                </w:rPr>
                <w:t xml:space="preserve"> High School</w:t>
              </w:r>
              <w:r w:rsidRPr="0052511C">
                <w:rPr>
                  <w:rFonts w:ascii="Times New Roman" w:eastAsia="Garamond" w:hAnsi="Times New Roman" w:cs="Times New Roman"/>
                  <w:color w:val="595959"/>
                  <w:spacing w:val="9"/>
                  <w:sz w:val="22"/>
                  <w:szCs w:val="22"/>
                  <w:lang w:eastAsia="en-US" w:bidi="en-US"/>
                </w:rPr>
                <w:t>, Surat</w:t>
              </w:r>
            </w:p>
            <w:p w:rsidR="00C92E05" w:rsidRPr="0079222E" w:rsidRDefault="00D33976" w:rsidP="0079222E">
              <w:pPr>
                <w:tabs>
                  <w:tab w:val="left" w:pos="881"/>
                  <w:tab w:val="left" w:pos="882"/>
                </w:tabs>
                <w:spacing w:after="0" w:line="240" w:lineRule="auto"/>
                <w:rPr>
                  <w:rFonts w:ascii="Times New Roman" w:eastAsia="Garamond" w:hAnsi="Times New Roman" w:cs="Times New Roman"/>
                  <w:color w:val="595959"/>
                  <w:spacing w:val="9"/>
                  <w:sz w:val="22"/>
                  <w:szCs w:val="22"/>
                  <w:lang w:eastAsia="en-US" w:bidi="en-US"/>
                </w:rPr>
              </w:pPr>
              <w:r>
                <w:rPr>
                  <w:rFonts w:ascii="Times New Roman" w:eastAsia="Garamond" w:hAnsi="Times New Roman" w:cs="Times New Roman"/>
                  <w:color w:val="595959"/>
                  <w:spacing w:val="9"/>
                  <w:sz w:val="22"/>
                  <w:szCs w:val="22"/>
                  <w:lang w:eastAsia="en-US" w:bidi="en-US"/>
                </w:rPr>
                <w:t>Percentage- 85.17%</w:t>
              </w:r>
              <w:r w:rsidR="0079222E">
                <w:rPr>
                  <w:rFonts w:ascii="Times New Roman" w:eastAsia="Garamond" w:hAnsi="Times New Roman" w:cs="Times New Roman"/>
                  <w:color w:val="595959"/>
                  <w:spacing w:val="9"/>
                  <w:sz w:val="22"/>
                  <w:szCs w:val="22"/>
                  <w:lang w:eastAsia="en-US" w:bidi="en-US"/>
                </w:rPr>
                <w:t xml:space="preserve">                                   Rank at school level – 4</w:t>
              </w:r>
              <w:r w:rsidR="0079222E" w:rsidRPr="0079222E">
                <w:rPr>
                  <w:rFonts w:ascii="Times New Roman" w:eastAsia="Garamond" w:hAnsi="Times New Roman" w:cs="Times New Roman"/>
                  <w:color w:val="595959"/>
                  <w:spacing w:val="9"/>
                  <w:sz w:val="22"/>
                  <w:szCs w:val="22"/>
                  <w:vertAlign w:val="superscript"/>
                  <w:lang w:eastAsia="en-US" w:bidi="en-US"/>
                </w:rPr>
                <w:t>th</w:t>
              </w:r>
            </w:p>
          </w:sdtContent>
        </w:sdt>
      </w:sdtContent>
    </w:sdt>
    <w:p w:rsidR="00692A32" w:rsidRDefault="00C51AA6" w:rsidP="000127CC">
      <w:pPr>
        <w:pStyle w:val="BodyText"/>
        <w:rPr>
          <w:sz w:val="40"/>
          <w:szCs w:val="40"/>
        </w:rPr>
      </w:pPr>
      <w:r>
        <w:rPr>
          <w:noProof/>
          <w:lang w:val="en-IN" w:eastAsia="en-IN" w:bidi="ar-SA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D3EAD6" wp14:editId="06E4F501">
                <wp:simplePos x="0" y="0"/>
                <wp:positionH relativeFrom="column">
                  <wp:posOffset>-2846070</wp:posOffset>
                </wp:positionH>
                <wp:positionV relativeFrom="paragraph">
                  <wp:posOffset>0</wp:posOffset>
                </wp:positionV>
                <wp:extent cx="2476500" cy="904875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904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544" w:rsidRDefault="00593544" w:rsidP="00593544">
                            <w:pPr>
                              <w:pStyle w:val="Name"/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251E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Projects</w:t>
                            </w:r>
                          </w:p>
                          <w:p w:rsidR="00083EC3" w:rsidRPr="00083EC3" w:rsidRDefault="00EB54D0" w:rsidP="00083EC3">
                            <w:pPr>
                              <w:pStyle w:val="KeyPoint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567" w:right="198" w:hanging="425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  <w:t>FFM</w:t>
                            </w:r>
                            <w:r w:rsidR="00083EC3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  <w:t>easure</w:t>
                            </w:r>
                            <w:proofErr w:type="spellEnd"/>
                          </w:p>
                          <w:p w:rsidR="00083EC3" w:rsidRPr="00C51AA6" w:rsidRDefault="00083EC3" w:rsidP="00C51AA6">
                            <w:pPr>
                              <w:pStyle w:val="KeyPoint"/>
                              <w:numPr>
                                <w:ilvl w:val="0"/>
                                <w:numId w:val="6"/>
                              </w:numPr>
                              <w:spacing w:before="0" w:after="0" w:line="240" w:lineRule="auto"/>
                              <w:ind w:right="198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C51AA6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  <w:t>In this project I was making PowerPoint presentation for a company using CSV data of students.</w:t>
                            </w:r>
                          </w:p>
                          <w:p w:rsidR="00083EC3" w:rsidRPr="00C51AA6" w:rsidRDefault="00083EC3" w:rsidP="00C51AA6">
                            <w:pPr>
                              <w:pStyle w:val="KeyPoint"/>
                              <w:numPr>
                                <w:ilvl w:val="0"/>
                                <w:numId w:val="6"/>
                              </w:numPr>
                              <w:spacing w:before="0" w:after="0" w:line="240" w:lineRule="auto"/>
                              <w:ind w:right="198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C51AA6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I had written script which makes slides using python code and </w:t>
                            </w:r>
                            <w:r w:rsidR="006356EE" w:rsidRPr="00C51AA6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  <w:t>ffmpeg library.</w:t>
                            </w:r>
                          </w:p>
                          <w:p w:rsidR="006356EE" w:rsidRPr="00083EC3" w:rsidRDefault="006356EE" w:rsidP="006356EE">
                            <w:pPr>
                              <w:pStyle w:val="KeyPoint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567" w:right="198" w:hanging="425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  <w:t>Share market</w:t>
                            </w:r>
                          </w:p>
                          <w:p w:rsidR="006356EE" w:rsidRPr="00C51AA6" w:rsidRDefault="006356EE" w:rsidP="00C51AA6">
                            <w:pPr>
                              <w:pStyle w:val="KeyPoint"/>
                              <w:numPr>
                                <w:ilvl w:val="0"/>
                                <w:numId w:val="6"/>
                              </w:numPr>
                              <w:spacing w:before="0" w:after="0" w:line="240" w:lineRule="auto"/>
                              <w:ind w:right="198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C51AA6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Currently, I am working on this project. This is a website which shows information about share market of India. </w:t>
                            </w:r>
                          </w:p>
                          <w:p w:rsidR="006356EE" w:rsidRPr="00C51AA6" w:rsidRDefault="006356EE" w:rsidP="00C51AA6">
                            <w:pPr>
                              <w:pStyle w:val="KeyPoint"/>
                              <w:numPr>
                                <w:ilvl w:val="0"/>
                                <w:numId w:val="6"/>
                              </w:numPr>
                              <w:spacing w:before="0" w:after="0" w:line="240" w:lineRule="auto"/>
                              <w:ind w:right="198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C51AA6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We are gathering data using Web scraping. </w:t>
                            </w:r>
                          </w:p>
                          <w:p w:rsidR="00593544" w:rsidRDefault="00593544" w:rsidP="00593544">
                            <w:pPr>
                              <w:pStyle w:val="KeyPoint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567" w:right="198" w:hanging="425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  <w:t>Android apps with back-end in python.</w:t>
                            </w:r>
                          </w:p>
                          <w:p w:rsidR="00593544" w:rsidRPr="00C251EC" w:rsidRDefault="00E91784" w:rsidP="00593544">
                            <w:pPr>
                              <w:pStyle w:val="KeyPoint"/>
                              <w:numPr>
                                <w:ilvl w:val="0"/>
                                <w:numId w:val="0"/>
                              </w:numPr>
                              <w:spacing w:after="0" w:line="240" w:lineRule="auto"/>
                              <w:ind w:left="567" w:right="198"/>
                              <w:jc w:val="both"/>
                              <w:rPr>
                                <w:rFonts w:ascii="Times New Roman" w:hAnsi="Times New Roman" w:cs="Times New Roman"/>
                                <w:color w:val="0070C0"/>
                                <w:sz w:val="16"/>
                                <w:szCs w:val="16"/>
                              </w:rPr>
                            </w:pPr>
                            <w:hyperlink r:id="rId29" w:history="1">
                              <w:r w:rsidR="00593544" w:rsidRPr="00C251EC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70C0"/>
                                  <w:sz w:val="16"/>
                                  <w:szCs w:val="16"/>
                                </w:rPr>
                                <w:t>https://play.google.com/store/apps/details?id=com.ninetynineapps.teluguactress.wallpapers</w:t>
                              </w:r>
                            </w:hyperlink>
                            <w:r w:rsidR="00593544" w:rsidRPr="00C251EC">
                              <w:rPr>
                                <w:rFonts w:ascii="Times New Roman" w:hAnsi="Times New Roman" w:cs="Times New Roman"/>
                                <w:color w:val="0070C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593544" w:rsidRPr="00C251EC" w:rsidRDefault="00E91784" w:rsidP="00593544">
                            <w:pPr>
                              <w:pStyle w:val="KeyPoint"/>
                              <w:numPr>
                                <w:ilvl w:val="0"/>
                                <w:numId w:val="0"/>
                              </w:numPr>
                              <w:spacing w:after="0" w:line="240" w:lineRule="auto"/>
                              <w:ind w:left="567" w:right="198"/>
                              <w:jc w:val="both"/>
                              <w:rPr>
                                <w:rFonts w:ascii="Times New Roman" w:hAnsi="Times New Roman" w:cs="Times New Roman"/>
                                <w:color w:val="0070C0"/>
                                <w:sz w:val="16"/>
                                <w:szCs w:val="16"/>
                              </w:rPr>
                            </w:pPr>
                            <w:hyperlink r:id="rId30" w:history="1">
                              <w:r w:rsidR="00593544" w:rsidRPr="00C251EC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70C0"/>
                                  <w:sz w:val="16"/>
                                  <w:szCs w:val="16"/>
                                </w:rPr>
                                <w:t>https://play.google.com/store/apps/details?id=com.bollywoodwallpapers.hollywoodwallpapers</w:t>
                              </w:r>
                            </w:hyperlink>
                            <w:r w:rsidR="00593544" w:rsidRPr="00C251EC">
                              <w:rPr>
                                <w:rFonts w:ascii="Times New Roman" w:hAnsi="Times New Roman" w:cs="Times New Roman"/>
                                <w:color w:val="0070C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593544" w:rsidRPr="00C251EC" w:rsidRDefault="00E91784" w:rsidP="00593544">
                            <w:pPr>
                              <w:pStyle w:val="KeyPoint"/>
                              <w:numPr>
                                <w:ilvl w:val="0"/>
                                <w:numId w:val="0"/>
                              </w:numPr>
                              <w:spacing w:after="0" w:line="240" w:lineRule="auto"/>
                              <w:ind w:left="567" w:right="198"/>
                              <w:jc w:val="both"/>
                              <w:rPr>
                                <w:rFonts w:ascii="Times New Roman" w:hAnsi="Times New Roman" w:cs="Times New Roman"/>
                                <w:color w:val="0070C0"/>
                                <w:sz w:val="16"/>
                                <w:szCs w:val="16"/>
                              </w:rPr>
                            </w:pPr>
                            <w:hyperlink r:id="rId31" w:history="1">
                              <w:r w:rsidR="00593544" w:rsidRPr="00C251EC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70C0"/>
                                  <w:sz w:val="16"/>
                                  <w:szCs w:val="16"/>
                                </w:rPr>
                                <w:t>https://play.google.com/store/apps/details?id=com.ninetynineapps.southactress.wallpapers</w:t>
                              </w:r>
                            </w:hyperlink>
                            <w:r w:rsidR="00593544" w:rsidRPr="00C251EC">
                              <w:rPr>
                                <w:rFonts w:ascii="Times New Roman" w:hAnsi="Times New Roman" w:cs="Times New Roman"/>
                                <w:color w:val="0070C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593544" w:rsidRPr="00C251EC" w:rsidRDefault="00E91784" w:rsidP="00593544">
                            <w:pPr>
                              <w:pStyle w:val="KeyPoint"/>
                              <w:numPr>
                                <w:ilvl w:val="0"/>
                                <w:numId w:val="0"/>
                              </w:numPr>
                              <w:spacing w:after="0" w:line="240" w:lineRule="auto"/>
                              <w:ind w:left="567" w:right="198"/>
                              <w:jc w:val="both"/>
                              <w:rPr>
                                <w:rFonts w:ascii="Times New Roman" w:hAnsi="Times New Roman" w:cs="Times New Roman"/>
                                <w:color w:val="0070C0"/>
                                <w:sz w:val="16"/>
                                <w:szCs w:val="16"/>
                              </w:rPr>
                            </w:pPr>
                            <w:hyperlink r:id="rId32" w:history="1">
                              <w:r w:rsidR="00593544" w:rsidRPr="00C251EC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70C0"/>
                                  <w:sz w:val="16"/>
                                  <w:szCs w:val="16"/>
                                </w:rPr>
                                <w:t>https://play.google.com/store/apps/details?id=com.ninetynineapps.tamilactress.wallpapers</w:t>
                              </w:r>
                            </w:hyperlink>
                            <w:r w:rsidR="00593544" w:rsidRPr="00C251EC">
                              <w:rPr>
                                <w:rFonts w:ascii="Times New Roman" w:hAnsi="Times New Roman" w:cs="Times New Roman"/>
                                <w:color w:val="0070C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593544" w:rsidRPr="00C251EC" w:rsidRDefault="00E91784" w:rsidP="00593544">
                            <w:pPr>
                              <w:pStyle w:val="KeyPoint"/>
                              <w:numPr>
                                <w:ilvl w:val="0"/>
                                <w:numId w:val="0"/>
                              </w:numPr>
                              <w:spacing w:after="0" w:line="240" w:lineRule="auto"/>
                              <w:ind w:left="567" w:right="198"/>
                              <w:jc w:val="both"/>
                              <w:rPr>
                                <w:rFonts w:ascii="Times New Roman" w:hAnsi="Times New Roman" w:cs="Times New Roman"/>
                                <w:color w:val="0070C0"/>
                                <w:sz w:val="16"/>
                                <w:szCs w:val="16"/>
                              </w:rPr>
                            </w:pPr>
                            <w:hyperlink r:id="rId33" w:history="1">
                              <w:r w:rsidR="00593544" w:rsidRPr="00C251EC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70C0"/>
                                  <w:sz w:val="16"/>
                                  <w:szCs w:val="16"/>
                                </w:rPr>
                                <w:t>https://play.google.com/store/apps/details?id=com.bollywood.actress.wallpapers</w:t>
                              </w:r>
                            </w:hyperlink>
                            <w:r w:rsidR="00593544" w:rsidRPr="00C251EC">
                              <w:rPr>
                                <w:rFonts w:ascii="Times New Roman" w:hAnsi="Times New Roman" w:cs="Times New Roman"/>
                                <w:color w:val="0070C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593544" w:rsidRDefault="00593544" w:rsidP="00593544">
                            <w:pPr>
                              <w:pStyle w:val="KeyPoint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567" w:right="198" w:hanging="425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  <w:t>Web scraping and Datamining</w:t>
                            </w:r>
                          </w:p>
                          <w:p w:rsidR="00593544" w:rsidRDefault="00593544" w:rsidP="00C51AA6">
                            <w:pPr>
                              <w:pStyle w:val="KeyPoint"/>
                              <w:numPr>
                                <w:ilvl w:val="0"/>
                                <w:numId w:val="6"/>
                              </w:numPr>
                              <w:spacing w:before="0" w:after="0" w:line="240" w:lineRule="auto"/>
                              <w:ind w:right="198"/>
                              <w:jc w:val="both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251EC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  <w:t>Image mining from Instagram</w:t>
                            </w:r>
                          </w:p>
                          <w:p w:rsidR="00083EC3" w:rsidRPr="00083EC3" w:rsidRDefault="00593544" w:rsidP="00C51AA6">
                            <w:pPr>
                              <w:pStyle w:val="KeyPoint"/>
                              <w:numPr>
                                <w:ilvl w:val="0"/>
                                <w:numId w:val="6"/>
                              </w:numPr>
                              <w:spacing w:before="0" w:after="0" w:line="240" w:lineRule="auto"/>
                              <w:ind w:right="198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C251EC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  <w:t>Data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mining</w:t>
                            </w:r>
                            <w:r w:rsidRPr="00C251EC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of social groups from Instagram  </w:t>
                            </w:r>
                          </w:p>
                          <w:p w:rsidR="00593544" w:rsidRPr="002E01FE" w:rsidRDefault="00593544" w:rsidP="00593544">
                            <w:pPr>
                              <w:pStyle w:val="KeyPoint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567" w:right="198" w:hanging="425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iOS app </w:t>
                            </w:r>
                          </w:p>
                          <w:p w:rsidR="00593544" w:rsidRDefault="00593544" w:rsidP="00C51AA6">
                            <w:pPr>
                              <w:pStyle w:val="KeyPoint"/>
                              <w:numPr>
                                <w:ilvl w:val="0"/>
                                <w:numId w:val="6"/>
                              </w:numPr>
                              <w:spacing w:before="0" w:after="0" w:line="240" w:lineRule="auto"/>
                              <w:ind w:right="198"/>
                              <w:jc w:val="both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  <w:t>AWS SMS micro services</w:t>
                            </w:r>
                          </w:p>
                          <w:p w:rsidR="00593544" w:rsidRPr="006F441E" w:rsidRDefault="00593544" w:rsidP="00C51AA6">
                            <w:pPr>
                              <w:pStyle w:val="KeyPoint"/>
                              <w:numPr>
                                <w:ilvl w:val="0"/>
                                <w:numId w:val="6"/>
                              </w:numPr>
                              <w:spacing w:before="0" w:after="0" w:line="240" w:lineRule="auto"/>
                              <w:ind w:right="198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Back-end API and data models </w:t>
                            </w:r>
                          </w:p>
                          <w:p w:rsidR="00593544" w:rsidRPr="00C51AA6" w:rsidRDefault="00E91784" w:rsidP="00C51AA6">
                            <w:pPr>
                              <w:pStyle w:val="KeyPoint"/>
                              <w:numPr>
                                <w:ilvl w:val="0"/>
                                <w:numId w:val="0"/>
                              </w:numPr>
                              <w:spacing w:after="0" w:line="240" w:lineRule="auto"/>
                              <w:ind w:left="567" w:right="198"/>
                              <w:jc w:val="both"/>
                              <w:rPr>
                                <w:rFonts w:ascii="Times New Roman" w:hAnsi="Times New Roman" w:cs="Times New Roman"/>
                                <w:color w:val="0070C0"/>
                                <w:sz w:val="16"/>
                                <w:szCs w:val="16"/>
                                <w:u w:val="single"/>
                              </w:rPr>
                            </w:pPr>
                            <w:hyperlink r:id="rId34" w:history="1">
                              <w:r w:rsidR="00C51AA6" w:rsidRPr="00C51AA6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70C0"/>
                                  <w:sz w:val="16"/>
                                  <w:szCs w:val="16"/>
                                </w:rPr>
                                <w:t>https://apps.apple.com/in/app/dentist-on-demand/id1488297899</w:t>
                              </w:r>
                            </w:hyperlink>
                          </w:p>
                          <w:p w:rsidR="00C51AA6" w:rsidRDefault="00C51AA6" w:rsidP="00C51AA6">
                            <w:pPr>
                              <w:pStyle w:val="KeyPoint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C51AA6" w:rsidRDefault="00C51AA6" w:rsidP="00C51AA6">
                            <w:pPr>
                              <w:pStyle w:val="KeyPoint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70E5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IN" w:eastAsia="en-IN"/>
                              </w:rPr>
                              <w:drawing>
                                <wp:inline distT="0" distB="0" distL="0" distR="0" wp14:anchorId="32BABC0B" wp14:editId="40CCCCBC">
                                  <wp:extent cx="1971675" cy="333375"/>
                                  <wp:effectExtent l="0" t="0" r="9525" b="9525"/>
                                  <wp:docPr id="72" name="Picture 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71675" cy="333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51AA6" w:rsidRPr="00125EB5" w:rsidRDefault="00C51AA6" w:rsidP="00C51AA6">
                            <w:pPr>
                              <w:pStyle w:val="Heading1"/>
                              <w:spacing w:before="115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AWARD</w:t>
                            </w:r>
                          </w:p>
                          <w:p w:rsidR="00C51AA6" w:rsidRPr="00C51AA6" w:rsidRDefault="00C51AA6" w:rsidP="00C51AA6">
                            <w:pPr>
                              <w:spacing w:after="0"/>
                              <w:ind w:left="709" w:right="623" w:hanging="142"/>
                              <w:jc w:val="center"/>
                              <w:rPr>
                                <w:rFonts w:ascii="Times New Roman" w:hAnsi="Times New Roman" w:cs="Times New Roman"/>
                                <w:color w:val="595959"/>
                                <w:sz w:val="22"/>
                                <w:szCs w:val="22"/>
                              </w:rPr>
                            </w:pPr>
                            <w:r w:rsidRPr="00125EB5">
                              <w:rPr>
                                <w:rFonts w:ascii="Times New Roman" w:hAnsi="Times New Roman" w:cs="Times New Roman"/>
                                <w:color w:val="595959"/>
                                <w:sz w:val="22"/>
                                <w:szCs w:val="22"/>
                              </w:rPr>
                              <w:t xml:space="preserve">Awarded Scholarship from Saint Louis University (U.S.A.) for doing masters there in computer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2"/>
                                <w:szCs w:val="22"/>
                              </w:rPr>
                              <w:t>Science field</w:t>
                            </w:r>
                            <w:r w:rsidRPr="00125EB5">
                              <w:rPr>
                                <w:rFonts w:ascii="Times New Roman" w:hAnsi="Times New Roman" w:cs="Times New Roman"/>
                                <w:color w:val="595959"/>
                                <w:sz w:val="22"/>
                                <w:szCs w:val="22"/>
                              </w:rPr>
                              <w:t>. The amount of scholarship was approximately $10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2"/>
                                <w:szCs w:val="22"/>
                              </w:rPr>
                              <w:t>,000.</w:t>
                            </w:r>
                          </w:p>
                          <w:p w:rsidR="00C51AA6" w:rsidRDefault="00C51AA6" w:rsidP="00C51AA6">
                            <w:pPr>
                              <w:pStyle w:val="KeyPoint"/>
                              <w:numPr>
                                <w:ilvl w:val="0"/>
                                <w:numId w:val="0"/>
                              </w:num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r w:rsidRPr="00B70E5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IN" w:eastAsia="en-IN"/>
                              </w:rPr>
                              <w:drawing>
                                <wp:inline distT="0" distB="0" distL="0" distR="0" wp14:anchorId="0BD720DE" wp14:editId="57148C96">
                                  <wp:extent cx="2047875" cy="314325"/>
                                  <wp:effectExtent l="0" t="0" r="9525" b="9525"/>
                                  <wp:docPr id="73" name="Picture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V="1">
                                            <a:off x="0" y="0"/>
                                            <a:ext cx="2165571" cy="332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51AA6" w:rsidRPr="00C51AA6" w:rsidRDefault="00C51AA6" w:rsidP="00C51AA6">
                            <w:pPr>
                              <w:pStyle w:val="KeyPoint"/>
                              <w:numPr>
                                <w:ilvl w:val="0"/>
                                <w:numId w:val="0"/>
                              </w:numPr>
                              <w:spacing w:after="0" w:line="240" w:lineRule="auto"/>
                              <w:ind w:left="567" w:right="198"/>
                              <w:jc w:val="both"/>
                              <w:rPr>
                                <w:rFonts w:ascii="Times New Roman" w:hAnsi="Times New Roman" w:cs="Times New Roman"/>
                                <w:color w:val="0070C0"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3EAD6" id="Text Box 15" o:spid="_x0000_s1028" type="#_x0000_t202" style="position:absolute;margin-left:-224.1pt;margin-top:0;width:195pt;height:71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" filled="f" stroked="f" strokeweight=".5pt">
                <v:textbox inset="0,0,0,0">
                  <w:txbxContent>
                    <w:p w:rsidR="00593544" w:rsidRDefault="00593544" w:rsidP="00593544">
                      <w:pPr>
                        <w:pStyle w:val="Name"/>
                        <w:spacing w:after="0" w:line="360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C251E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Projects</w:t>
                      </w:r>
                    </w:p>
                    <w:p w:rsidR="00083EC3" w:rsidRPr="00083EC3" w:rsidRDefault="00EB54D0" w:rsidP="00083EC3">
                      <w:pPr>
                        <w:pStyle w:val="KeyPoint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567" w:right="198" w:hanging="425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2"/>
                          <w:szCs w:val="22"/>
                        </w:rPr>
                        <w:t>FFM</w:t>
                      </w:r>
                      <w:r w:rsidR="00083EC3">
                        <w:rPr>
                          <w:rFonts w:ascii="Times New Roman" w:hAnsi="Times New Roman" w:cs="Times New Roman"/>
                          <w:color w:val="595959" w:themeColor="text1" w:themeTint="A6"/>
                          <w:sz w:val="22"/>
                          <w:szCs w:val="22"/>
                        </w:rPr>
                        <w:t>easure</w:t>
                      </w:r>
                      <w:proofErr w:type="spellEnd"/>
                    </w:p>
                    <w:p w:rsidR="00083EC3" w:rsidRPr="00C51AA6" w:rsidRDefault="00083EC3" w:rsidP="00C51AA6">
                      <w:pPr>
                        <w:pStyle w:val="KeyPoint"/>
                        <w:numPr>
                          <w:ilvl w:val="0"/>
                          <w:numId w:val="6"/>
                        </w:numPr>
                        <w:spacing w:before="0" w:after="0" w:line="240" w:lineRule="auto"/>
                        <w:ind w:right="198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C51AA6">
                        <w:rPr>
                          <w:rFonts w:ascii="Times New Roman" w:hAnsi="Times New Roman" w:cs="Times New Roman"/>
                          <w:color w:val="595959" w:themeColor="text1" w:themeTint="A6"/>
                          <w:sz w:val="22"/>
                          <w:szCs w:val="22"/>
                        </w:rPr>
                        <w:t>In this project I was making PowerPoint presentation for a company using CSV data of students.</w:t>
                      </w:r>
                    </w:p>
                    <w:p w:rsidR="00083EC3" w:rsidRPr="00C51AA6" w:rsidRDefault="00083EC3" w:rsidP="00C51AA6">
                      <w:pPr>
                        <w:pStyle w:val="KeyPoint"/>
                        <w:numPr>
                          <w:ilvl w:val="0"/>
                          <w:numId w:val="6"/>
                        </w:numPr>
                        <w:spacing w:before="0" w:after="0" w:line="240" w:lineRule="auto"/>
                        <w:ind w:right="198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C51AA6">
                        <w:rPr>
                          <w:rFonts w:ascii="Times New Roman" w:hAnsi="Times New Roman" w:cs="Times New Roman"/>
                          <w:color w:val="595959" w:themeColor="text1" w:themeTint="A6"/>
                          <w:sz w:val="22"/>
                          <w:szCs w:val="22"/>
                        </w:rPr>
                        <w:t xml:space="preserve">I had written script which makes slides using python code and </w:t>
                      </w:r>
                      <w:r w:rsidR="006356EE" w:rsidRPr="00C51AA6">
                        <w:rPr>
                          <w:rFonts w:ascii="Times New Roman" w:hAnsi="Times New Roman" w:cs="Times New Roman"/>
                          <w:color w:val="595959" w:themeColor="text1" w:themeTint="A6"/>
                          <w:sz w:val="22"/>
                          <w:szCs w:val="22"/>
                        </w:rPr>
                        <w:t>ffmpeg library.</w:t>
                      </w:r>
                    </w:p>
                    <w:p w:rsidR="006356EE" w:rsidRPr="00083EC3" w:rsidRDefault="006356EE" w:rsidP="006356EE">
                      <w:pPr>
                        <w:pStyle w:val="KeyPoint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567" w:right="198" w:hanging="425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2"/>
                          <w:szCs w:val="22"/>
                        </w:rPr>
                        <w:t>Share market</w:t>
                      </w:r>
                    </w:p>
                    <w:p w:rsidR="006356EE" w:rsidRPr="00C51AA6" w:rsidRDefault="006356EE" w:rsidP="00C51AA6">
                      <w:pPr>
                        <w:pStyle w:val="KeyPoint"/>
                        <w:numPr>
                          <w:ilvl w:val="0"/>
                          <w:numId w:val="6"/>
                        </w:numPr>
                        <w:spacing w:before="0" w:after="0" w:line="240" w:lineRule="auto"/>
                        <w:ind w:right="198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C51AA6">
                        <w:rPr>
                          <w:rFonts w:ascii="Times New Roman" w:hAnsi="Times New Roman" w:cs="Times New Roman"/>
                          <w:color w:val="595959" w:themeColor="text1" w:themeTint="A6"/>
                          <w:sz w:val="22"/>
                          <w:szCs w:val="22"/>
                        </w:rPr>
                        <w:t xml:space="preserve">Currently, I am working on this project. This is a website which shows information about share market of India. </w:t>
                      </w:r>
                    </w:p>
                    <w:p w:rsidR="006356EE" w:rsidRPr="00C51AA6" w:rsidRDefault="006356EE" w:rsidP="00C51AA6">
                      <w:pPr>
                        <w:pStyle w:val="KeyPoint"/>
                        <w:numPr>
                          <w:ilvl w:val="0"/>
                          <w:numId w:val="6"/>
                        </w:numPr>
                        <w:spacing w:before="0" w:after="0" w:line="240" w:lineRule="auto"/>
                        <w:ind w:right="198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C51AA6">
                        <w:rPr>
                          <w:rFonts w:ascii="Times New Roman" w:hAnsi="Times New Roman" w:cs="Times New Roman"/>
                          <w:color w:val="595959" w:themeColor="text1" w:themeTint="A6"/>
                          <w:sz w:val="22"/>
                          <w:szCs w:val="22"/>
                        </w:rPr>
                        <w:t xml:space="preserve">We are gathering data using Web scraping. </w:t>
                      </w:r>
                    </w:p>
                    <w:p w:rsidR="00593544" w:rsidRDefault="00593544" w:rsidP="00593544">
                      <w:pPr>
                        <w:pStyle w:val="KeyPoint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567" w:right="198" w:hanging="425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2"/>
                          <w:szCs w:val="22"/>
                        </w:rPr>
                        <w:t>Android apps with back-end in python.</w:t>
                      </w:r>
                    </w:p>
                    <w:p w:rsidR="00593544" w:rsidRPr="00C251EC" w:rsidRDefault="00E91784" w:rsidP="00593544">
                      <w:pPr>
                        <w:pStyle w:val="KeyPoint"/>
                        <w:numPr>
                          <w:ilvl w:val="0"/>
                          <w:numId w:val="0"/>
                        </w:numPr>
                        <w:spacing w:after="0" w:line="240" w:lineRule="auto"/>
                        <w:ind w:left="567" w:right="198"/>
                        <w:jc w:val="both"/>
                        <w:rPr>
                          <w:rFonts w:ascii="Times New Roman" w:hAnsi="Times New Roman" w:cs="Times New Roman"/>
                          <w:color w:val="0070C0"/>
                          <w:sz w:val="16"/>
                          <w:szCs w:val="16"/>
                        </w:rPr>
                      </w:pPr>
                      <w:hyperlink r:id="rId36" w:history="1">
                        <w:r w:rsidR="00593544" w:rsidRPr="00C251EC">
                          <w:rPr>
                            <w:rStyle w:val="Hyperlink"/>
                            <w:rFonts w:ascii="Times New Roman" w:hAnsi="Times New Roman" w:cs="Times New Roman"/>
                            <w:color w:val="0070C0"/>
                            <w:sz w:val="16"/>
                            <w:szCs w:val="16"/>
                          </w:rPr>
                          <w:t>https://play.google.com/store/apps/details?id=com.ninetynineapps.teluguactress.wallpapers</w:t>
                        </w:r>
                      </w:hyperlink>
                      <w:r w:rsidR="00593544" w:rsidRPr="00C251EC">
                        <w:rPr>
                          <w:rFonts w:ascii="Times New Roman" w:hAnsi="Times New Roman" w:cs="Times New Roman"/>
                          <w:color w:val="0070C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593544" w:rsidRPr="00C251EC" w:rsidRDefault="00E91784" w:rsidP="00593544">
                      <w:pPr>
                        <w:pStyle w:val="KeyPoint"/>
                        <w:numPr>
                          <w:ilvl w:val="0"/>
                          <w:numId w:val="0"/>
                        </w:numPr>
                        <w:spacing w:after="0" w:line="240" w:lineRule="auto"/>
                        <w:ind w:left="567" w:right="198"/>
                        <w:jc w:val="both"/>
                        <w:rPr>
                          <w:rFonts w:ascii="Times New Roman" w:hAnsi="Times New Roman" w:cs="Times New Roman"/>
                          <w:color w:val="0070C0"/>
                          <w:sz w:val="16"/>
                          <w:szCs w:val="16"/>
                        </w:rPr>
                      </w:pPr>
                      <w:hyperlink r:id="rId37" w:history="1">
                        <w:r w:rsidR="00593544" w:rsidRPr="00C251EC">
                          <w:rPr>
                            <w:rStyle w:val="Hyperlink"/>
                            <w:rFonts w:ascii="Times New Roman" w:hAnsi="Times New Roman" w:cs="Times New Roman"/>
                            <w:color w:val="0070C0"/>
                            <w:sz w:val="16"/>
                            <w:szCs w:val="16"/>
                          </w:rPr>
                          <w:t>https://play.google.com/store/apps/details?id=com.bollywoodwallpapers.hollywoodwallpapers</w:t>
                        </w:r>
                      </w:hyperlink>
                      <w:r w:rsidR="00593544" w:rsidRPr="00C251EC">
                        <w:rPr>
                          <w:rFonts w:ascii="Times New Roman" w:hAnsi="Times New Roman" w:cs="Times New Roman"/>
                          <w:color w:val="0070C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593544" w:rsidRPr="00C251EC" w:rsidRDefault="00E91784" w:rsidP="00593544">
                      <w:pPr>
                        <w:pStyle w:val="KeyPoint"/>
                        <w:numPr>
                          <w:ilvl w:val="0"/>
                          <w:numId w:val="0"/>
                        </w:numPr>
                        <w:spacing w:after="0" w:line="240" w:lineRule="auto"/>
                        <w:ind w:left="567" w:right="198"/>
                        <w:jc w:val="both"/>
                        <w:rPr>
                          <w:rFonts w:ascii="Times New Roman" w:hAnsi="Times New Roman" w:cs="Times New Roman"/>
                          <w:color w:val="0070C0"/>
                          <w:sz w:val="16"/>
                          <w:szCs w:val="16"/>
                        </w:rPr>
                      </w:pPr>
                      <w:hyperlink r:id="rId38" w:history="1">
                        <w:r w:rsidR="00593544" w:rsidRPr="00C251EC">
                          <w:rPr>
                            <w:rStyle w:val="Hyperlink"/>
                            <w:rFonts w:ascii="Times New Roman" w:hAnsi="Times New Roman" w:cs="Times New Roman"/>
                            <w:color w:val="0070C0"/>
                            <w:sz w:val="16"/>
                            <w:szCs w:val="16"/>
                          </w:rPr>
                          <w:t>https://play.google.com/store/apps/details?id=com.ninetynineapps.southactress.wallpapers</w:t>
                        </w:r>
                      </w:hyperlink>
                      <w:r w:rsidR="00593544" w:rsidRPr="00C251EC">
                        <w:rPr>
                          <w:rFonts w:ascii="Times New Roman" w:hAnsi="Times New Roman" w:cs="Times New Roman"/>
                          <w:color w:val="0070C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593544" w:rsidRPr="00C251EC" w:rsidRDefault="00E91784" w:rsidP="00593544">
                      <w:pPr>
                        <w:pStyle w:val="KeyPoint"/>
                        <w:numPr>
                          <w:ilvl w:val="0"/>
                          <w:numId w:val="0"/>
                        </w:numPr>
                        <w:spacing w:after="0" w:line="240" w:lineRule="auto"/>
                        <w:ind w:left="567" w:right="198"/>
                        <w:jc w:val="both"/>
                        <w:rPr>
                          <w:rFonts w:ascii="Times New Roman" w:hAnsi="Times New Roman" w:cs="Times New Roman"/>
                          <w:color w:val="0070C0"/>
                          <w:sz w:val="16"/>
                          <w:szCs w:val="16"/>
                        </w:rPr>
                      </w:pPr>
                      <w:hyperlink r:id="rId39" w:history="1">
                        <w:r w:rsidR="00593544" w:rsidRPr="00C251EC">
                          <w:rPr>
                            <w:rStyle w:val="Hyperlink"/>
                            <w:rFonts w:ascii="Times New Roman" w:hAnsi="Times New Roman" w:cs="Times New Roman"/>
                            <w:color w:val="0070C0"/>
                            <w:sz w:val="16"/>
                            <w:szCs w:val="16"/>
                          </w:rPr>
                          <w:t>https://play.google.com/store/apps/details?id=com.ninetynineapps.tamilactress.wallpapers</w:t>
                        </w:r>
                      </w:hyperlink>
                      <w:r w:rsidR="00593544" w:rsidRPr="00C251EC">
                        <w:rPr>
                          <w:rFonts w:ascii="Times New Roman" w:hAnsi="Times New Roman" w:cs="Times New Roman"/>
                          <w:color w:val="0070C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593544" w:rsidRPr="00C251EC" w:rsidRDefault="00E91784" w:rsidP="00593544">
                      <w:pPr>
                        <w:pStyle w:val="KeyPoint"/>
                        <w:numPr>
                          <w:ilvl w:val="0"/>
                          <w:numId w:val="0"/>
                        </w:numPr>
                        <w:spacing w:after="0" w:line="240" w:lineRule="auto"/>
                        <w:ind w:left="567" w:right="198"/>
                        <w:jc w:val="both"/>
                        <w:rPr>
                          <w:rFonts w:ascii="Times New Roman" w:hAnsi="Times New Roman" w:cs="Times New Roman"/>
                          <w:color w:val="0070C0"/>
                          <w:sz w:val="16"/>
                          <w:szCs w:val="16"/>
                        </w:rPr>
                      </w:pPr>
                      <w:hyperlink r:id="rId40" w:history="1">
                        <w:r w:rsidR="00593544" w:rsidRPr="00C251EC">
                          <w:rPr>
                            <w:rStyle w:val="Hyperlink"/>
                            <w:rFonts w:ascii="Times New Roman" w:hAnsi="Times New Roman" w:cs="Times New Roman"/>
                            <w:color w:val="0070C0"/>
                            <w:sz w:val="16"/>
                            <w:szCs w:val="16"/>
                          </w:rPr>
                          <w:t>https://play.google.com/store/apps/details?id=com.bollywood.actress.wallpapers</w:t>
                        </w:r>
                      </w:hyperlink>
                      <w:r w:rsidR="00593544" w:rsidRPr="00C251EC">
                        <w:rPr>
                          <w:rFonts w:ascii="Times New Roman" w:hAnsi="Times New Roman" w:cs="Times New Roman"/>
                          <w:color w:val="0070C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593544" w:rsidRDefault="00593544" w:rsidP="00593544">
                      <w:pPr>
                        <w:pStyle w:val="KeyPoint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567" w:right="198" w:hanging="425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2"/>
                          <w:szCs w:val="22"/>
                        </w:rPr>
                        <w:t>Web scraping and Datamining</w:t>
                      </w:r>
                    </w:p>
                    <w:p w:rsidR="00593544" w:rsidRDefault="00593544" w:rsidP="00C51AA6">
                      <w:pPr>
                        <w:pStyle w:val="KeyPoint"/>
                        <w:numPr>
                          <w:ilvl w:val="0"/>
                          <w:numId w:val="6"/>
                        </w:numPr>
                        <w:spacing w:before="0" w:after="0" w:line="240" w:lineRule="auto"/>
                        <w:ind w:right="198"/>
                        <w:jc w:val="both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251EC">
                        <w:rPr>
                          <w:rFonts w:ascii="Times New Roman" w:hAnsi="Times New Roman" w:cs="Times New Roman"/>
                          <w:color w:val="595959" w:themeColor="text1" w:themeTint="A6"/>
                          <w:sz w:val="22"/>
                          <w:szCs w:val="22"/>
                        </w:rPr>
                        <w:t>Image mining from Instagram</w:t>
                      </w:r>
                    </w:p>
                    <w:p w:rsidR="00083EC3" w:rsidRPr="00083EC3" w:rsidRDefault="00593544" w:rsidP="00C51AA6">
                      <w:pPr>
                        <w:pStyle w:val="KeyPoint"/>
                        <w:numPr>
                          <w:ilvl w:val="0"/>
                          <w:numId w:val="6"/>
                        </w:numPr>
                        <w:spacing w:before="0" w:after="0" w:line="240" w:lineRule="auto"/>
                        <w:ind w:right="198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C251EC">
                        <w:rPr>
                          <w:rFonts w:ascii="Times New Roman" w:hAnsi="Times New Roman" w:cs="Times New Roman"/>
                          <w:color w:val="595959" w:themeColor="text1" w:themeTint="A6"/>
                          <w:sz w:val="22"/>
                          <w:szCs w:val="22"/>
                        </w:rPr>
                        <w:t>Data</w:t>
                      </w: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2"/>
                          <w:szCs w:val="22"/>
                        </w:rPr>
                        <w:t xml:space="preserve"> mining</w:t>
                      </w:r>
                      <w:r w:rsidRPr="00C251EC">
                        <w:rPr>
                          <w:rFonts w:ascii="Times New Roman" w:hAnsi="Times New Roman" w:cs="Times New Roman"/>
                          <w:color w:val="595959" w:themeColor="text1" w:themeTint="A6"/>
                          <w:sz w:val="22"/>
                          <w:szCs w:val="22"/>
                        </w:rPr>
                        <w:t xml:space="preserve"> of social groups from Instagram  </w:t>
                      </w:r>
                    </w:p>
                    <w:p w:rsidR="00593544" w:rsidRPr="002E01FE" w:rsidRDefault="00593544" w:rsidP="00593544">
                      <w:pPr>
                        <w:pStyle w:val="KeyPoint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567" w:right="198" w:hanging="425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2"/>
                          <w:szCs w:val="22"/>
                        </w:rPr>
                        <w:t xml:space="preserve">iOS app </w:t>
                      </w:r>
                    </w:p>
                    <w:p w:rsidR="00593544" w:rsidRDefault="00593544" w:rsidP="00C51AA6">
                      <w:pPr>
                        <w:pStyle w:val="KeyPoint"/>
                        <w:numPr>
                          <w:ilvl w:val="0"/>
                          <w:numId w:val="6"/>
                        </w:numPr>
                        <w:spacing w:before="0" w:after="0" w:line="240" w:lineRule="auto"/>
                        <w:ind w:right="198"/>
                        <w:jc w:val="both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2"/>
                          <w:szCs w:val="22"/>
                        </w:rPr>
                        <w:t>AWS SMS micro services</w:t>
                      </w:r>
                    </w:p>
                    <w:p w:rsidR="00593544" w:rsidRPr="006F441E" w:rsidRDefault="00593544" w:rsidP="00C51AA6">
                      <w:pPr>
                        <w:pStyle w:val="KeyPoint"/>
                        <w:numPr>
                          <w:ilvl w:val="0"/>
                          <w:numId w:val="6"/>
                        </w:numPr>
                        <w:spacing w:before="0" w:after="0" w:line="240" w:lineRule="auto"/>
                        <w:ind w:right="198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2"/>
                          <w:szCs w:val="22"/>
                        </w:rPr>
                        <w:t xml:space="preserve">Back-end API and data models </w:t>
                      </w:r>
                    </w:p>
                    <w:p w:rsidR="00593544" w:rsidRPr="00C51AA6" w:rsidRDefault="00E91784" w:rsidP="00C51AA6">
                      <w:pPr>
                        <w:pStyle w:val="KeyPoint"/>
                        <w:numPr>
                          <w:ilvl w:val="0"/>
                          <w:numId w:val="0"/>
                        </w:numPr>
                        <w:spacing w:after="0" w:line="240" w:lineRule="auto"/>
                        <w:ind w:left="567" w:right="198"/>
                        <w:jc w:val="both"/>
                        <w:rPr>
                          <w:rFonts w:ascii="Times New Roman" w:hAnsi="Times New Roman" w:cs="Times New Roman"/>
                          <w:color w:val="0070C0"/>
                          <w:sz w:val="16"/>
                          <w:szCs w:val="16"/>
                          <w:u w:val="single"/>
                        </w:rPr>
                      </w:pPr>
                      <w:hyperlink r:id="rId41" w:history="1">
                        <w:r w:rsidR="00C51AA6" w:rsidRPr="00C51AA6">
                          <w:rPr>
                            <w:rStyle w:val="Hyperlink"/>
                            <w:rFonts w:ascii="Times New Roman" w:hAnsi="Times New Roman" w:cs="Times New Roman"/>
                            <w:color w:val="0070C0"/>
                            <w:sz w:val="16"/>
                            <w:szCs w:val="16"/>
                          </w:rPr>
                          <w:t>https://apps.apple.com/in/app/dentist-on-demand/id1488297899</w:t>
                        </w:r>
                      </w:hyperlink>
                    </w:p>
                    <w:p w:rsidR="00C51AA6" w:rsidRDefault="00C51AA6" w:rsidP="00C51AA6">
                      <w:pPr>
                        <w:pStyle w:val="KeyPoint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C51AA6" w:rsidRDefault="00C51AA6" w:rsidP="00C51AA6">
                      <w:pPr>
                        <w:pStyle w:val="KeyPoint"/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70E5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IN" w:eastAsia="en-IN"/>
                        </w:rPr>
                        <w:drawing>
                          <wp:inline distT="0" distB="0" distL="0" distR="0" wp14:anchorId="32BABC0B" wp14:editId="40CCCCBC">
                            <wp:extent cx="1971675" cy="333375"/>
                            <wp:effectExtent l="0" t="0" r="9525" b="9525"/>
                            <wp:docPr id="72" name="Picture 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71675" cy="333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51AA6" w:rsidRPr="00125EB5" w:rsidRDefault="00C51AA6" w:rsidP="00C51AA6">
                      <w:pPr>
                        <w:pStyle w:val="Heading1"/>
                        <w:spacing w:before="115" w:line="276" w:lineRule="auto"/>
                        <w:jc w:val="center"/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AWARD</w:t>
                      </w:r>
                    </w:p>
                    <w:p w:rsidR="00C51AA6" w:rsidRPr="00C51AA6" w:rsidRDefault="00C51AA6" w:rsidP="00C51AA6">
                      <w:pPr>
                        <w:spacing w:after="0"/>
                        <w:ind w:left="709" w:right="623" w:hanging="142"/>
                        <w:jc w:val="center"/>
                        <w:rPr>
                          <w:rFonts w:ascii="Times New Roman" w:hAnsi="Times New Roman" w:cs="Times New Roman"/>
                          <w:color w:val="595959"/>
                          <w:sz w:val="22"/>
                          <w:szCs w:val="22"/>
                        </w:rPr>
                      </w:pPr>
                      <w:r w:rsidRPr="00125EB5">
                        <w:rPr>
                          <w:rFonts w:ascii="Times New Roman" w:hAnsi="Times New Roman" w:cs="Times New Roman"/>
                          <w:color w:val="595959"/>
                          <w:sz w:val="22"/>
                          <w:szCs w:val="22"/>
                        </w:rPr>
                        <w:t xml:space="preserve">Awarded Scholarship from Saint Louis University (U.S.A.) for doing masters there in computer 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  <w:sz w:val="22"/>
                          <w:szCs w:val="22"/>
                        </w:rPr>
                        <w:t>Science field</w:t>
                      </w:r>
                      <w:r w:rsidRPr="00125EB5">
                        <w:rPr>
                          <w:rFonts w:ascii="Times New Roman" w:hAnsi="Times New Roman" w:cs="Times New Roman"/>
                          <w:color w:val="595959"/>
                          <w:sz w:val="22"/>
                          <w:szCs w:val="22"/>
                        </w:rPr>
                        <w:t>. The amount of scholarship was approximately $10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  <w:sz w:val="22"/>
                          <w:szCs w:val="22"/>
                        </w:rPr>
                        <w:t>,000.</w:t>
                      </w:r>
                    </w:p>
                    <w:p w:rsidR="00C51AA6" w:rsidRDefault="00C51AA6" w:rsidP="00C51AA6">
                      <w:pPr>
                        <w:pStyle w:val="KeyPoint"/>
                        <w:numPr>
                          <w:ilvl w:val="0"/>
                          <w:numId w:val="0"/>
                        </w:num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</w:t>
                      </w:r>
                      <w:r w:rsidRPr="00B70E5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IN" w:eastAsia="en-IN"/>
                        </w:rPr>
                        <w:drawing>
                          <wp:inline distT="0" distB="0" distL="0" distR="0" wp14:anchorId="0BD720DE" wp14:editId="57148C96">
                            <wp:extent cx="2047875" cy="314325"/>
                            <wp:effectExtent l="0" t="0" r="9525" b="9525"/>
                            <wp:docPr id="73" name="Picture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V="1">
                                      <a:off x="0" y="0"/>
                                      <a:ext cx="2165571" cy="332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51AA6" w:rsidRPr="00C51AA6" w:rsidRDefault="00C51AA6" w:rsidP="00C51AA6">
                      <w:pPr>
                        <w:pStyle w:val="KeyPoint"/>
                        <w:numPr>
                          <w:ilvl w:val="0"/>
                          <w:numId w:val="0"/>
                        </w:numPr>
                        <w:spacing w:after="0" w:line="240" w:lineRule="auto"/>
                        <w:ind w:left="567" w:right="198"/>
                        <w:jc w:val="both"/>
                        <w:rPr>
                          <w:rFonts w:ascii="Times New Roman" w:hAnsi="Times New Roman" w:cs="Times New Roman"/>
                          <w:color w:val="0070C0"/>
                          <w:sz w:val="16"/>
                          <w:szCs w:val="16"/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F441E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132C24" wp14:editId="1691499B">
                <wp:simplePos x="0" y="0"/>
                <wp:positionH relativeFrom="margin">
                  <wp:align>right</wp:align>
                </wp:positionH>
                <wp:positionV relativeFrom="paragraph">
                  <wp:posOffset>1804049</wp:posOffset>
                </wp:positionV>
                <wp:extent cx="4591050" cy="5165090"/>
                <wp:effectExtent l="0" t="0" r="0" b="0"/>
                <wp:wrapSquare wrapText="bothSides"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0" cy="5165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7CC" w:rsidRPr="000127CC" w:rsidRDefault="00C234EC" w:rsidP="000127CC">
                            <w:pPr>
                              <w:spacing w:line="240" w:lineRule="auto"/>
                              <w:rPr>
                                <w:cap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aps/>
                                <w:noProof/>
                                <w:sz w:val="16"/>
                                <w:szCs w:val="16"/>
                                <w:lang w:val="en-IN" w:eastAsia="en-IN"/>
                              </w:rPr>
                              <w:drawing>
                                <wp:inline distT="0" distB="0" distL="0" distR="0" wp14:anchorId="56275C38" wp14:editId="3F09BBB7">
                                  <wp:extent cx="4238625" cy="5067300"/>
                                  <wp:effectExtent l="400050" t="0" r="238125" b="0"/>
                                  <wp:docPr id="12" name="Diagram 12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42" r:lo="rId43" r:qs="rId44" r:cs="rId45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32C24" id="Text Box 200" o:spid="_x0000_s1029" type="#_x0000_t202" style="position:absolute;margin-left:310.3pt;margin-top:142.05pt;width:361.5pt;height:406.7pt;z-index:2517084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" filled="f" stroked="f" strokeweight=".5pt">
                <v:textbox inset=",7.2pt,,0">
                  <w:txbxContent>
                    <w:p w:rsidR="000127CC" w:rsidRPr="000127CC" w:rsidRDefault="00C234EC" w:rsidP="000127CC">
                      <w:pPr>
                        <w:spacing w:line="240" w:lineRule="auto"/>
                        <w:rPr>
                          <w:caps/>
                          <w:sz w:val="16"/>
                          <w:szCs w:val="16"/>
                        </w:rPr>
                      </w:pPr>
                      <w:r>
                        <w:rPr>
                          <w:caps/>
                          <w:noProof/>
                          <w:sz w:val="16"/>
                          <w:szCs w:val="16"/>
                          <w:lang w:val="en-IN" w:eastAsia="en-IN"/>
                        </w:rPr>
                        <w:drawing>
                          <wp:inline distT="0" distB="0" distL="0" distR="0" wp14:anchorId="56275C38" wp14:editId="3F09BBB7">
                            <wp:extent cx="4238625" cy="5067300"/>
                            <wp:effectExtent l="400050" t="0" r="238125" b="0"/>
                            <wp:docPr id="12" name="Diagram 12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47" r:lo="rId43" r:qs="rId44" r:cs="rId45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234EC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C181B2" wp14:editId="409960F5">
                <wp:simplePos x="0" y="0"/>
                <wp:positionH relativeFrom="margin">
                  <wp:posOffset>-157588</wp:posOffset>
                </wp:positionH>
                <wp:positionV relativeFrom="paragraph">
                  <wp:posOffset>-102140</wp:posOffset>
                </wp:positionV>
                <wp:extent cx="4524375" cy="1945531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4375" cy="19455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92A32" w:rsidRDefault="00692A32" w:rsidP="00692A32">
                            <w:pPr>
                              <w:pStyle w:val="SectionHeading"/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auto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40"/>
                                <w:szCs w:val="40"/>
                                <w:lang w:val="en-IN" w:eastAsia="en-IN"/>
                              </w:rPr>
                              <w:drawing>
                                <wp:inline distT="0" distB="0" distL="0" distR="0" wp14:anchorId="5F24FD06" wp14:editId="290BBD7A">
                                  <wp:extent cx="314325" cy="323850"/>
                                  <wp:effectExtent l="0" t="0" r="9525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pngwave.png"/>
                                          <pic:cNvPicPr/>
                                        </pic:nvPicPr>
                                        <pic:blipFill>
                                          <a:blip r:embed="rId4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4325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40"/>
                                <w:szCs w:val="40"/>
                              </w:rPr>
                              <w:t xml:space="preserve"> WORK Experience</w:t>
                            </w:r>
                          </w:p>
                          <w:p w:rsidR="00692A32" w:rsidRPr="0052511C" w:rsidRDefault="00692A32" w:rsidP="00692A32">
                            <w:pPr>
                              <w:pStyle w:val="ResumeDate"/>
                              <w:rPr>
                                <w:rFonts w:ascii="Times New Roman" w:eastAsia="Garamond" w:hAnsi="Times New Roman" w:cs="Times New Roman"/>
                                <w:bCs/>
                                <w:color w:val="595959"/>
                                <w:spacing w:val="9"/>
                                <w:sz w:val="24"/>
                                <w:szCs w:val="24"/>
                                <w:lang w:eastAsia="en-US" w:bidi="en-US"/>
                              </w:rPr>
                            </w:pPr>
                            <w:r>
                              <w:rPr>
                                <w:rFonts w:ascii="Times New Roman" w:eastAsia="Garamond" w:hAnsi="Times New Roman" w:cs="Times New Roman"/>
                                <w:b/>
                                <w:color w:val="595959"/>
                                <w:spacing w:val="9"/>
                                <w:sz w:val="24"/>
                                <w:szCs w:val="24"/>
                                <w:lang w:eastAsia="en-US" w:bidi="en-US"/>
                              </w:rPr>
                              <w:t xml:space="preserve">Python Developer                                                  </w:t>
                            </w:r>
                            <w:r>
                              <w:rPr>
                                <w:rFonts w:ascii="Chiller" w:eastAsia="Garamond" w:hAnsi="Chiller" w:cs="Times New Roman"/>
                                <w:color w:val="595959"/>
                                <w:spacing w:val="9"/>
                                <w:sz w:val="28"/>
                                <w:szCs w:val="28"/>
                                <w:lang w:eastAsia="en-US" w:bidi="en-US"/>
                              </w:rPr>
                              <w:t>August 2020</w:t>
                            </w:r>
                          </w:p>
                          <w:p w:rsidR="00692A32" w:rsidRPr="000C082C" w:rsidRDefault="00692A32" w:rsidP="00692A32">
                            <w:pPr>
                              <w:pStyle w:val="Subsection"/>
                              <w:spacing w:line="360" w:lineRule="auto"/>
                              <w:rPr>
                                <w:rFonts w:ascii="Times New Roman" w:hAnsi="Times New Roman" w:cs="Times New Roman"/>
                                <w:b w:val="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Garamond" w:hAnsi="Times New Roman" w:cs="Times New Roman"/>
                                <w:b w:val="0"/>
                                <w:bCs w:val="0"/>
                                <w:color w:val="595959"/>
                                <w:spacing w:val="9"/>
                                <w:sz w:val="22"/>
                                <w:szCs w:val="22"/>
                                <w:lang w:eastAsia="en-US" w:bidi="en-US"/>
                              </w:rPr>
                              <w:t>Benzatine</w:t>
                            </w:r>
                            <w:proofErr w:type="spellEnd"/>
                            <w:r>
                              <w:rPr>
                                <w:rFonts w:ascii="Times New Roman" w:eastAsia="Garamond" w:hAnsi="Times New Roman" w:cs="Times New Roman"/>
                                <w:b w:val="0"/>
                                <w:bCs w:val="0"/>
                                <w:color w:val="595959"/>
                                <w:spacing w:val="9"/>
                                <w:sz w:val="22"/>
                                <w:szCs w:val="22"/>
                                <w:lang w:eastAsia="en-US" w:bidi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Garamond" w:hAnsi="Times New Roman" w:cs="Times New Roman"/>
                                <w:b w:val="0"/>
                                <w:bCs w:val="0"/>
                                <w:color w:val="595959"/>
                                <w:spacing w:val="9"/>
                                <w:sz w:val="22"/>
                                <w:szCs w:val="22"/>
                                <w:lang w:eastAsia="en-US" w:bidi="en-US"/>
                              </w:rPr>
                              <w:t>Infotech</w:t>
                            </w:r>
                            <w:proofErr w:type="spellEnd"/>
                            <w:r w:rsidR="00593544">
                              <w:rPr>
                                <w:rFonts w:ascii="Times New Roman" w:eastAsia="Garamond" w:hAnsi="Times New Roman" w:cs="Times New Roman"/>
                                <w:b w:val="0"/>
                                <w:bCs w:val="0"/>
                                <w:color w:val="595959"/>
                                <w:spacing w:val="9"/>
                                <w:sz w:val="22"/>
                                <w:szCs w:val="22"/>
                                <w:lang w:eastAsia="en-US" w:bidi="en-US"/>
                              </w:rPr>
                              <w:t xml:space="preserve"> (</w:t>
                            </w:r>
                            <w:hyperlink r:id="rId49" w:history="1">
                              <w:r w:rsidR="00593544" w:rsidRPr="00593544">
                                <w:rPr>
                                  <w:rStyle w:val="Hyperlink"/>
                                  <w:rFonts w:ascii="Times New Roman" w:eastAsia="Garamond" w:hAnsi="Times New Roman" w:cs="Times New Roman"/>
                                  <w:b w:val="0"/>
                                  <w:bCs w:val="0"/>
                                  <w:color w:val="0070C0"/>
                                  <w:spacing w:val="9"/>
                                  <w:sz w:val="22"/>
                                  <w:szCs w:val="22"/>
                                  <w:lang w:eastAsia="en-US" w:bidi="en-US"/>
                                </w:rPr>
                                <w:t>https://www.benzatine.com/</w:t>
                              </w:r>
                            </w:hyperlink>
                            <w:r w:rsidR="00593544">
                              <w:rPr>
                                <w:rFonts w:ascii="Times New Roman" w:eastAsia="Garamond" w:hAnsi="Times New Roman" w:cs="Times New Roman"/>
                                <w:b w:val="0"/>
                                <w:bCs w:val="0"/>
                                <w:color w:val="0070C0"/>
                                <w:spacing w:val="9"/>
                                <w:sz w:val="22"/>
                                <w:szCs w:val="22"/>
                                <w:lang w:eastAsia="en-US" w:bidi="en-US"/>
                              </w:rPr>
                              <w:t xml:space="preserve"> </w:t>
                            </w:r>
                            <w:r w:rsidR="00593544">
                              <w:rPr>
                                <w:rFonts w:ascii="Times New Roman" w:eastAsia="Garamond" w:hAnsi="Times New Roman" w:cs="Times New Roman"/>
                                <w:b w:val="0"/>
                                <w:bCs w:val="0"/>
                                <w:color w:val="595959"/>
                                <w:spacing w:val="9"/>
                                <w:sz w:val="22"/>
                                <w:szCs w:val="22"/>
                                <w:lang w:eastAsia="en-US" w:bidi="en-US"/>
                              </w:rPr>
                              <w:t>)</w:t>
                            </w:r>
                            <w:r w:rsidRPr="000C082C">
                              <w:rPr>
                                <w:rFonts w:ascii="Times New Roman" w:eastAsia="Garamond" w:hAnsi="Times New Roman" w:cs="Times New Roman"/>
                                <w:b w:val="0"/>
                                <w:bCs w:val="0"/>
                                <w:color w:val="595959"/>
                                <w:spacing w:val="9"/>
                                <w:sz w:val="22"/>
                                <w:szCs w:val="22"/>
                                <w:lang w:eastAsia="en-US" w:bidi="en-US"/>
                              </w:rPr>
                              <w:t>, Surat</w:t>
                            </w:r>
                          </w:p>
                          <w:p w:rsidR="00692A32" w:rsidRPr="00960FB5" w:rsidRDefault="00692A32" w:rsidP="00692A32">
                            <w:pPr>
                              <w:pStyle w:val="BodyText"/>
                              <w:spacing w:before="28" w:line="297" w:lineRule="auto"/>
                              <w:ind w:right="105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0C082C">
                              <w:rPr>
                                <w:color w:val="595959"/>
                                <w:sz w:val="22"/>
                                <w:szCs w:val="22"/>
                              </w:rPr>
                              <w:t>As a full-time Software</w:t>
                            </w:r>
                            <w:r>
                              <w:rPr>
                                <w:color w:val="595959"/>
                                <w:sz w:val="22"/>
                                <w:szCs w:val="22"/>
                              </w:rPr>
                              <w:t xml:space="preserve"> Engineer</w:t>
                            </w:r>
                            <w:r w:rsidRPr="000C082C">
                              <w:rPr>
                                <w:color w:val="595959"/>
                                <w:sz w:val="22"/>
                                <w:szCs w:val="22"/>
                              </w:rPr>
                              <w:t>, my responsibilities included:</w:t>
                            </w:r>
                          </w:p>
                          <w:p w:rsidR="00692A32" w:rsidRPr="00A5516F" w:rsidRDefault="00692A32" w:rsidP="008501E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1314"/>
                                <w:tab w:val="left" w:pos="1315"/>
                              </w:tabs>
                              <w:ind w:left="851" w:hanging="284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60FB5">
                              <w:rPr>
                                <w:rFonts w:ascii="Times New Roman" w:hAnsi="Times New Roman" w:cs="Times New Roman"/>
                                <w:color w:val="595959"/>
                              </w:rPr>
                              <w:t>Writing, testing and altering code to meet client</w:t>
                            </w:r>
                            <w:r w:rsidRPr="00960FB5">
                              <w:rPr>
                                <w:rFonts w:ascii="Times New Roman" w:hAnsi="Times New Roman" w:cs="Times New Roman"/>
                                <w:color w:val="595959"/>
                                <w:spacing w:val="-14"/>
                              </w:rPr>
                              <w:t xml:space="preserve"> </w:t>
                            </w:r>
                            <w:r w:rsidRPr="00960FB5">
                              <w:rPr>
                                <w:rFonts w:ascii="Times New Roman" w:hAnsi="Times New Roman" w:cs="Times New Roman"/>
                                <w:color w:val="595959"/>
                              </w:rPr>
                              <w:t>requirements.</w:t>
                            </w:r>
                          </w:p>
                          <w:p w:rsidR="00692A32" w:rsidRPr="00960FB5" w:rsidRDefault="00692A32" w:rsidP="008501E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1314"/>
                                <w:tab w:val="left" w:pos="1315"/>
                              </w:tabs>
                              <w:ind w:left="851" w:hanging="284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</w:rPr>
                              <w:t>Work with technologies like Django and Machine Learning.</w:t>
                            </w:r>
                          </w:p>
                          <w:p w:rsidR="00C234EC" w:rsidRPr="00C51AA6" w:rsidRDefault="00692A32" w:rsidP="008501E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1314"/>
                                <w:tab w:val="left" w:pos="1315"/>
                              </w:tabs>
                              <w:spacing w:after="240"/>
                              <w:ind w:left="851" w:hanging="284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60FB5">
                              <w:rPr>
                                <w:rFonts w:ascii="Times New Roman" w:hAnsi="Times New Roman" w:cs="Times New Roman"/>
                                <w:color w:val="595959"/>
                              </w:rPr>
                              <w:t>Handling clients directly and present updates on the</w:t>
                            </w:r>
                            <w:r w:rsidRPr="00960FB5">
                              <w:rPr>
                                <w:rFonts w:ascii="Times New Roman" w:hAnsi="Times New Roman" w:cs="Times New Roman"/>
                                <w:color w:val="595959"/>
                                <w:spacing w:val="-12"/>
                              </w:rPr>
                              <w:t xml:space="preserve"> </w:t>
                            </w:r>
                            <w:r w:rsidRPr="00960FB5">
                              <w:rPr>
                                <w:rFonts w:ascii="Times New Roman" w:hAnsi="Times New Roman" w:cs="Times New Roman"/>
                                <w:color w:val="595959"/>
                              </w:rPr>
                              <w:t>projects.</w:t>
                            </w:r>
                          </w:p>
                          <w:p w:rsidR="00C51AA6" w:rsidRPr="006F441E" w:rsidRDefault="00C51AA6" w:rsidP="008501E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1314"/>
                                <w:tab w:val="left" w:pos="1315"/>
                              </w:tabs>
                              <w:spacing w:after="240"/>
                              <w:ind w:left="851" w:hanging="284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181B2" id="Text Box 1" o:spid="_x0000_s1030" type="#_x0000_t202" style="position:absolute;margin-left:-12.4pt;margin-top:-8.05pt;width:356.25pt;height:153.2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" fillcolor="white [3201]" stroked="f" strokeweight=".5pt">
                <v:textbox>
                  <w:txbxContent>
                    <w:p w:rsidR="00692A32" w:rsidRDefault="00692A32" w:rsidP="00692A32">
                      <w:pPr>
                        <w:pStyle w:val="SectionHeading"/>
                        <w:spacing w:line="276" w:lineRule="auto"/>
                        <w:rPr>
                          <w:rFonts w:ascii="Times New Roman" w:hAnsi="Times New Roman" w:cs="Times New Roman"/>
                          <w:color w:val="auto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auto"/>
                          <w:sz w:val="40"/>
                          <w:szCs w:val="40"/>
                          <w:lang w:val="en-IN" w:eastAsia="en-IN"/>
                        </w:rPr>
                        <w:drawing>
                          <wp:inline distT="0" distB="0" distL="0" distR="0" wp14:anchorId="5F24FD06" wp14:editId="290BBD7A">
                            <wp:extent cx="314325" cy="323850"/>
                            <wp:effectExtent l="0" t="0" r="9525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pngwave.png"/>
                                    <pic:cNvPicPr/>
                                  </pic:nvPicPr>
                                  <pic:blipFill>
                                    <a:blip r:embed="rId5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4325" cy="323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40"/>
                          <w:szCs w:val="40"/>
                        </w:rPr>
                        <w:t xml:space="preserve"> WORK Experience</w:t>
                      </w:r>
                    </w:p>
                    <w:p w:rsidR="00692A32" w:rsidRPr="0052511C" w:rsidRDefault="00692A32" w:rsidP="00692A32">
                      <w:pPr>
                        <w:pStyle w:val="ResumeDate"/>
                        <w:rPr>
                          <w:rFonts w:ascii="Times New Roman" w:eastAsia="Garamond" w:hAnsi="Times New Roman" w:cs="Times New Roman"/>
                          <w:bCs/>
                          <w:color w:val="595959"/>
                          <w:spacing w:val="9"/>
                          <w:sz w:val="24"/>
                          <w:szCs w:val="24"/>
                          <w:lang w:eastAsia="en-US" w:bidi="en-US"/>
                        </w:rPr>
                      </w:pPr>
                      <w:r>
                        <w:rPr>
                          <w:rFonts w:ascii="Times New Roman" w:eastAsia="Garamond" w:hAnsi="Times New Roman" w:cs="Times New Roman"/>
                          <w:b/>
                          <w:color w:val="595959"/>
                          <w:spacing w:val="9"/>
                          <w:sz w:val="24"/>
                          <w:szCs w:val="24"/>
                          <w:lang w:eastAsia="en-US" w:bidi="en-US"/>
                        </w:rPr>
                        <w:t xml:space="preserve">Python Developer                                                  </w:t>
                      </w:r>
                      <w:r>
                        <w:rPr>
                          <w:rFonts w:ascii="Chiller" w:eastAsia="Garamond" w:hAnsi="Chiller" w:cs="Times New Roman"/>
                          <w:color w:val="595959"/>
                          <w:spacing w:val="9"/>
                          <w:sz w:val="28"/>
                          <w:szCs w:val="28"/>
                          <w:lang w:eastAsia="en-US" w:bidi="en-US"/>
                        </w:rPr>
                        <w:t>August 2020</w:t>
                      </w:r>
                    </w:p>
                    <w:p w:rsidR="00692A32" w:rsidRPr="000C082C" w:rsidRDefault="00692A32" w:rsidP="00692A32">
                      <w:pPr>
                        <w:pStyle w:val="Subsection"/>
                        <w:spacing w:line="360" w:lineRule="auto"/>
                        <w:rPr>
                          <w:rFonts w:ascii="Times New Roman" w:hAnsi="Times New Roman" w:cs="Times New Roman"/>
                          <w:b w:val="0"/>
                        </w:rPr>
                      </w:pPr>
                      <w:proofErr w:type="spellStart"/>
                      <w:r>
                        <w:rPr>
                          <w:rFonts w:ascii="Times New Roman" w:eastAsia="Garamond" w:hAnsi="Times New Roman" w:cs="Times New Roman"/>
                          <w:b w:val="0"/>
                          <w:bCs w:val="0"/>
                          <w:color w:val="595959"/>
                          <w:spacing w:val="9"/>
                          <w:sz w:val="22"/>
                          <w:szCs w:val="22"/>
                          <w:lang w:eastAsia="en-US" w:bidi="en-US"/>
                        </w:rPr>
                        <w:t>Benzatine</w:t>
                      </w:r>
                      <w:proofErr w:type="spellEnd"/>
                      <w:r>
                        <w:rPr>
                          <w:rFonts w:ascii="Times New Roman" w:eastAsia="Garamond" w:hAnsi="Times New Roman" w:cs="Times New Roman"/>
                          <w:b w:val="0"/>
                          <w:bCs w:val="0"/>
                          <w:color w:val="595959"/>
                          <w:spacing w:val="9"/>
                          <w:sz w:val="22"/>
                          <w:szCs w:val="22"/>
                          <w:lang w:eastAsia="en-US" w:bidi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Garamond" w:hAnsi="Times New Roman" w:cs="Times New Roman"/>
                          <w:b w:val="0"/>
                          <w:bCs w:val="0"/>
                          <w:color w:val="595959"/>
                          <w:spacing w:val="9"/>
                          <w:sz w:val="22"/>
                          <w:szCs w:val="22"/>
                          <w:lang w:eastAsia="en-US" w:bidi="en-US"/>
                        </w:rPr>
                        <w:t>Infotech</w:t>
                      </w:r>
                      <w:proofErr w:type="spellEnd"/>
                      <w:r w:rsidR="00593544">
                        <w:rPr>
                          <w:rFonts w:ascii="Times New Roman" w:eastAsia="Garamond" w:hAnsi="Times New Roman" w:cs="Times New Roman"/>
                          <w:b w:val="0"/>
                          <w:bCs w:val="0"/>
                          <w:color w:val="595959"/>
                          <w:spacing w:val="9"/>
                          <w:sz w:val="22"/>
                          <w:szCs w:val="22"/>
                          <w:lang w:eastAsia="en-US" w:bidi="en-US"/>
                        </w:rPr>
                        <w:t xml:space="preserve"> (</w:t>
                      </w:r>
                      <w:hyperlink r:id="rId51" w:history="1">
                        <w:r w:rsidR="00593544" w:rsidRPr="00593544">
                          <w:rPr>
                            <w:rStyle w:val="Hyperlink"/>
                            <w:rFonts w:ascii="Times New Roman" w:eastAsia="Garamond" w:hAnsi="Times New Roman" w:cs="Times New Roman"/>
                            <w:b w:val="0"/>
                            <w:bCs w:val="0"/>
                            <w:color w:val="0070C0"/>
                            <w:spacing w:val="9"/>
                            <w:sz w:val="22"/>
                            <w:szCs w:val="22"/>
                            <w:lang w:eastAsia="en-US" w:bidi="en-US"/>
                          </w:rPr>
                          <w:t>https://www.benzatine.com/</w:t>
                        </w:r>
                      </w:hyperlink>
                      <w:r w:rsidR="00593544">
                        <w:rPr>
                          <w:rFonts w:ascii="Times New Roman" w:eastAsia="Garamond" w:hAnsi="Times New Roman" w:cs="Times New Roman"/>
                          <w:b w:val="0"/>
                          <w:bCs w:val="0"/>
                          <w:color w:val="0070C0"/>
                          <w:spacing w:val="9"/>
                          <w:sz w:val="22"/>
                          <w:szCs w:val="22"/>
                          <w:lang w:eastAsia="en-US" w:bidi="en-US"/>
                        </w:rPr>
                        <w:t xml:space="preserve"> </w:t>
                      </w:r>
                      <w:r w:rsidR="00593544">
                        <w:rPr>
                          <w:rFonts w:ascii="Times New Roman" w:eastAsia="Garamond" w:hAnsi="Times New Roman" w:cs="Times New Roman"/>
                          <w:b w:val="0"/>
                          <w:bCs w:val="0"/>
                          <w:color w:val="595959"/>
                          <w:spacing w:val="9"/>
                          <w:sz w:val="22"/>
                          <w:szCs w:val="22"/>
                          <w:lang w:eastAsia="en-US" w:bidi="en-US"/>
                        </w:rPr>
                        <w:t>)</w:t>
                      </w:r>
                      <w:r w:rsidRPr="000C082C">
                        <w:rPr>
                          <w:rFonts w:ascii="Times New Roman" w:eastAsia="Garamond" w:hAnsi="Times New Roman" w:cs="Times New Roman"/>
                          <w:b w:val="0"/>
                          <w:bCs w:val="0"/>
                          <w:color w:val="595959"/>
                          <w:spacing w:val="9"/>
                          <w:sz w:val="22"/>
                          <w:szCs w:val="22"/>
                          <w:lang w:eastAsia="en-US" w:bidi="en-US"/>
                        </w:rPr>
                        <w:t>, Surat</w:t>
                      </w:r>
                    </w:p>
                    <w:p w:rsidR="00692A32" w:rsidRPr="00960FB5" w:rsidRDefault="00692A32" w:rsidP="00692A32">
                      <w:pPr>
                        <w:pStyle w:val="BodyText"/>
                        <w:spacing w:before="28" w:line="297" w:lineRule="auto"/>
                        <w:ind w:right="105"/>
                        <w:jc w:val="both"/>
                        <w:rPr>
                          <w:sz w:val="22"/>
                          <w:szCs w:val="22"/>
                        </w:rPr>
                      </w:pPr>
                      <w:r w:rsidRPr="000C082C">
                        <w:rPr>
                          <w:color w:val="595959"/>
                          <w:sz w:val="22"/>
                          <w:szCs w:val="22"/>
                        </w:rPr>
                        <w:t>As a full-time Software</w:t>
                      </w:r>
                      <w:r>
                        <w:rPr>
                          <w:color w:val="595959"/>
                          <w:sz w:val="22"/>
                          <w:szCs w:val="22"/>
                        </w:rPr>
                        <w:t xml:space="preserve"> Engineer</w:t>
                      </w:r>
                      <w:r w:rsidRPr="000C082C">
                        <w:rPr>
                          <w:color w:val="595959"/>
                          <w:sz w:val="22"/>
                          <w:szCs w:val="22"/>
                        </w:rPr>
                        <w:t>, my responsibilities included:</w:t>
                      </w:r>
                    </w:p>
                    <w:p w:rsidR="00692A32" w:rsidRPr="00A5516F" w:rsidRDefault="00692A32" w:rsidP="008501E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1314"/>
                          <w:tab w:val="left" w:pos="1315"/>
                        </w:tabs>
                        <w:ind w:left="851" w:hanging="284"/>
                        <w:rPr>
                          <w:rFonts w:ascii="Times New Roman" w:hAnsi="Times New Roman" w:cs="Times New Roman"/>
                        </w:rPr>
                      </w:pPr>
                      <w:r w:rsidRPr="00960FB5">
                        <w:rPr>
                          <w:rFonts w:ascii="Times New Roman" w:hAnsi="Times New Roman" w:cs="Times New Roman"/>
                          <w:color w:val="595959"/>
                        </w:rPr>
                        <w:t>Writing, testing and altering code to meet client</w:t>
                      </w:r>
                      <w:r w:rsidRPr="00960FB5">
                        <w:rPr>
                          <w:rFonts w:ascii="Times New Roman" w:hAnsi="Times New Roman" w:cs="Times New Roman"/>
                          <w:color w:val="595959"/>
                          <w:spacing w:val="-14"/>
                        </w:rPr>
                        <w:t xml:space="preserve"> </w:t>
                      </w:r>
                      <w:r w:rsidRPr="00960FB5">
                        <w:rPr>
                          <w:rFonts w:ascii="Times New Roman" w:hAnsi="Times New Roman" w:cs="Times New Roman"/>
                          <w:color w:val="595959"/>
                        </w:rPr>
                        <w:t>requirements.</w:t>
                      </w:r>
                    </w:p>
                    <w:p w:rsidR="00692A32" w:rsidRPr="00960FB5" w:rsidRDefault="00692A32" w:rsidP="008501E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1314"/>
                          <w:tab w:val="left" w:pos="1315"/>
                        </w:tabs>
                        <w:ind w:left="851" w:hanging="284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/>
                        </w:rPr>
                        <w:t>Work with technologies like Django and Machine Learning.</w:t>
                      </w:r>
                    </w:p>
                    <w:p w:rsidR="00C234EC" w:rsidRPr="00C51AA6" w:rsidRDefault="00692A32" w:rsidP="008501E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1314"/>
                          <w:tab w:val="left" w:pos="1315"/>
                        </w:tabs>
                        <w:spacing w:after="240"/>
                        <w:ind w:left="851" w:hanging="284"/>
                        <w:rPr>
                          <w:rFonts w:ascii="Times New Roman" w:hAnsi="Times New Roman" w:cs="Times New Roman"/>
                        </w:rPr>
                      </w:pPr>
                      <w:r w:rsidRPr="00960FB5">
                        <w:rPr>
                          <w:rFonts w:ascii="Times New Roman" w:hAnsi="Times New Roman" w:cs="Times New Roman"/>
                          <w:color w:val="595959"/>
                        </w:rPr>
                        <w:t>Handling clients directly and present updates on the</w:t>
                      </w:r>
                      <w:r w:rsidRPr="00960FB5">
                        <w:rPr>
                          <w:rFonts w:ascii="Times New Roman" w:hAnsi="Times New Roman" w:cs="Times New Roman"/>
                          <w:color w:val="595959"/>
                          <w:spacing w:val="-12"/>
                        </w:rPr>
                        <w:t xml:space="preserve"> </w:t>
                      </w:r>
                      <w:r w:rsidRPr="00960FB5">
                        <w:rPr>
                          <w:rFonts w:ascii="Times New Roman" w:hAnsi="Times New Roman" w:cs="Times New Roman"/>
                          <w:color w:val="595959"/>
                        </w:rPr>
                        <w:t>projects.</w:t>
                      </w:r>
                    </w:p>
                    <w:p w:rsidR="00C51AA6" w:rsidRPr="006F441E" w:rsidRDefault="00C51AA6" w:rsidP="008501E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1314"/>
                          <w:tab w:val="left" w:pos="1315"/>
                        </w:tabs>
                        <w:spacing w:after="240"/>
                        <w:ind w:left="851" w:hanging="284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B3770" w:rsidRPr="000A51CF" w:rsidRDefault="00185DD7" w:rsidP="00DF2055">
      <w:pPr>
        <w:pStyle w:val="SectionHeading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BEC5B5" wp14:editId="55B3B527">
                <wp:simplePos x="0" y="0"/>
                <wp:positionH relativeFrom="column">
                  <wp:posOffset>-2788920</wp:posOffset>
                </wp:positionH>
                <wp:positionV relativeFrom="paragraph">
                  <wp:posOffset>0</wp:posOffset>
                </wp:positionV>
                <wp:extent cx="2355850" cy="9172575"/>
                <wp:effectExtent l="0" t="0" r="6350" b="9525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0" cy="917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1EC" w:rsidRPr="007B335B" w:rsidRDefault="00C51AA6" w:rsidP="00C51AA6">
                            <w:pPr>
                              <w:pStyle w:val="KeyPoint"/>
                              <w:numPr>
                                <w:ilvl w:val="0"/>
                                <w:numId w:val="0"/>
                              </w:num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="00C251EC" w:rsidRPr="00B70E5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IN" w:eastAsia="en-IN"/>
                              </w:rPr>
                              <w:drawing>
                                <wp:inline distT="0" distB="0" distL="0" distR="0" wp14:anchorId="398EAE55" wp14:editId="31C2CC1F">
                                  <wp:extent cx="1971675" cy="333375"/>
                                  <wp:effectExtent l="0" t="0" r="9525" b="9525"/>
                                  <wp:docPr id="64" name="Picture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71675" cy="333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251EC" w:rsidRPr="00DE4DE0" w:rsidRDefault="00C251EC" w:rsidP="00C251E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7F7F7F"/>
                                <w:sz w:val="24"/>
                                <w:szCs w:val="24"/>
                              </w:rPr>
                            </w:pPr>
                            <w:r w:rsidRPr="00DE4DE0">
                              <w:rPr>
                                <w:rFonts w:ascii="Times New Roman" w:hAnsi="Times New Roman" w:cs="Times New Roman"/>
                                <w:color w:val="7F7F7F"/>
                                <w:sz w:val="24"/>
                                <w:szCs w:val="24"/>
                              </w:rPr>
                              <w:t xml:space="preserve">KEY ACHIEVEMENT </w:t>
                            </w:r>
                          </w:p>
                          <w:p w:rsidR="00C251EC" w:rsidRPr="00A41F29" w:rsidRDefault="00C251EC" w:rsidP="00C251EC">
                            <w:pPr>
                              <w:spacing w:before="240" w:after="0" w:line="276" w:lineRule="auto"/>
                              <w:ind w:left="284" w:right="444"/>
                              <w:jc w:val="center"/>
                              <w:rPr>
                                <w:rFonts w:ascii="Times New Roman" w:hAnsi="Times New Roman" w:cs="Times New Roman"/>
                                <w:color w:val="7F7F7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F7F7F"/>
                                <w:sz w:val="22"/>
                                <w:szCs w:val="22"/>
                              </w:rPr>
                              <w:t xml:space="preserve">Youngest and the only undergraduate author who presented paper on Smart Database System; titled “A REVIEW DBMS WITH NATURAL LANGUAGE PROCESSING IN SANSKRIT” at </w:t>
                            </w:r>
                            <w:r w:rsidRPr="00DE4DE0">
                              <w:rPr>
                                <w:rFonts w:ascii="Times New Roman" w:hAnsi="Times New Roman" w:cs="Times New Roman"/>
                                <w:color w:val="7F7F7F"/>
                                <w:sz w:val="22"/>
                                <w:szCs w:val="22"/>
                              </w:rPr>
                              <w:t>RIHET’18, presented in National level conference held by ISTE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7F7F7F"/>
                                <w:sz w:val="22"/>
                                <w:szCs w:val="22"/>
                              </w:rPr>
                              <w:t xml:space="preserve"> and ISBN no.</w:t>
                            </w:r>
                            <w:r w:rsidRPr="00DE4DE0">
                              <w:rPr>
                                <w:rFonts w:ascii="Times New Roman" w:hAnsi="Times New Roman" w:cs="Times New Roman"/>
                                <w:color w:val="7F7F7F"/>
                                <w:sz w:val="22"/>
                                <w:szCs w:val="22"/>
                              </w:rPr>
                              <w:t>978-93-5346-457-8.</w:t>
                            </w:r>
                          </w:p>
                          <w:p w:rsidR="00C251EC" w:rsidRDefault="00C51AA6" w:rsidP="00C251EC">
                            <w:pPr>
                              <w:pStyle w:val="KeyPoint"/>
                              <w:numPr>
                                <w:ilvl w:val="0"/>
                                <w:numId w:val="0"/>
                              </w:numPr>
                              <w:spacing w:before="0" w:line="360" w:lineRule="auto"/>
                              <w:ind w:left="284" w:right="56" w:firstLine="567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251EC" w:rsidRPr="00B70E5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IN" w:eastAsia="en-IN"/>
                              </w:rPr>
                              <w:drawing>
                                <wp:inline distT="0" distB="0" distL="0" distR="0" wp14:anchorId="191D818E" wp14:editId="1BFFD238">
                                  <wp:extent cx="1971675" cy="314325"/>
                                  <wp:effectExtent l="0" t="0" r="9525" b="9525"/>
                                  <wp:docPr id="65" name="Picture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V="1">
                                            <a:off x="0" y="0"/>
                                            <a:ext cx="1971675" cy="314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251EC" w:rsidRDefault="00C251EC" w:rsidP="00692A32">
                            <w:pPr>
                              <w:pStyle w:val="Name"/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960FB5" w:rsidRPr="00D62AB2" w:rsidRDefault="00960FB5" w:rsidP="00692A32">
                            <w:pPr>
                              <w:pStyle w:val="Name"/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D62AB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REFERENCE</w:t>
                            </w:r>
                          </w:p>
                          <w:p w:rsidR="00960FB5" w:rsidRPr="000543CA" w:rsidRDefault="00EB54D0" w:rsidP="00D56CDD">
                            <w:pPr>
                              <w:pStyle w:val="BodyText"/>
                              <w:tabs>
                                <w:tab w:val="left" w:pos="2977"/>
                              </w:tabs>
                              <w:spacing w:line="264" w:lineRule="auto"/>
                              <w:ind w:left="852" w:right="557" w:hanging="852"/>
                              <w:jc w:val="center"/>
                              <w:rPr>
                                <w:color w:val="59595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595959"/>
                                <w:sz w:val="22"/>
                                <w:szCs w:val="22"/>
                              </w:rPr>
                              <w:t xml:space="preserve">Ms. Nikita </w:t>
                            </w:r>
                          </w:p>
                          <w:p w:rsidR="00D56CDD" w:rsidRDefault="00EB54D0" w:rsidP="00D56CDD">
                            <w:pPr>
                              <w:pStyle w:val="BodyText"/>
                              <w:spacing w:line="264" w:lineRule="auto"/>
                              <w:ind w:left="710" w:right="557" w:hanging="71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595959"/>
                                <w:sz w:val="22"/>
                                <w:szCs w:val="22"/>
                              </w:rPr>
                              <w:t>NPTEL,</w:t>
                            </w:r>
                            <w:bookmarkStart w:id="1" w:name="_GoBack"/>
                            <w:bookmarkEnd w:id="1"/>
                          </w:p>
                          <w:p w:rsidR="00960FB5" w:rsidRPr="000543CA" w:rsidRDefault="00EB54D0" w:rsidP="00EB54D0">
                            <w:pPr>
                              <w:pStyle w:val="BodyText"/>
                              <w:spacing w:line="264" w:lineRule="auto"/>
                              <w:ind w:left="710" w:right="557" w:hanging="71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595959"/>
                                <w:sz w:val="22"/>
                                <w:szCs w:val="22"/>
                              </w:rPr>
                              <w:t>IIT Madras,</w:t>
                            </w:r>
                          </w:p>
                          <w:p w:rsidR="00960FB5" w:rsidRPr="00EB54D0" w:rsidRDefault="00EB54D0" w:rsidP="00D56CDD">
                            <w:pPr>
                              <w:pStyle w:val="BodyText"/>
                              <w:spacing w:before="1"/>
                              <w:jc w:val="center"/>
                              <w:rPr>
                                <w:color w:val="00B0F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EB54D0">
                              <w:rPr>
                                <w:rFonts w:ascii="Helvetica" w:hAnsi="Helvetica" w:cs="Helvetica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EB54D0">
                              <w:rPr>
                                <w:rFonts w:ascii="Helvetica" w:hAnsi="Helvetica" w:cs="Helvetica"/>
                                <w:color w:val="00B0F0"/>
                                <w:sz w:val="21"/>
                                <w:szCs w:val="21"/>
                                <w:u w:val="single"/>
                                <w:shd w:val="clear" w:color="auto" w:fill="FFFFFF"/>
                              </w:rPr>
                              <w:t>employment@nptel.iitm.ac.in</w:t>
                            </w:r>
                          </w:p>
                          <w:p w:rsidR="00C51AA6" w:rsidRDefault="00C51AA6" w:rsidP="00C51AA6">
                            <w:pPr>
                              <w:pStyle w:val="BodyText"/>
                              <w:spacing w:before="1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C51AA6" w:rsidRPr="00B70E51" w:rsidRDefault="00C51AA6" w:rsidP="00C51AA6">
                            <w:pPr>
                              <w:pStyle w:val="BodyText"/>
                              <w:spacing w:before="1"/>
                              <w:ind w:left="132" w:firstLine="72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C51AA6" w:rsidRDefault="00C51AA6" w:rsidP="00C51AA6">
                            <w:pPr>
                              <w:pStyle w:val="KeyPoint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C51AA6" w:rsidRDefault="00C51AA6" w:rsidP="00C51AA6">
                            <w:pPr>
                              <w:pStyle w:val="KeyPoint"/>
                              <w:numPr>
                                <w:ilvl w:val="0"/>
                                <w:numId w:val="0"/>
                              </w:numPr>
                              <w:ind w:right="56" w:firstLine="567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960FB5" w:rsidRPr="00C049E8" w:rsidRDefault="00960FB5" w:rsidP="00960FB5">
                            <w:pPr>
                              <w:pStyle w:val="KeyPoint"/>
                              <w:numPr>
                                <w:ilvl w:val="0"/>
                                <w:numId w:val="0"/>
                              </w:numPr>
                              <w:ind w:right="56" w:firstLine="567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EC5B5" id="Text Box 32" o:spid="_x0000_s1031" type="#_x0000_t202" style="position:absolute;margin-left:-219.6pt;margin-top:0;width:185.5pt;height:722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" filled="f" stroked="f" strokeweight=".5pt">
                <v:textbox inset="0,0,0,0">
                  <w:txbxContent>
                    <w:p w:rsidR="00C251EC" w:rsidRPr="007B335B" w:rsidRDefault="00C51AA6" w:rsidP="00C51AA6">
                      <w:pPr>
                        <w:pStyle w:val="KeyPoint"/>
                        <w:numPr>
                          <w:ilvl w:val="0"/>
                          <w:numId w:val="0"/>
                        </w:num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</w:t>
                      </w:r>
                      <w:r w:rsidR="00C251EC" w:rsidRPr="00B70E5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IN" w:eastAsia="en-IN"/>
                        </w:rPr>
                        <w:drawing>
                          <wp:inline distT="0" distB="0" distL="0" distR="0" wp14:anchorId="398EAE55" wp14:editId="31C2CC1F">
                            <wp:extent cx="1971675" cy="333375"/>
                            <wp:effectExtent l="0" t="0" r="9525" b="9525"/>
                            <wp:docPr id="64" name="Picture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71675" cy="333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251EC" w:rsidRPr="00DE4DE0" w:rsidRDefault="00C251EC" w:rsidP="00C251E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7F7F7F"/>
                          <w:sz w:val="24"/>
                          <w:szCs w:val="24"/>
                        </w:rPr>
                      </w:pPr>
                      <w:r w:rsidRPr="00DE4DE0">
                        <w:rPr>
                          <w:rFonts w:ascii="Times New Roman" w:hAnsi="Times New Roman" w:cs="Times New Roman"/>
                          <w:color w:val="7F7F7F"/>
                          <w:sz w:val="24"/>
                          <w:szCs w:val="24"/>
                        </w:rPr>
                        <w:t xml:space="preserve">KEY ACHIEVEMENT </w:t>
                      </w:r>
                    </w:p>
                    <w:p w:rsidR="00C251EC" w:rsidRPr="00A41F29" w:rsidRDefault="00C251EC" w:rsidP="00C251EC">
                      <w:pPr>
                        <w:spacing w:before="240" w:after="0" w:line="276" w:lineRule="auto"/>
                        <w:ind w:left="284" w:right="444"/>
                        <w:jc w:val="center"/>
                        <w:rPr>
                          <w:rFonts w:ascii="Times New Roman" w:hAnsi="Times New Roman" w:cs="Times New Roman"/>
                          <w:color w:val="7F7F7F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F7F7F"/>
                          <w:sz w:val="22"/>
                          <w:szCs w:val="22"/>
                        </w:rPr>
                        <w:t xml:space="preserve">Youngest and the only undergraduate author who presented paper on Smart Database System; titled “A REVIEW DBMS WITH NATURAL LANGUAGE PROCESSING IN SANSKRIT” at </w:t>
                      </w:r>
                      <w:r w:rsidRPr="00DE4DE0">
                        <w:rPr>
                          <w:rFonts w:ascii="Times New Roman" w:hAnsi="Times New Roman" w:cs="Times New Roman"/>
                          <w:color w:val="7F7F7F"/>
                          <w:sz w:val="22"/>
                          <w:szCs w:val="22"/>
                        </w:rPr>
                        <w:t>RIHET’18, presented in National level conference held by ISTE</w:t>
                      </w:r>
                      <w:r>
                        <w:rPr>
                          <w:rFonts w:ascii="Times New Roman" w:hAnsi="Times New Roman" w:cs="Times New Roman"/>
                          <w:color w:val="7F7F7F"/>
                          <w:sz w:val="22"/>
                          <w:szCs w:val="22"/>
                        </w:rPr>
                        <w:t xml:space="preserve"> and ISBN no.</w:t>
                      </w:r>
                      <w:r w:rsidRPr="00DE4DE0">
                        <w:rPr>
                          <w:rFonts w:ascii="Times New Roman" w:hAnsi="Times New Roman" w:cs="Times New Roman"/>
                          <w:color w:val="7F7F7F"/>
                          <w:sz w:val="22"/>
                          <w:szCs w:val="22"/>
                        </w:rPr>
                        <w:t>978-93-5346-457-8.</w:t>
                      </w:r>
                    </w:p>
                    <w:p w:rsidR="00C251EC" w:rsidRDefault="00C51AA6" w:rsidP="00C251EC">
                      <w:pPr>
                        <w:pStyle w:val="KeyPoint"/>
                        <w:numPr>
                          <w:ilvl w:val="0"/>
                          <w:numId w:val="0"/>
                        </w:numPr>
                        <w:spacing w:before="0" w:line="360" w:lineRule="auto"/>
                        <w:ind w:left="284" w:right="56" w:firstLine="567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="00C251EC" w:rsidRPr="00B70E5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IN" w:eastAsia="en-IN"/>
                        </w:rPr>
                        <w:drawing>
                          <wp:inline distT="0" distB="0" distL="0" distR="0" wp14:anchorId="191D818E" wp14:editId="1BFFD238">
                            <wp:extent cx="1971675" cy="314325"/>
                            <wp:effectExtent l="0" t="0" r="9525" b="9525"/>
                            <wp:docPr id="65" name="Picture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V="1">
                                      <a:off x="0" y="0"/>
                                      <a:ext cx="1971675" cy="314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251EC" w:rsidRDefault="00C251EC" w:rsidP="00692A32">
                      <w:pPr>
                        <w:pStyle w:val="Name"/>
                        <w:spacing w:after="0" w:line="360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960FB5" w:rsidRPr="00D62AB2" w:rsidRDefault="00960FB5" w:rsidP="00692A32">
                      <w:pPr>
                        <w:pStyle w:val="Name"/>
                        <w:spacing w:after="0" w:line="360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D62AB2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REFERENCE</w:t>
                      </w:r>
                    </w:p>
                    <w:p w:rsidR="00960FB5" w:rsidRPr="000543CA" w:rsidRDefault="00EB54D0" w:rsidP="00D56CDD">
                      <w:pPr>
                        <w:pStyle w:val="BodyText"/>
                        <w:tabs>
                          <w:tab w:val="left" w:pos="2977"/>
                        </w:tabs>
                        <w:spacing w:line="264" w:lineRule="auto"/>
                        <w:ind w:left="852" w:right="557" w:hanging="852"/>
                        <w:jc w:val="center"/>
                        <w:rPr>
                          <w:color w:val="595959"/>
                          <w:sz w:val="22"/>
                          <w:szCs w:val="22"/>
                        </w:rPr>
                      </w:pPr>
                      <w:r>
                        <w:rPr>
                          <w:color w:val="595959"/>
                          <w:sz w:val="22"/>
                          <w:szCs w:val="22"/>
                        </w:rPr>
                        <w:t xml:space="preserve">Ms. Nikita </w:t>
                      </w:r>
                    </w:p>
                    <w:p w:rsidR="00D56CDD" w:rsidRDefault="00EB54D0" w:rsidP="00D56CDD">
                      <w:pPr>
                        <w:pStyle w:val="BodyText"/>
                        <w:spacing w:line="264" w:lineRule="auto"/>
                        <w:ind w:left="710" w:right="557" w:hanging="71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color w:val="595959"/>
                          <w:sz w:val="22"/>
                          <w:szCs w:val="22"/>
                        </w:rPr>
                        <w:t>NPTEL,</w:t>
                      </w:r>
                      <w:bookmarkStart w:id="2" w:name="_GoBack"/>
                      <w:bookmarkEnd w:id="2"/>
                    </w:p>
                    <w:p w:rsidR="00960FB5" w:rsidRPr="000543CA" w:rsidRDefault="00EB54D0" w:rsidP="00EB54D0">
                      <w:pPr>
                        <w:pStyle w:val="BodyText"/>
                        <w:spacing w:line="264" w:lineRule="auto"/>
                        <w:ind w:left="710" w:right="557" w:hanging="71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color w:val="595959"/>
                          <w:sz w:val="22"/>
                          <w:szCs w:val="22"/>
                        </w:rPr>
                        <w:t>IIT Madras,</w:t>
                      </w:r>
                    </w:p>
                    <w:p w:rsidR="00960FB5" w:rsidRPr="00EB54D0" w:rsidRDefault="00EB54D0" w:rsidP="00D56CDD">
                      <w:pPr>
                        <w:pStyle w:val="BodyText"/>
                        <w:spacing w:before="1"/>
                        <w:jc w:val="center"/>
                        <w:rPr>
                          <w:color w:val="00B0F0"/>
                          <w:sz w:val="22"/>
                          <w:szCs w:val="22"/>
                          <w:u w:val="single"/>
                        </w:rPr>
                      </w:pPr>
                      <w:r w:rsidRPr="00EB54D0">
                        <w:rPr>
                          <w:rFonts w:ascii="Helvetica" w:hAnsi="Helvetica" w:cs="Helvetica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Pr="00EB54D0">
                        <w:rPr>
                          <w:rFonts w:ascii="Helvetica" w:hAnsi="Helvetica" w:cs="Helvetica"/>
                          <w:color w:val="00B0F0"/>
                          <w:sz w:val="21"/>
                          <w:szCs w:val="21"/>
                          <w:u w:val="single"/>
                          <w:shd w:val="clear" w:color="auto" w:fill="FFFFFF"/>
                        </w:rPr>
                        <w:t>employment@nptel.iitm.ac.in</w:t>
                      </w:r>
                    </w:p>
                    <w:p w:rsidR="00C51AA6" w:rsidRDefault="00C51AA6" w:rsidP="00C51AA6">
                      <w:pPr>
                        <w:pStyle w:val="BodyText"/>
                        <w:spacing w:before="1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:rsidR="00C51AA6" w:rsidRPr="00B70E51" w:rsidRDefault="00C51AA6" w:rsidP="00C51AA6">
                      <w:pPr>
                        <w:pStyle w:val="BodyText"/>
                        <w:spacing w:before="1"/>
                        <w:ind w:left="132" w:firstLine="720"/>
                        <w:rPr>
                          <w:sz w:val="22"/>
                          <w:szCs w:val="22"/>
                        </w:rPr>
                      </w:pPr>
                    </w:p>
                    <w:p w:rsidR="00C51AA6" w:rsidRDefault="00C51AA6" w:rsidP="00C51AA6">
                      <w:pPr>
                        <w:pStyle w:val="KeyPoint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C51AA6" w:rsidRDefault="00C51AA6" w:rsidP="00C51AA6">
                      <w:pPr>
                        <w:pStyle w:val="KeyPoint"/>
                        <w:numPr>
                          <w:ilvl w:val="0"/>
                          <w:numId w:val="0"/>
                        </w:numPr>
                        <w:ind w:right="56" w:firstLine="567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960FB5" w:rsidRPr="00C049E8" w:rsidRDefault="00960FB5" w:rsidP="00960FB5">
                      <w:pPr>
                        <w:pStyle w:val="KeyPoint"/>
                        <w:numPr>
                          <w:ilvl w:val="0"/>
                          <w:numId w:val="0"/>
                        </w:numPr>
                        <w:ind w:right="56" w:firstLine="567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2F092B" wp14:editId="3A7F9388">
                <wp:simplePos x="0" y="0"/>
                <wp:positionH relativeFrom="margin">
                  <wp:posOffset>-160020</wp:posOffset>
                </wp:positionH>
                <wp:positionV relativeFrom="paragraph">
                  <wp:posOffset>-104774</wp:posOffset>
                </wp:positionV>
                <wp:extent cx="4524375" cy="7677150"/>
                <wp:effectExtent l="0" t="0" r="9525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4375" cy="7677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60FB5" w:rsidRDefault="00E91784" w:rsidP="00964BE7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aps/>
                              </w:rPr>
                              <w:pict>
                                <v:shape id="image1.png" o:spid="_x0000_i1030" type="#_x0000_t75" style="width:32.25pt;height:25.5pt;visibility:visible">
                                  <v:imagedata r:id="rId52" o:title=""/>
                                </v:shape>
                              </w:pict>
                            </w:r>
                            <w:r w:rsidR="00960FB5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RESEARCH WORK</w:t>
                            </w:r>
                          </w:p>
                          <w:p w:rsidR="00960FB5" w:rsidRPr="00F575C6" w:rsidRDefault="00960FB5" w:rsidP="008501EC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881"/>
                                <w:tab w:val="left" w:pos="882"/>
                              </w:tabs>
                              <w:spacing w:before="30" w:line="266" w:lineRule="auto"/>
                              <w:ind w:right="164"/>
                              <w:rPr>
                                <w:rFonts w:ascii="Times New Roman" w:hAnsi="Times New Roman" w:cs="Times New Roman"/>
                                <w:color w:val="595959"/>
                              </w:rPr>
                            </w:pPr>
                            <w:r w:rsidRPr="00F575C6">
                              <w:rPr>
                                <w:rFonts w:ascii="Times New Roman" w:hAnsi="Times New Roman" w:cs="Times New Roman"/>
                                <w:color w:val="595959"/>
                              </w:rPr>
                              <w:t>Author: “</w:t>
                            </w:r>
                            <w:r w:rsidRPr="00F575C6">
                              <w:rPr>
                                <w:rFonts w:ascii="Times New Roman" w:hAnsi="Times New Roman" w:cs="Times New Roman"/>
                                <w:b/>
                                <w:color w:val="595959"/>
                              </w:rPr>
                              <w:t>A REVIEW DBMS WITH NATURAL LANGUAGE PROCESSING IN SANSKRIT</w:t>
                            </w:r>
                            <w:r w:rsidRPr="00F575C6">
                              <w:rPr>
                                <w:rFonts w:ascii="Times New Roman" w:hAnsi="Times New Roman" w:cs="Times New Roman"/>
                                <w:color w:val="595959"/>
                              </w:rPr>
                              <w:t>”</w:t>
                            </w:r>
                          </w:p>
                          <w:p w:rsidR="00960FB5" w:rsidRDefault="00960FB5" w:rsidP="008501EC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881"/>
                                <w:tab w:val="left" w:pos="882"/>
                              </w:tabs>
                              <w:spacing w:before="30" w:line="266" w:lineRule="auto"/>
                              <w:ind w:right="164"/>
                              <w:rPr>
                                <w:rFonts w:ascii="Times New Roman" w:hAnsi="Times New Roman" w:cs="Times New Roman"/>
                                <w:color w:val="595959"/>
                              </w:rPr>
                            </w:pPr>
                            <w:r w:rsidRPr="00F575C6">
                              <w:rPr>
                                <w:rFonts w:ascii="Times New Roman" w:hAnsi="Times New Roman" w:cs="Times New Roman"/>
                                <w:color w:val="595959"/>
                              </w:rPr>
                              <w:t xml:space="preserve">Published a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</w:rPr>
                              <w:t>paper at RIHET’18</w:t>
                            </w:r>
                          </w:p>
                          <w:p w:rsidR="00960FB5" w:rsidRDefault="00960FB5" w:rsidP="008501EC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881"/>
                                <w:tab w:val="left" w:pos="882"/>
                              </w:tabs>
                              <w:spacing w:before="30" w:line="266" w:lineRule="auto"/>
                              <w:ind w:right="164"/>
                              <w:rPr>
                                <w:rFonts w:ascii="Times New Roman" w:hAnsi="Times New Roman" w:cs="Times New Roman"/>
                                <w:color w:val="59595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</w:rPr>
                              <w:t>P</w:t>
                            </w:r>
                            <w:r w:rsidRPr="00F575C6">
                              <w:rPr>
                                <w:rFonts w:ascii="Times New Roman" w:hAnsi="Times New Roman" w:cs="Times New Roman"/>
                                <w:color w:val="595959"/>
                              </w:rPr>
                              <w:t xml:space="preserve">resented in National level conference held by ISTE </w:t>
                            </w:r>
                          </w:p>
                          <w:p w:rsidR="00440E5B" w:rsidRPr="00440E5B" w:rsidRDefault="00960FB5" w:rsidP="008501EC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881"/>
                                <w:tab w:val="left" w:pos="882"/>
                              </w:tabs>
                              <w:spacing w:before="30" w:after="240" w:line="266" w:lineRule="auto"/>
                              <w:ind w:right="164"/>
                              <w:rPr>
                                <w:rFonts w:ascii="Times New Roman" w:hAnsi="Times New Roman" w:cs="Times New Roman"/>
                                <w:color w:val="595959"/>
                              </w:rPr>
                            </w:pPr>
                            <w:r w:rsidRPr="00F575C6">
                              <w:rPr>
                                <w:rFonts w:ascii="Times New Roman" w:hAnsi="Times New Roman" w:cs="Times New Roman"/>
                                <w:color w:val="595959"/>
                              </w:rPr>
                              <w:t>ISBN no. 978-93-5346-457-8.</w:t>
                            </w:r>
                          </w:p>
                          <w:p w:rsidR="00960FB5" w:rsidRDefault="00440E5B" w:rsidP="00964BE7">
                            <w:pPr>
                              <w:tabs>
                                <w:tab w:val="left" w:pos="881"/>
                                <w:tab w:val="left" w:pos="882"/>
                              </w:tabs>
                              <w:spacing w:before="32" w:after="0" w:line="276" w:lineRule="auto"/>
                              <w:ind w:right="163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6BF2C2D6" wp14:editId="5B296E32">
                                  <wp:extent cx="390525" cy="351155"/>
                                  <wp:effectExtent l="0" t="0" r="9525" b="0"/>
                                  <wp:docPr id="103" name="image9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3" name="image9.png"/>
                                          <pic:cNvPicPr/>
                                        </pic:nvPicPr>
                                        <pic:blipFill>
                                          <a:blip r:embed="rId5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0525" cy="3511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60FB5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="00960FB5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CERTIFICATION</w:t>
                            </w:r>
                          </w:p>
                          <w:p w:rsidR="002E01FE" w:rsidRDefault="002E01FE" w:rsidP="008501EC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881"/>
                                <w:tab w:val="left" w:pos="882"/>
                              </w:tabs>
                              <w:spacing w:before="30" w:line="266" w:lineRule="auto"/>
                              <w:ind w:right="164"/>
                              <w:rPr>
                                <w:rFonts w:ascii="Times New Roman" w:hAnsi="Times New Roman" w:cs="Times New Roman"/>
                                <w:color w:val="59595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</w:rPr>
                              <w:t xml:space="preserve">Achieved </w:t>
                            </w:r>
                            <w:r w:rsidRPr="002E01FE">
                              <w:rPr>
                                <w:rFonts w:ascii="Times New Roman" w:hAnsi="Times New Roman" w:cs="Times New Roman"/>
                                <w:b/>
                                <w:color w:val="595959"/>
                              </w:rPr>
                              <w:t>96%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</w:rPr>
                              <w:t xml:space="preserve"> in </w:t>
                            </w:r>
                            <w:r w:rsidRPr="002E01FE">
                              <w:rPr>
                                <w:rFonts w:ascii="Times New Roman" w:hAnsi="Times New Roman" w:cs="Times New Roman"/>
                                <w:b/>
                                <w:color w:val="595959"/>
                              </w:rPr>
                              <w:t>Machine Learning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</w:rPr>
                              <w:t xml:space="preserve"> course of </w:t>
                            </w:r>
                            <w:r w:rsidRPr="002E01FE">
                              <w:rPr>
                                <w:rFonts w:ascii="Times New Roman" w:hAnsi="Times New Roman" w:cs="Times New Roman"/>
                                <w:b/>
                                <w:color w:val="595959"/>
                              </w:rPr>
                              <w:t>Coursera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</w:rPr>
                              <w:t xml:space="preserve">. </w:t>
                            </w:r>
                          </w:p>
                          <w:p w:rsidR="00960FB5" w:rsidRDefault="00960FB5" w:rsidP="008501EC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881"/>
                                <w:tab w:val="left" w:pos="882"/>
                              </w:tabs>
                              <w:spacing w:before="30" w:line="266" w:lineRule="auto"/>
                              <w:ind w:right="164"/>
                              <w:rPr>
                                <w:rFonts w:ascii="Times New Roman" w:hAnsi="Times New Roman" w:cs="Times New Roman"/>
                                <w:color w:val="59595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</w:rPr>
                              <w:t xml:space="preserve">Completed course of </w:t>
                            </w:r>
                            <w:r w:rsidRPr="00F575C6">
                              <w:rPr>
                                <w:rFonts w:ascii="Times New Roman" w:hAnsi="Times New Roman" w:cs="Times New Roman"/>
                                <w:b/>
                                <w:color w:val="595959"/>
                              </w:rPr>
                              <w:t>CLP: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595959"/>
                              </w:rPr>
                              <w:t xml:space="preserve"> Advance Programing in c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</w:rPr>
                              <w:t xml:space="preserve">from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595959"/>
                              </w:rPr>
                              <w:t>CISCO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</w:rPr>
                              <w:t>.</w:t>
                            </w:r>
                          </w:p>
                          <w:p w:rsidR="00960FB5" w:rsidRPr="00965933" w:rsidRDefault="00960FB5" w:rsidP="008501EC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881"/>
                                <w:tab w:val="left" w:pos="882"/>
                              </w:tabs>
                              <w:ind w:hanging="361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</w:rPr>
                              <w:t xml:space="preserve">Learned </w:t>
                            </w:r>
                            <w:r w:rsidRPr="00C209D1">
                              <w:rPr>
                                <w:b/>
                                <w:color w:val="585858"/>
                                <w:sz w:val="24"/>
                              </w:rPr>
                              <w:t>Programming, Data Structure and Algorithm using Python</w:t>
                            </w:r>
                            <w:r>
                              <w:rPr>
                                <w:b/>
                                <w:color w:val="5858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85858"/>
                              </w:rPr>
                              <w:t>by IIT-Madras (NPTEL).</w:t>
                            </w:r>
                          </w:p>
                          <w:p w:rsidR="00960FB5" w:rsidRPr="00440E5B" w:rsidRDefault="00960FB5" w:rsidP="008501EC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881"/>
                                <w:tab w:val="left" w:pos="882"/>
                              </w:tabs>
                              <w:spacing w:before="30" w:after="240" w:line="266" w:lineRule="auto"/>
                              <w:ind w:right="164"/>
                              <w:rPr>
                                <w:rFonts w:ascii="Times New Roman" w:hAnsi="Times New Roman" w:cs="Times New Roman"/>
                                <w:color w:val="59595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</w:rPr>
                              <w:t xml:space="preserve">Completed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595959"/>
                              </w:rPr>
                              <w:t>CYBER SECURITY 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</w:rPr>
                              <w:t xml:space="preserve">Ethical Hacking) training program from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</w:rPr>
                              <w:t>SkillYou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</w:rPr>
                              <w:t>.</w:t>
                            </w:r>
                          </w:p>
                          <w:p w:rsidR="00960FB5" w:rsidRPr="0035659D" w:rsidRDefault="00960FB5" w:rsidP="00964BE7">
                            <w:pPr>
                              <w:tabs>
                                <w:tab w:val="left" w:pos="881"/>
                                <w:tab w:val="left" w:pos="882"/>
                              </w:tabs>
                              <w:spacing w:before="32" w:after="0" w:line="276" w:lineRule="auto"/>
                              <w:ind w:right="163"/>
                              <w:rPr>
                                <w:rFonts w:ascii="Times New Roman" w:hAnsi="Times New Roman" w:cs="Times New Roman"/>
                                <w:color w:val="595959"/>
                              </w:rPr>
                            </w:pP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5F756814" wp14:editId="3626A108">
                                  <wp:extent cx="371475" cy="315595"/>
                                  <wp:effectExtent l="0" t="0" r="9525" b="8255"/>
                                  <wp:docPr id="104" name="image3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4" name="image3.png"/>
                                          <pic:cNvPicPr/>
                                        </pic:nvPicPr>
                                        <pic:blipFill>
                                          <a:blip r:embed="rId5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1475" cy="315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440E5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COMPETITION </w:t>
                            </w:r>
                          </w:p>
                          <w:p w:rsidR="00960FB5" w:rsidRPr="00D85AF2" w:rsidRDefault="00960FB5" w:rsidP="008501EC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881"/>
                                <w:tab w:val="left" w:pos="882"/>
                              </w:tabs>
                              <w:ind w:hanging="361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</w:rPr>
                              <w:t>Secured 5</w:t>
                            </w:r>
                            <w:r w:rsidRPr="0035659D">
                              <w:rPr>
                                <w:rFonts w:ascii="Times New Roman" w:hAnsi="Times New Roman" w:cs="Times New Roman"/>
                                <w:color w:val="595959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</w:rPr>
                              <w:t xml:space="preserve"> position (more than 1000 participants from entire Gujarat State) in Ingenious Hunt ’19 organized by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</w:rPr>
                              <w:t>Softices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</w:rPr>
                              <w:t>.</w:t>
                            </w:r>
                          </w:p>
                          <w:p w:rsidR="00D85AF2" w:rsidRPr="00D85AF2" w:rsidRDefault="00D85AF2" w:rsidP="00D85AF2">
                            <w:pPr>
                              <w:pStyle w:val="ListParagraph"/>
                              <w:tabs>
                                <w:tab w:val="left" w:pos="881"/>
                                <w:tab w:val="left" w:pos="882"/>
                              </w:tabs>
                              <w:ind w:firstLine="0"/>
                              <w:rPr>
                                <w:rFonts w:ascii="Times New Roman" w:hAnsi="Times New Roman" w:cs="Times New Roman"/>
                                <w:color w:val="0070C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</w:rPr>
                              <w:t xml:space="preserve">Link of result: </w:t>
                            </w:r>
                            <w:hyperlink r:id="rId55" w:history="1">
                              <w:r w:rsidRPr="00D85AF2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70C0"/>
                                </w:rPr>
                                <w:t>https://ingenioushunt.com/2019/ig/phase-2/result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Pr="00D85AF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960FB5" w:rsidRDefault="00960FB5" w:rsidP="008501EC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881"/>
                                <w:tab w:val="left" w:pos="882"/>
                              </w:tabs>
                              <w:spacing w:before="30" w:line="266" w:lineRule="auto"/>
                              <w:ind w:right="164"/>
                              <w:rPr>
                                <w:rFonts w:ascii="Times New Roman" w:hAnsi="Times New Roman" w:cs="Times New Roman"/>
                                <w:color w:val="59595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</w:rPr>
                              <w:t>Achieved 11</w:t>
                            </w:r>
                            <w:r w:rsidRPr="0035659D">
                              <w:rPr>
                                <w:rFonts w:ascii="Times New Roman" w:hAnsi="Times New Roman" w:cs="Times New Roman"/>
                                <w:color w:val="595959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</w:rPr>
                              <w:t xml:space="preserve"> rank in State Level Quiz competition ‘12 (held by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</w:rPr>
                              <w:t>Sardar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</w:rPr>
                              <w:t xml:space="preserve"> Patel Education Trust).</w:t>
                            </w:r>
                          </w:p>
                          <w:p w:rsidR="00960FB5" w:rsidRDefault="00960FB5" w:rsidP="008501EC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881"/>
                                <w:tab w:val="left" w:pos="882"/>
                              </w:tabs>
                              <w:spacing w:before="30" w:after="240" w:line="266" w:lineRule="auto"/>
                              <w:ind w:right="164"/>
                              <w:rPr>
                                <w:rFonts w:ascii="Times New Roman" w:hAnsi="Times New Roman" w:cs="Times New Roman"/>
                                <w:color w:val="595959"/>
                              </w:rPr>
                            </w:pPr>
                            <w:r w:rsidRPr="00F575C6">
                              <w:rPr>
                                <w:rFonts w:ascii="Times New Roman" w:hAnsi="Times New Roman" w:cs="Times New Roman"/>
                                <w:color w:val="59595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</w:rPr>
                              <w:t>Got Third place in Teacher’s day competition ‘11 (at school level)</w:t>
                            </w:r>
                          </w:p>
                          <w:p w:rsidR="00440E5B" w:rsidRPr="006B2294" w:rsidRDefault="00440E5B" w:rsidP="00964BE7">
                            <w:pPr>
                              <w:spacing w:after="0" w:line="276" w:lineRule="auto"/>
                              <w:ind w:left="-142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E91784">
                              <w:rPr>
                                <w:caps/>
                              </w:rPr>
                              <w:pict>
                                <v:shape id="Picture 43" o:spid="_x0000_i1032" type="#_x0000_t75" style="width:30pt;height:28.5pt;visibility:visible">
                                  <v:imagedata r:id="rId56" o:title=""/>
                                </v:shape>
                              </w:pict>
                            </w:r>
                            <w:r>
                              <w:t xml:space="preserve">       </w:t>
                            </w:r>
                            <w:r w:rsidRPr="006B2294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VOLUTAREEN EXPERINECE</w:t>
                            </w:r>
                          </w:p>
                          <w:p w:rsidR="00440E5B" w:rsidRPr="009E309D" w:rsidRDefault="00440E5B" w:rsidP="008501E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49"/>
                                <w:tab w:val="left" w:pos="850"/>
                              </w:tabs>
                              <w:spacing w:before="110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</w:rPr>
                            </w:pPr>
                            <w:r w:rsidRPr="009E309D">
                              <w:rPr>
                                <w:color w:val="595959" w:themeColor="text1" w:themeTint="A6"/>
                              </w:rPr>
                              <w:t xml:space="preserve"> </w:t>
                            </w:r>
                            <w:r w:rsidRPr="009E309D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</w:rPr>
                              <w:t>Planned and Organized Technical Quiz at Technical Festival of</w:t>
                            </w:r>
                            <w:r w:rsidRPr="009E309D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pacing w:val="-34"/>
                              </w:rPr>
                              <w:t xml:space="preserve"> </w:t>
                            </w:r>
                            <w:r w:rsidRPr="009E309D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</w:rPr>
                              <w:t>‘18.</w:t>
                            </w:r>
                          </w:p>
                          <w:p w:rsidR="00440E5B" w:rsidRPr="009E309D" w:rsidRDefault="00440E5B" w:rsidP="008501EC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881"/>
                                <w:tab w:val="left" w:pos="882"/>
                              </w:tabs>
                              <w:spacing w:before="30" w:line="266" w:lineRule="auto"/>
                              <w:ind w:right="164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40"/>
                                <w:szCs w:val="40"/>
                              </w:rPr>
                            </w:pPr>
                            <w:r w:rsidRPr="009E309D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</w:rPr>
                              <w:t>Student member of The Indian Society for Technical Education.</w:t>
                            </w:r>
                          </w:p>
                          <w:p w:rsidR="00964BE7" w:rsidRPr="009E309D" w:rsidRDefault="00440E5B" w:rsidP="008501EC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881"/>
                                <w:tab w:val="left" w:pos="882"/>
                              </w:tabs>
                              <w:spacing w:before="30" w:line="480" w:lineRule="auto"/>
                              <w:ind w:right="164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40"/>
                                <w:szCs w:val="40"/>
                              </w:rPr>
                            </w:pPr>
                            <w:r w:rsidRPr="009E309D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</w:rPr>
                              <w:t xml:space="preserve">Worked as corona warrior in India during Covid-19 pandemic. </w:t>
                            </w:r>
                            <w:r w:rsidRPr="009E309D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:rsidR="00440E5B" w:rsidRDefault="00C203BA" w:rsidP="00C203BA">
                            <w:pPr>
                              <w:tabs>
                                <w:tab w:val="left" w:pos="881"/>
                                <w:tab w:val="left" w:pos="882"/>
                              </w:tabs>
                              <w:spacing w:after="0" w:line="360" w:lineRule="auto"/>
                              <w:ind w:right="164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 w:rsidR="00440E5B" w:rsidRPr="00440E5B"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</w:rPr>
                              <w:t>Your faithfully,</w:t>
                            </w:r>
                          </w:p>
                          <w:p w:rsidR="00C203BA" w:rsidRDefault="00C203BA" w:rsidP="00C203BA">
                            <w:pPr>
                              <w:tabs>
                                <w:tab w:val="left" w:pos="881"/>
                                <w:tab w:val="left" w:pos="882"/>
                              </w:tabs>
                              <w:spacing w:after="0" w:line="240" w:lineRule="auto"/>
                              <w:ind w:right="164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02FC7A9D" wp14:editId="2AF8902F">
                                  <wp:extent cx="1336675" cy="370935"/>
                                  <wp:effectExtent l="0" t="0" r="0" b="0"/>
                                  <wp:docPr id="47" name="Picture 1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Picture 12"/>
                                          <pic:cNvPicPr/>
                                        </pic:nvPicPr>
                                        <pic:blipFill>
                                          <a:blip r:embed="rId5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7244" cy="3794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40E5B" w:rsidRPr="00440E5B" w:rsidRDefault="00C203BA" w:rsidP="00C203BA">
                            <w:pPr>
                              <w:tabs>
                                <w:tab w:val="left" w:pos="881"/>
                                <w:tab w:val="left" w:pos="882"/>
                              </w:tabs>
                              <w:spacing w:line="266" w:lineRule="auto"/>
                              <w:ind w:right="164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 w:rsidR="00440E5B" w:rsidRPr="00440E5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Kary Sutariya</w:t>
                            </w:r>
                          </w:p>
                          <w:p w:rsidR="00440E5B" w:rsidRPr="00440E5B" w:rsidRDefault="00440E5B" w:rsidP="00440E5B">
                            <w:pPr>
                              <w:pStyle w:val="ListParagraph"/>
                              <w:tabs>
                                <w:tab w:val="left" w:pos="881"/>
                                <w:tab w:val="left" w:pos="882"/>
                              </w:tabs>
                              <w:spacing w:before="30" w:after="240" w:line="266" w:lineRule="auto"/>
                              <w:ind w:right="164" w:firstLine="0"/>
                              <w:rPr>
                                <w:rFonts w:ascii="Times New Roman" w:hAnsi="Times New Roman" w:cs="Times New Roman"/>
                                <w:color w:val="59595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F092B" id="Text Box 35" o:spid="_x0000_s1032" type="#_x0000_t202" style="position:absolute;margin-left:-12.6pt;margin-top:-8.25pt;width:356.25pt;height:604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" fillcolor="white [3201]" stroked="f" strokeweight=".5pt">
                <v:textbox>
                  <w:txbxContent>
                    <w:p w:rsidR="00960FB5" w:rsidRDefault="006356EE" w:rsidP="00964BE7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caps/>
                        </w:rPr>
                        <w:pict>
                          <v:shape id="image1.png" o:spid="_x0000_i1026" type="#_x0000_t75" style="width:32.25pt;height:25.5pt;visibility:visible">
                            <v:imagedata r:id="rId62" o:title=""/>
                          </v:shape>
                        </w:pict>
                      </w:r>
                      <w:r w:rsidR="00960FB5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RESEARCH WORK</w:t>
                      </w:r>
                    </w:p>
                    <w:p w:rsidR="00960FB5" w:rsidRPr="00F575C6" w:rsidRDefault="00960FB5" w:rsidP="008501EC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tabs>
                          <w:tab w:val="left" w:pos="881"/>
                          <w:tab w:val="left" w:pos="882"/>
                        </w:tabs>
                        <w:spacing w:before="30" w:line="266" w:lineRule="auto"/>
                        <w:ind w:right="164"/>
                        <w:rPr>
                          <w:rFonts w:ascii="Times New Roman" w:hAnsi="Times New Roman" w:cs="Times New Roman"/>
                          <w:color w:val="595959"/>
                        </w:rPr>
                      </w:pPr>
                      <w:r w:rsidRPr="00F575C6">
                        <w:rPr>
                          <w:rFonts w:ascii="Times New Roman" w:hAnsi="Times New Roman" w:cs="Times New Roman"/>
                          <w:color w:val="595959"/>
                        </w:rPr>
                        <w:t>Author: “</w:t>
                      </w:r>
                      <w:r w:rsidRPr="00F575C6">
                        <w:rPr>
                          <w:rFonts w:ascii="Times New Roman" w:hAnsi="Times New Roman" w:cs="Times New Roman"/>
                          <w:b/>
                          <w:color w:val="595959"/>
                        </w:rPr>
                        <w:t>A REVIEW DBMS WITH NATURAL LANGUAGE PROCESSING IN SANSKRIT</w:t>
                      </w:r>
                      <w:r w:rsidRPr="00F575C6">
                        <w:rPr>
                          <w:rFonts w:ascii="Times New Roman" w:hAnsi="Times New Roman" w:cs="Times New Roman"/>
                          <w:color w:val="595959"/>
                        </w:rPr>
                        <w:t>”</w:t>
                      </w:r>
                    </w:p>
                    <w:p w:rsidR="00960FB5" w:rsidRDefault="00960FB5" w:rsidP="008501EC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tabs>
                          <w:tab w:val="left" w:pos="881"/>
                          <w:tab w:val="left" w:pos="882"/>
                        </w:tabs>
                        <w:spacing w:before="30" w:line="266" w:lineRule="auto"/>
                        <w:ind w:right="164"/>
                        <w:rPr>
                          <w:rFonts w:ascii="Times New Roman" w:hAnsi="Times New Roman" w:cs="Times New Roman"/>
                          <w:color w:val="595959"/>
                        </w:rPr>
                      </w:pPr>
                      <w:r w:rsidRPr="00F575C6">
                        <w:rPr>
                          <w:rFonts w:ascii="Times New Roman" w:hAnsi="Times New Roman" w:cs="Times New Roman"/>
                          <w:color w:val="595959"/>
                        </w:rPr>
                        <w:t xml:space="preserve">Published a 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</w:rPr>
                        <w:t>paper at RIHET’18</w:t>
                      </w:r>
                    </w:p>
                    <w:p w:rsidR="00960FB5" w:rsidRDefault="00960FB5" w:rsidP="008501EC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tabs>
                          <w:tab w:val="left" w:pos="881"/>
                          <w:tab w:val="left" w:pos="882"/>
                        </w:tabs>
                        <w:spacing w:before="30" w:line="266" w:lineRule="auto"/>
                        <w:ind w:right="164"/>
                        <w:rPr>
                          <w:rFonts w:ascii="Times New Roman" w:hAnsi="Times New Roman" w:cs="Times New Roman"/>
                          <w:color w:val="595959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/>
                        </w:rPr>
                        <w:t>P</w:t>
                      </w:r>
                      <w:r w:rsidRPr="00F575C6">
                        <w:rPr>
                          <w:rFonts w:ascii="Times New Roman" w:hAnsi="Times New Roman" w:cs="Times New Roman"/>
                          <w:color w:val="595959"/>
                        </w:rPr>
                        <w:t xml:space="preserve">resented in National level conference held by ISTE </w:t>
                      </w:r>
                    </w:p>
                    <w:p w:rsidR="00440E5B" w:rsidRPr="00440E5B" w:rsidRDefault="00960FB5" w:rsidP="008501EC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tabs>
                          <w:tab w:val="left" w:pos="881"/>
                          <w:tab w:val="left" w:pos="882"/>
                        </w:tabs>
                        <w:spacing w:before="30" w:after="240" w:line="266" w:lineRule="auto"/>
                        <w:ind w:right="164"/>
                        <w:rPr>
                          <w:rFonts w:ascii="Times New Roman" w:hAnsi="Times New Roman" w:cs="Times New Roman"/>
                          <w:color w:val="595959"/>
                        </w:rPr>
                      </w:pPr>
                      <w:r w:rsidRPr="00F575C6">
                        <w:rPr>
                          <w:rFonts w:ascii="Times New Roman" w:hAnsi="Times New Roman" w:cs="Times New Roman"/>
                          <w:color w:val="595959"/>
                        </w:rPr>
                        <w:t>ISBN no. 978-93-5346-457-8.</w:t>
                      </w:r>
                    </w:p>
                    <w:p w:rsidR="00960FB5" w:rsidRDefault="00440E5B" w:rsidP="00964BE7">
                      <w:pPr>
                        <w:tabs>
                          <w:tab w:val="left" w:pos="881"/>
                          <w:tab w:val="left" w:pos="882"/>
                        </w:tabs>
                        <w:spacing w:before="32" w:after="0" w:line="276" w:lineRule="auto"/>
                        <w:ind w:right="163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6BF2C2D6" wp14:editId="5B296E32">
                            <wp:extent cx="390525" cy="351155"/>
                            <wp:effectExtent l="0" t="0" r="9525" b="0"/>
                            <wp:docPr id="103" name="image9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3" name="image9.png"/>
                                    <pic:cNvPicPr/>
                                  </pic:nvPicPr>
                                  <pic:blipFill>
                                    <a:blip r:embed="rId63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0525" cy="3511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60FB5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</w:t>
                      </w:r>
                      <w:r w:rsidR="00960FB5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CERTIFICATION</w:t>
                      </w:r>
                    </w:p>
                    <w:p w:rsidR="002E01FE" w:rsidRDefault="002E01FE" w:rsidP="008501EC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tabs>
                          <w:tab w:val="left" w:pos="881"/>
                          <w:tab w:val="left" w:pos="882"/>
                        </w:tabs>
                        <w:spacing w:before="30" w:line="266" w:lineRule="auto"/>
                        <w:ind w:right="164"/>
                        <w:rPr>
                          <w:rFonts w:ascii="Times New Roman" w:hAnsi="Times New Roman" w:cs="Times New Roman"/>
                          <w:color w:val="595959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/>
                        </w:rPr>
                        <w:t xml:space="preserve">Achieved </w:t>
                      </w:r>
                      <w:r w:rsidRPr="002E01FE">
                        <w:rPr>
                          <w:rFonts w:ascii="Times New Roman" w:hAnsi="Times New Roman" w:cs="Times New Roman"/>
                          <w:b/>
                          <w:color w:val="595959"/>
                        </w:rPr>
                        <w:t>96%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</w:rPr>
                        <w:t xml:space="preserve"> in </w:t>
                      </w:r>
                      <w:r w:rsidRPr="002E01FE">
                        <w:rPr>
                          <w:rFonts w:ascii="Times New Roman" w:hAnsi="Times New Roman" w:cs="Times New Roman"/>
                          <w:b/>
                          <w:color w:val="595959"/>
                        </w:rPr>
                        <w:t>Machine Learning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</w:rPr>
                        <w:t xml:space="preserve"> course of </w:t>
                      </w:r>
                      <w:r w:rsidRPr="002E01FE">
                        <w:rPr>
                          <w:rFonts w:ascii="Times New Roman" w:hAnsi="Times New Roman" w:cs="Times New Roman"/>
                          <w:b/>
                          <w:color w:val="595959"/>
                        </w:rPr>
                        <w:t>Coursera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</w:rPr>
                        <w:t xml:space="preserve">. </w:t>
                      </w:r>
                    </w:p>
                    <w:p w:rsidR="00960FB5" w:rsidRDefault="00960FB5" w:rsidP="008501EC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tabs>
                          <w:tab w:val="left" w:pos="881"/>
                          <w:tab w:val="left" w:pos="882"/>
                        </w:tabs>
                        <w:spacing w:before="30" w:line="266" w:lineRule="auto"/>
                        <w:ind w:right="164"/>
                        <w:rPr>
                          <w:rFonts w:ascii="Times New Roman" w:hAnsi="Times New Roman" w:cs="Times New Roman"/>
                          <w:color w:val="595959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/>
                        </w:rPr>
                        <w:t xml:space="preserve">Completed course of </w:t>
                      </w:r>
                      <w:r w:rsidRPr="00F575C6">
                        <w:rPr>
                          <w:rFonts w:ascii="Times New Roman" w:hAnsi="Times New Roman" w:cs="Times New Roman"/>
                          <w:b/>
                          <w:color w:val="595959"/>
                        </w:rPr>
                        <w:t>CLP: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595959"/>
                        </w:rPr>
                        <w:t xml:space="preserve"> Advance Programing in c 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</w:rPr>
                        <w:t xml:space="preserve">from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595959"/>
                        </w:rPr>
                        <w:t>CISCO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</w:rPr>
                        <w:t>.</w:t>
                      </w:r>
                    </w:p>
                    <w:p w:rsidR="00960FB5" w:rsidRPr="00965933" w:rsidRDefault="00960FB5" w:rsidP="008501EC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tabs>
                          <w:tab w:val="left" w:pos="881"/>
                          <w:tab w:val="left" w:pos="882"/>
                        </w:tabs>
                        <w:ind w:hanging="361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/>
                        </w:rPr>
                        <w:t xml:space="preserve">Learned </w:t>
                      </w:r>
                      <w:r w:rsidRPr="00C209D1">
                        <w:rPr>
                          <w:b/>
                          <w:color w:val="585858"/>
                          <w:sz w:val="24"/>
                        </w:rPr>
                        <w:t>Programming, Data Structure and Algorithm using Python</w:t>
                      </w:r>
                      <w:r>
                        <w:rPr>
                          <w:b/>
                          <w:color w:val="58585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585858"/>
                        </w:rPr>
                        <w:t>by IIT-Madras (NPTEL).</w:t>
                      </w:r>
                    </w:p>
                    <w:p w:rsidR="00960FB5" w:rsidRPr="00440E5B" w:rsidRDefault="00960FB5" w:rsidP="008501EC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tabs>
                          <w:tab w:val="left" w:pos="881"/>
                          <w:tab w:val="left" w:pos="882"/>
                        </w:tabs>
                        <w:spacing w:before="30" w:after="240" w:line="266" w:lineRule="auto"/>
                        <w:ind w:right="164"/>
                        <w:rPr>
                          <w:rFonts w:ascii="Times New Roman" w:hAnsi="Times New Roman" w:cs="Times New Roman"/>
                          <w:color w:val="595959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/>
                        </w:rPr>
                        <w:t xml:space="preserve">Completed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595959"/>
                        </w:rPr>
                        <w:t>CYBER SECURITY (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</w:rPr>
                        <w:t xml:space="preserve">Ethical Hacking) training program from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595959"/>
                        </w:rPr>
                        <w:t>SkillYou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595959"/>
                        </w:rPr>
                        <w:t>.</w:t>
                      </w:r>
                    </w:p>
                    <w:p w:rsidR="00960FB5" w:rsidRPr="0035659D" w:rsidRDefault="00960FB5" w:rsidP="00964BE7">
                      <w:pPr>
                        <w:tabs>
                          <w:tab w:val="left" w:pos="881"/>
                          <w:tab w:val="left" w:pos="882"/>
                        </w:tabs>
                        <w:spacing w:before="32" w:after="0" w:line="276" w:lineRule="auto"/>
                        <w:ind w:right="163"/>
                        <w:rPr>
                          <w:rFonts w:ascii="Times New Roman" w:hAnsi="Times New Roman" w:cs="Times New Roman"/>
                          <w:color w:val="595959"/>
                        </w:rPr>
                      </w:pP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5F756814" wp14:editId="3626A108">
                            <wp:extent cx="371475" cy="315595"/>
                            <wp:effectExtent l="0" t="0" r="9525" b="8255"/>
                            <wp:docPr id="104" name="image3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4" name="image3.png"/>
                                    <pic:cNvPicPr/>
                                  </pic:nvPicPr>
                                  <pic:blipFill>
                                    <a:blip r:embed="rId64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1475" cy="315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 w:rsidR="00440E5B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COMPETITION </w:t>
                      </w:r>
                    </w:p>
                    <w:p w:rsidR="00960FB5" w:rsidRPr="00D85AF2" w:rsidRDefault="00960FB5" w:rsidP="008501EC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tabs>
                          <w:tab w:val="left" w:pos="881"/>
                          <w:tab w:val="left" w:pos="882"/>
                        </w:tabs>
                        <w:ind w:hanging="361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/>
                        </w:rPr>
                        <w:t>Secured 5</w:t>
                      </w:r>
                      <w:r w:rsidRPr="0035659D">
                        <w:rPr>
                          <w:rFonts w:ascii="Times New Roman" w:hAnsi="Times New Roman" w:cs="Times New Roman"/>
                          <w:color w:val="595959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</w:rPr>
                        <w:t xml:space="preserve"> position (more than 1000 participants from entire Gujarat State) in Ingenious Hunt ’19 organized by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595959"/>
                        </w:rPr>
                        <w:t>Softices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595959"/>
                        </w:rPr>
                        <w:t>.</w:t>
                      </w:r>
                    </w:p>
                    <w:p w:rsidR="00D85AF2" w:rsidRPr="00D85AF2" w:rsidRDefault="00D85AF2" w:rsidP="00D85AF2">
                      <w:pPr>
                        <w:pStyle w:val="ListParagraph"/>
                        <w:tabs>
                          <w:tab w:val="left" w:pos="881"/>
                          <w:tab w:val="left" w:pos="882"/>
                        </w:tabs>
                        <w:ind w:firstLine="0"/>
                        <w:rPr>
                          <w:rFonts w:ascii="Times New Roman" w:hAnsi="Times New Roman" w:cs="Times New Roman"/>
                          <w:color w:val="0070C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/>
                        </w:rPr>
                        <w:t xml:space="preserve">Link of result: </w:t>
                      </w:r>
                      <w:hyperlink r:id="rId65" w:history="1">
                        <w:r w:rsidRPr="00D85AF2">
                          <w:rPr>
                            <w:rStyle w:val="Hyperlink"/>
                            <w:rFonts w:ascii="Times New Roman" w:hAnsi="Times New Roman" w:cs="Times New Roman"/>
                            <w:color w:val="0070C0"/>
                          </w:rPr>
                          <w:t>https://ingenioushunt.com/2019/ig/phase-2/result</w:t>
                        </w:r>
                      </w:hyperlink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 w:rsidRPr="00D85AF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</w:p>
                    <w:p w:rsidR="00960FB5" w:rsidRDefault="00960FB5" w:rsidP="008501EC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tabs>
                          <w:tab w:val="left" w:pos="881"/>
                          <w:tab w:val="left" w:pos="882"/>
                        </w:tabs>
                        <w:spacing w:before="30" w:line="266" w:lineRule="auto"/>
                        <w:ind w:right="164"/>
                        <w:rPr>
                          <w:rFonts w:ascii="Times New Roman" w:hAnsi="Times New Roman" w:cs="Times New Roman"/>
                          <w:color w:val="595959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/>
                        </w:rPr>
                        <w:t>Achieved 11</w:t>
                      </w:r>
                      <w:r w:rsidRPr="0035659D">
                        <w:rPr>
                          <w:rFonts w:ascii="Times New Roman" w:hAnsi="Times New Roman" w:cs="Times New Roman"/>
                          <w:color w:val="595959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</w:rPr>
                        <w:t xml:space="preserve"> rank in State Level Quiz competition ‘12 (held by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595959"/>
                        </w:rPr>
                        <w:t>Sardar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595959"/>
                        </w:rPr>
                        <w:t xml:space="preserve"> Patel Education Trust).</w:t>
                      </w:r>
                    </w:p>
                    <w:p w:rsidR="00960FB5" w:rsidRDefault="00960FB5" w:rsidP="008501EC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tabs>
                          <w:tab w:val="left" w:pos="881"/>
                          <w:tab w:val="left" w:pos="882"/>
                        </w:tabs>
                        <w:spacing w:before="30" w:after="240" w:line="266" w:lineRule="auto"/>
                        <w:ind w:right="164"/>
                        <w:rPr>
                          <w:rFonts w:ascii="Times New Roman" w:hAnsi="Times New Roman" w:cs="Times New Roman"/>
                          <w:color w:val="595959"/>
                        </w:rPr>
                      </w:pPr>
                      <w:r w:rsidRPr="00F575C6">
                        <w:rPr>
                          <w:rFonts w:ascii="Times New Roman" w:hAnsi="Times New Roman" w:cs="Times New Roman"/>
                          <w:color w:val="595959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</w:rPr>
                        <w:t>Got Third place in Teacher’s day competition ‘11 (at school level)</w:t>
                      </w:r>
                    </w:p>
                    <w:p w:rsidR="00440E5B" w:rsidRPr="006B2294" w:rsidRDefault="00440E5B" w:rsidP="00964BE7">
                      <w:pPr>
                        <w:spacing w:after="0" w:line="276" w:lineRule="auto"/>
                        <w:ind w:left="-142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 w:rsidR="006356EE">
                        <w:rPr>
                          <w:caps/>
                        </w:rPr>
                        <w:pict>
                          <v:shape id="Picture 43" o:spid="_x0000_i1027" type="#_x0000_t75" style="width:30pt;height:28.5pt;visibility:visible">
                            <v:imagedata r:id="rId66" o:title=""/>
                          </v:shape>
                        </w:pict>
                      </w:r>
                      <w:r>
                        <w:t xml:space="preserve">       </w:t>
                      </w:r>
                      <w:r w:rsidRPr="006B2294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VOLUTAREEN EXPERINECE</w:t>
                      </w:r>
                    </w:p>
                    <w:p w:rsidR="00440E5B" w:rsidRPr="009E309D" w:rsidRDefault="00440E5B" w:rsidP="008501E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849"/>
                          <w:tab w:val="left" w:pos="850"/>
                        </w:tabs>
                        <w:spacing w:before="110"/>
                        <w:rPr>
                          <w:rFonts w:ascii="Times New Roman" w:hAnsi="Times New Roman" w:cs="Times New Roman"/>
                          <w:color w:val="595959" w:themeColor="text1" w:themeTint="A6"/>
                        </w:rPr>
                      </w:pPr>
                      <w:r w:rsidRPr="009E309D">
                        <w:rPr>
                          <w:color w:val="595959" w:themeColor="text1" w:themeTint="A6"/>
                        </w:rPr>
                        <w:t xml:space="preserve"> </w:t>
                      </w:r>
                      <w:r w:rsidRPr="009E309D">
                        <w:rPr>
                          <w:rFonts w:ascii="Times New Roman" w:hAnsi="Times New Roman" w:cs="Times New Roman"/>
                          <w:color w:val="595959" w:themeColor="text1" w:themeTint="A6"/>
                        </w:rPr>
                        <w:t>Planned and Organized Technical Quiz at Technical Festival of</w:t>
                      </w:r>
                      <w:r w:rsidRPr="009E309D">
                        <w:rPr>
                          <w:rFonts w:ascii="Times New Roman" w:hAnsi="Times New Roman" w:cs="Times New Roman"/>
                          <w:color w:val="595959" w:themeColor="text1" w:themeTint="A6"/>
                          <w:spacing w:val="-34"/>
                        </w:rPr>
                        <w:t xml:space="preserve"> </w:t>
                      </w:r>
                      <w:r w:rsidRPr="009E309D">
                        <w:rPr>
                          <w:rFonts w:ascii="Times New Roman" w:hAnsi="Times New Roman" w:cs="Times New Roman"/>
                          <w:color w:val="595959" w:themeColor="text1" w:themeTint="A6"/>
                        </w:rPr>
                        <w:t>‘18.</w:t>
                      </w:r>
                    </w:p>
                    <w:p w:rsidR="00440E5B" w:rsidRPr="009E309D" w:rsidRDefault="00440E5B" w:rsidP="008501EC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tabs>
                          <w:tab w:val="left" w:pos="881"/>
                          <w:tab w:val="left" w:pos="882"/>
                        </w:tabs>
                        <w:spacing w:before="30" w:line="266" w:lineRule="auto"/>
                        <w:ind w:right="164"/>
                        <w:rPr>
                          <w:rFonts w:ascii="Times New Roman" w:hAnsi="Times New Roman" w:cs="Times New Roman"/>
                          <w:color w:val="595959" w:themeColor="text1" w:themeTint="A6"/>
                          <w:sz w:val="40"/>
                          <w:szCs w:val="40"/>
                        </w:rPr>
                      </w:pPr>
                      <w:r w:rsidRPr="009E309D">
                        <w:rPr>
                          <w:rFonts w:ascii="Times New Roman" w:hAnsi="Times New Roman" w:cs="Times New Roman"/>
                          <w:color w:val="595959" w:themeColor="text1" w:themeTint="A6"/>
                        </w:rPr>
                        <w:t>Student member of The Indian Society for Technical Education.</w:t>
                      </w:r>
                    </w:p>
                    <w:p w:rsidR="00964BE7" w:rsidRPr="009E309D" w:rsidRDefault="00440E5B" w:rsidP="008501EC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tabs>
                          <w:tab w:val="left" w:pos="881"/>
                          <w:tab w:val="left" w:pos="882"/>
                        </w:tabs>
                        <w:spacing w:before="30" w:line="480" w:lineRule="auto"/>
                        <w:ind w:right="164"/>
                        <w:rPr>
                          <w:rFonts w:ascii="Times New Roman" w:hAnsi="Times New Roman" w:cs="Times New Roman"/>
                          <w:color w:val="595959" w:themeColor="text1" w:themeTint="A6"/>
                          <w:sz w:val="40"/>
                          <w:szCs w:val="40"/>
                        </w:rPr>
                      </w:pPr>
                      <w:r w:rsidRPr="009E309D">
                        <w:rPr>
                          <w:rFonts w:ascii="Times New Roman" w:hAnsi="Times New Roman" w:cs="Times New Roman"/>
                          <w:color w:val="595959" w:themeColor="text1" w:themeTint="A6"/>
                        </w:rPr>
                        <w:t xml:space="preserve">Worked as corona warrior in India during Covid-19 pandemic. </w:t>
                      </w:r>
                      <w:r w:rsidRPr="009E309D">
                        <w:rPr>
                          <w:rFonts w:ascii="Times New Roman" w:hAnsi="Times New Roman" w:cs="Times New Roman"/>
                          <w:color w:val="595959" w:themeColor="text1" w:themeTint="A6"/>
                          <w:sz w:val="40"/>
                          <w:szCs w:val="40"/>
                        </w:rPr>
                        <w:t xml:space="preserve"> </w:t>
                      </w:r>
                    </w:p>
                    <w:p w:rsidR="00440E5B" w:rsidRDefault="00C203BA" w:rsidP="00C203BA">
                      <w:pPr>
                        <w:tabs>
                          <w:tab w:val="left" w:pos="881"/>
                          <w:tab w:val="left" w:pos="882"/>
                        </w:tabs>
                        <w:spacing w:after="0" w:line="360" w:lineRule="auto"/>
                        <w:ind w:right="164"/>
                        <w:jc w:val="center"/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</w:rPr>
                        <w:t xml:space="preserve">           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</w:rPr>
                        <w:tab/>
                      </w:r>
                      <w:r w:rsidR="00440E5B" w:rsidRPr="00440E5B"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</w:rPr>
                        <w:t>Your faithfully,</w:t>
                      </w:r>
                    </w:p>
                    <w:p w:rsidR="00C203BA" w:rsidRDefault="00C203BA" w:rsidP="00C203BA">
                      <w:pPr>
                        <w:tabs>
                          <w:tab w:val="left" w:pos="881"/>
                          <w:tab w:val="left" w:pos="882"/>
                        </w:tabs>
                        <w:spacing w:after="0" w:line="240" w:lineRule="auto"/>
                        <w:ind w:right="164"/>
                        <w:jc w:val="right"/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02FC7A9D" wp14:editId="2AF8902F">
                            <wp:extent cx="1336675" cy="370935"/>
                            <wp:effectExtent l="0" t="0" r="0" b="0"/>
                            <wp:docPr id="47" name="Picture 1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" name="Picture 12"/>
                                    <pic:cNvPicPr/>
                                  </pic:nvPicPr>
                                  <pic:blipFill>
                                    <a:blip r:embed="rId6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7244" cy="3794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40E5B" w:rsidRPr="00440E5B" w:rsidRDefault="00C203BA" w:rsidP="00C203BA">
                      <w:pPr>
                        <w:tabs>
                          <w:tab w:val="left" w:pos="881"/>
                          <w:tab w:val="left" w:pos="882"/>
                        </w:tabs>
                        <w:spacing w:line="266" w:lineRule="auto"/>
                        <w:ind w:right="164"/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 w:rsidR="00440E5B" w:rsidRPr="00440E5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Kary Sutariya</w:t>
                      </w:r>
                    </w:p>
                    <w:p w:rsidR="00440E5B" w:rsidRPr="00440E5B" w:rsidRDefault="00440E5B" w:rsidP="00440E5B">
                      <w:pPr>
                        <w:pStyle w:val="ListParagraph"/>
                        <w:tabs>
                          <w:tab w:val="left" w:pos="881"/>
                          <w:tab w:val="left" w:pos="882"/>
                        </w:tabs>
                        <w:spacing w:before="30" w:after="240" w:line="266" w:lineRule="auto"/>
                        <w:ind w:right="164" w:firstLine="0"/>
                        <w:rPr>
                          <w:rFonts w:ascii="Times New Roman" w:hAnsi="Times New Roman" w:cs="Times New Roman"/>
                          <w:color w:val="595959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60FB5">
        <w:rPr>
          <w:rFonts w:ascii="Times New Roman" w:hAnsi="Times New Roman" w:cs="Times New Roman"/>
          <w:color w:val="auto"/>
          <w:sz w:val="40"/>
          <w:szCs w:val="40"/>
        </w:rPr>
        <w:t xml:space="preserve">  </w:t>
      </w:r>
      <w:r w:rsidR="00B210ED">
        <w:rPr>
          <w:noProof/>
          <w:lang w:val="en-GB" w:eastAsia="en-GB"/>
        </w:rPr>
        <w:t xml:space="preserve">  </w:t>
      </w:r>
    </w:p>
    <w:sectPr w:rsidR="00BB3770" w:rsidRPr="000A51CF">
      <w:headerReference w:type="default" r:id="rId68"/>
      <w:footerReference w:type="default" r:id="rId69"/>
      <w:headerReference w:type="first" r:id="rId70"/>
      <w:footerReference w:type="first" r:id="rId71"/>
      <w:pgSz w:w="12240" w:h="15840"/>
      <w:pgMar w:top="1080" w:right="720" w:bottom="1080" w:left="47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784" w:rsidRDefault="00E91784">
      <w:pPr>
        <w:spacing w:after="0" w:line="240" w:lineRule="auto"/>
      </w:pPr>
      <w:r>
        <w:separator/>
      </w:r>
    </w:p>
  </w:endnote>
  <w:endnote w:type="continuationSeparator" w:id="0">
    <w:p w:rsidR="00E91784" w:rsidRDefault="00E91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18468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0E51" w:rsidRDefault="00B70E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253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20284" w:rsidRDefault="00E202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03BA" w:rsidRDefault="00C203BA">
    <w:pPr>
      <w:pStyle w:val="Footer"/>
    </w:pPr>
  </w:p>
  <w:p w:rsidR="00B70E51" w:rsidRDefault="00B70E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784" w:rsidRDefault="00E91784">
      <w:pPr>
        <w:spacing w:after="0" w:line="240" w:lineRule="auto"/>
      </w:pPr>
      <w:r>
        <w:separator/>
      </w:r>
    </w:p>
  </w:footnote>
  <w:footnote w:type="continuationSeparator" w:id="0">
    <w:p w:rsidR="00E91784" w:rsidRDefault="00E91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284" w:rsidRDefault="002D5BA6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365760" distR="365760" simplePos="0" relativeHeight="251672576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3120D566" id="Straight Connector 2" o:spid="_x0000_s1026" style="position:absolute;z-index:-251643904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" strokecolor="#b2b2b2 [3205]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284" w:rsidRDefault="002D5BA6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365760" distR="365760" simplePos="0" relativeHeight="251670528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0DCF220E" id="Straight Connector 9" o:spid="_x0000_s1026" style="position:absolute;z-index:-251645952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" strokecolor="#b2b2b2 [3205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37.5pt;height:37.5pt;visibility:visible" o:bullet="t">
        <v:imagedata r:id="rId1" o:title=""/>
      </v:shape>
    </w:pict>
  </w:numPicBullet>
  <w:numPicBullet w:numPicBulletId="1">
    <w:pict>
      <v:shape id="_x0000_i1055" type="#_x0000_t75" style="width:48pt;height:46.5pt;visibility:visible" o:bullet="t">
        <v:imagedata r:id="rId2" o:title=""/>
      </v:shape>
    </w:pict>
  </w:numPicBullet>
  <w:abstractNum w:abstractNumId="0" w15:restartNumberingAfterBreak="0">
    <w:nsid w:val="14A529F6"/>
    <w:multiLevelType w:val="hybridMultilevel"/>
    <w:tmpl w:val="79809D9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E1AEF"/>
    <w:multiLevelType w:val="hybridMultilevel"/>
    <w:tmpl w:val="3BF8E302"/>
    <w:lvl w:ilvl="0" w:tplc="08090001">
      <w:start w:val="1"/>
      <w:numFmt w:val="bullet"/>
      <w:lvlText w:val=""/>
      <w:lvlJc w:val="left"/>
      <w:pPr>
        <w:ind w:left="8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45132"/>
    <w:multiLevelType w:val="hybridMultilevel"/>
    <w:tmpl w:val="59466BB6"/>
    <w:lvl w:ilvl="0" w:tplc="8A881C50">
      <w:start w:val="2"/>
      <w:numFmt w:val="upperLetter"/>
      <w:lvlText w:val="%1"/>
      <w:lvlJc w:val="left"/>
      <w:pPr>
        <w:ind w:left="867" w:hanging="575"/>
      </w:pPr>
      <w:rPr>
        <w:rFonts w:hint="default"/>
        <w:lang w:val="en-US" w:eastAsia="en-US" w:bidi="en-US"/>
      </w:rPr>
    </w:lvl>
    <w:lvl w:ilvl="1" w:tplc="901279D6">
      <w:numFmt w:val="bullet"/>
      <w:lvlText w:val=""/>
      <w:lvlJc w:val="left"/>
      <w:pPr>
        <w:ind w:left="881" w:hanging="360"/>
      </w:pPr>
      <w:rPr>
        <w:rFonts w:ascii="Symbol" w:eastAsia="Symbol" w:hAnsi="Symbol" w:cs="Symbol" w:hint="default"/>
        <w:color w:val="595959"/>
        <w:w w:val="100"/>
        <w:position w:val="-3"/>
        <w:sz w:val="22"/>
        <w:szCs w:val="22"/>
        <w:lang w:val="en-US" w:eastAsia="en-US" w:bidi="en-US"/>
      </w:rPr>
    </w:lvl>
    <w:lvl w:ilvl="2" w:tplc="8CAAE306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color w:val="595959"/>
        <w:w w:val="100"/>
        <w:position w:val="-3"/>
        <w:sz w:val="22"/>
        <w:szCs w:val="22"/>
        <w:lang w:val="en-US" w:eastAsia="en-US" w:bidi="en-US"/>
      </w:rPr>
    </w:lvl>
    <w:lvl w:ilvl="3" w:tplc="08E0D8BA">
      <w:numFmt w:val="bullet"/>
      <w:lvlText w:val="•"/>
      <w:lvlJc w:val="left"/>
      <w:pPr>
        <w:ind w:left="1412" w:hanging="360"/>
      </w:pPr>
      <w:rPr>
        <w:rFonts w:hint="default"/>
        <w:lang w:val="en-US" w:eastAsia="en-US" w:bidi="en-US"/>
      </w:rPr>
    </w:lvl>
    <w:lvl w:ilvl="4" w:tplc="E446F3A6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en-US"/>
      </w:rPr>
    </w:lvl>
    <w:lvl w:ilvl="5" w:tplc="B57CDF32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en-US"/>
      </w:rPr>
    </w:lvl>
    <w:lvl w:ilvl="6" w:tplc="FA4A80C8">
      <w:numFmt w:val="bullet"/>
      <w:lvlText w:val="•"/>
      <w:lvlJc w:val="left"/>
      <w:pPr>
        <w:ind w:left="2409" w:hanging="360"/>
      </w:pPr>
      <w:rPr>
        <w:rFonts w:hint="default"/>
        <w:lang w:val="en-US" w:eastAsia="en-US" w:bidi="en-US"/>
      </w:rPr>
    </w:lvl>
    <w:lvl w:ilvl="7" w:tplc="0CB4B11C"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en-US"/>
      </w:rPr>
    </w:lvl>
    <w:lvl w:ilvl="8" w:tplc="0F40909E">
      <w:numFmt w:val="bullet"/>
      <w:lvlText w:val="•"/>
      <w:lvlJc w:val="left"/>
      <w:pPr>
        <w:ind w:left="3074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44095B60"/>
    <w:multiLevelType w:val="hybridMultilevel"/>
    <w:tmpl w:val="655A82EA"/>
    <w:lvl w:ilvl="0" w:tplc="BC1AE5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70F1D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B2AA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FDE62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D0ED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3BAE7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1AC2C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46BE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D084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5B3725A3"/>
    <w:multiLevelType w:val="hybridMultilevel"/>
    <w:tmpl w:val="0E644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56297"/>
    <w:multiLevelType w:val="hybridMultilevel"/>
    <w:tmpl w:val="F37CA6AC"/>
    <w:lvl w:ilvl="0" w:tplc="A02C3DF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5EDC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CC24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B465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F24B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D72ED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99EC1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622B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D768A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6CBB0D3D"/>
    <w:multiLevelType w:val="hybridMultilevel"/>
    <w:tmpl w:val="3258A5EA"/>
    <w:lvl w:ilvl="0" w:tplc="004A7578">
      <w:start w:val="1"/>
      <w:numFmt w:val="bullet"/>
      <w:pStyle w:val="KeyPoi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9E8"/>
    <w:rsid w:val="000127CC"/>
    <w:rsid w:val="00025D58"/>
    <w:rsid w:val="00026D3A"/>
    <w:rsid w:val="00052531"/>
    <w:rsid w:val="000543CA"/>
    <w:rsid w:val="00071A47"/>
    <w:rsid w:val="00083EC3"/>
    <w:rsid w:val="000A4428"/>
    <w:rsid w:val="000A51CF"/>
    <w:rsid w:val="000C082C"/>
    <w:rsid w:val="000D113E"/>
    <w:rsid w:val="000D4C54"/>
    <w:rsid w:val="00100D7E"/>
    <w:rsid w:val="00110661"/>
    <w:rsid w:val="00125EB5"/>
    <w:rsid w:val="00182098"/>
    <w:rsid w:val="00185DD7"/>
    <w:rsid w:val="00190FAE"/>
    <w:rsid w:val="001A1E1D"/>
    <w:rsid w:val="00262987"/>
    <w:rsid w:val="00274703"/>
    <w:rsid w:val="0027750F"/>
    <w:rsid w:val="00291454"/>
    <w:rsid w:val="0029532D"/>
    <w:rsid w:val="002D5BA6"/>
    <w:rsid w:val="002E01FE"/>
    <w:rsid w:val="00330A04"/>
    <w:rsid w:val="0035659D"/>
    <w:rsid w:val="003836D1"/>
    <w:rsid w:val="00416D9E"/>
    <w:rsid w:val="00417B0E"/>
    <w:rsid w:val="00440E5B"/>
    <w:rsid w:val="004A684A"/>
    <w:rsid w:val="0052511C"/>
    <w:rsid w:val="00541CA0"/>
    <w:rsid w:val="0055765E"/>
    <w:rsid w:val="0057230A"/>
    <w:rsid w:val="00593544"/>
    <w:rsid w:val="005B2EE0"/>
    <w:rsid w:val="006356EE"/>
    <w:rsid w:val="00692A32"/>
    <w:rsid w:val="006B2294"/>
    <w:rsid w:val="006F441E"/>
    <w:rsid w:val="0079222E"/>
    <w:rsid w:val="007A38AC"/>
    <w:rsid w:val="007B08CA"/>
    <w:rsid w:val="007B335B"/>
    <w:rsid w:val="007F0E94"/>
    <w:rsid w:val="008501EC"/>
    <w:rsid w:val="008F3D03"/>
    <w:rsid w:val="008F4151"/>
    <w:rsid w:val="00910BEB"/>
    <w:rsid w:val="009347FD"/>
    <w:rsid w:val="00935E2E"/>
    <w:rsid w:val="0094695D"/>
    <w:rsid w:val="00960FB5"/>
    <w:rsid w:val="00964BE7"/>
    <w:rsid w:val="00965933"/>
    <w:rsid w:val="009852D0"/>
    <w:rsid w:val="009A787B"/>
    <w:rsid w:val="009B188A"/>
    <w:rsid w:val="009E309D"/>
    <w:rsid w:val="00A15AA1"/>
    <w:rsid w:val="00A41F29"/>
    <w:rsid w:val="00A5516F"/>
    <w:rsid w:val="00A849A0"/>
    <w:rsid w:val="00A855A7"/>
    <w:rsid w:val="00A904A2"/>
    <w:rsid w:val="00A936FD"/>
    <w:rsid w:val="00B210ED"/>
    <w:rsid w:val="00B24DF4"/>
    <w:rsid w:val="00B40063"/>
    <w:rsid w:val="00B53644"/>
    <w:rsid w:val="00B70E51"/>
    <w:rsid w:val="00B94B63"/>
    <w:rsid w:val="00BB3770"/>
    <w:rsid w:val="00C049E8"/>
    <w:rsid w:val="00C203BA"/>
    <w:rsid w:val="00C209D1"/>
    <w:rsid w:val="00C234EC"/>
    <w:rsid w:val="00C251EC"/>
    <w:rsid w:val="00C51AA6"/>
    <w:rsid w:val="00C62DF1"/>
    <w:rsid w:val="00C71032"/>
    <w:rsid w:val="00C7211D"/>
    <w:rsid w:val="00C92E05"/>
    <w:rsid w:val="00C96B23"/>
    <w:rsid w:val="00CF5BFD"/>
    <w:rsid w:val="00D33976"/>
    <w:rsid w:val="00D56CDD"/>
    <w:rsid w:val="00D62AB2"/>
    <w:rsid w:val="00D742EB"/>
    <w:rsid w:val="00D80F65"/>
    <w:rsid w:val="00D85AF2"/>
    <w:rsid w:val="00D943A1"/>
    <w:rsid w:val="00DA0AAC"/>
    <w:rsid w:val="00DB0911"/>
    <w:rsid w:val="00DE4DE0"/>
    <w:rsid w:val="00DF2055"/>
    <w:rsid w:val="00DF2297"/>
    <w:rsid w:val="00E20284"/>
    <w:rsid w:val="00E23B93"/>
    <w:rsid w:val="00E42A90"/>
    <w:rsid w:val="00E8619A"/>
    <w:rsid w:val="00E91784"/>
    <w:rsid w:val="00EB54D0"/>
    <w:rsid w:val="00EB56DE"/>
    <w:rsid w:val="00F45AED"/>
    <w:rsid w:val="00F575C6"/>
    <w:rsid w:val="00F6226B"/>
    <w:rsid w:val="00F96ECE"/>
    <w:rsid w:val="00FA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E0D80"/>
  <w15:chartTrackingRefBased/>
  <w15:docId w15:val="{911F363E-AF2E-45DA-AEF9-A485C86D8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000000" w:themeColor="text1"/>
        <w:lang w:val="en-US" w:eastAsia="ja-JP" w:bidi="ar-SA"/>
      </w:rPr>
    </w:rPrDefault>
    <w:pPrDefault>
      <w:pPr>
        <w:spacing w:after="48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qFormat="1"/>
    <w:lsdException w:name="heading 2" w:semiHidden="1" w:uiPriority="1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3" w:unhideWhenUsed="1" w:qFormat="1"/>
    <w:lsdException w:name="Signature" w:semiHidden="1" w:uiPriority="8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after="60" w:line="240" w:lineRule="auto"/>
      <w:outlineLvl w:val="0"/>
    </w:pPr>
    <w:rPr>
      <w:caps/>
      <w:color w:val="969696" w:themeColor="accent3"/>
    </w:rPr>
  </w:style>
  <w:style w:type="paragraph" w:styleId="Heading2">
    <w:name w:val="heading 2"/>
    <w:basedOn w:val="Normal"/>
    <w:next w:val="Normal"/>
    <w:link w:val="Heading2Char"/>
    <w:uiPriority w:val="9"/>
    <w:unhideWhenUsed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Date">
    <w:name w:val="Date"/>
    <w:basedOn w:val="Normal"/>
    <w:next w:val="Normal"/>
    <w:link w:val="DateChar"/>
    <w:uiPriority w:val="3"/>
    <w:unhideWhenUsed/>
    <w:qFormat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DateChar">
    <w:name w:val="Date Char"/>
    <w:basedOn w:val="DefaultParagraphFont"/>
    <w:link w:val="Date"/>
    <w:uiPriority w:val="3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styleId="Closing">
    <w:name w:val="Closing"/>
    <w:basedOn w:val="Normal"/>
    <w:link w:val="ClosingChar"/>
    <w:uiPriority w:val="3"/>
    <w:unhideWhenUsed/>
    <w:qFormat/>
    <w:pPr>
      <w:spacing w:after="40" w:line="240" w:lineRule="auto"/>
    </w:pPr>
    <w:rPr>
      <w:color w:val="000000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ClosingChar">
    <w:name w:val="Closing Char"/>
    <w:basedOn w:val="DefaultParagraphFont"/>
    <w:link w:val="Closing"/>
    <w:uiPriority w:val="3"/>
    <w:rPr>
      <w:color w:val="000000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Recipient">
    <w:name w:val="Recipient"/>
    <w:basedOn w:val="Normal"/>
    <w:uiPriority w:val="3"/>
    <w:qFormat/>
    <w:pPr>
      <w:spacing w:line="240" w:lineRule="auto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nclosure">
    <w:name w:val="Enclosure"/>
    <w:basedOn w:val="Normal"/>
    <w:uiPriority w:val="10"/>
    <w:qFormat/>
    <w:rPr>
      <w:color w:val="7F7F7F" w:themeColor="text1" w:themeTint="80"/>
    </w:rPr>
  </w:style>
  <w:style w:type="paragraph" w:customStyle="1" w:styleId="Name">
    <w:name w:val="Name"/>
    <w:basedOn w:val="Normal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KeyPoint">
    <w:name w:val="Key Point"/>
    <w:basedOn w:val="Normal"/>
    <w:uiPriority w:val="2"/>
    <w:qFormat/>
    <w:pPr>
      <w:numPr>
        <w:numId w:val="2"/>
      </w:numPr>
      <w:spacing w:before="60" w:after="60"/>
    </w:pPr>
    <w:rPr>
      <w:color w:val="7F7F7F" w:themeColor="text1" w:themeTint="80"/>
      <w:sz w:val="26"/>
    </w:rPr>
  </w:style>
  <w:style w:type="paragraph" w:customStyle="1" w:styleId="ContactInfo">
    <w:name w:val="Contact Info"/>
    <w:basedOn w:val="Normal"/>
    <w:uiPriority w:val="2"/>
    <w:qFormat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caps/>
      <w:color w:val="969696" w:themeColor="accent3"/>
      <w:sz w:val="20"/>
    </w:rPr>
  </w:style>
  <w:style w:type="paragraph" w:customStyle="1" w:styleId="ResumeDate">
    <w:name w:val="Resume Date"/>
    <w:basedOn w:val="Normal"/>
    <w:uiPriority w:val="2"/>
    <w:qFormat/>
    <w:pPr>
      <w:keepNext/>
      <w:keepLines/>
      <w:spacing w:after="0"/>
    </w:pPr>
    <w:rPr>
      <w:sz w:val="18"/>
    </w:rPr>
  </w:style>
  <w:style w:type="paragraph" w:customStyle="1" w:styleId="Subsection">
    <w:name w:val="Subsection"/>
    <w:basedOn w:val="Normal"/>
    <w:uiPriority w:val="2"/>
    <w:qFormat/>
    <w:pPr>
      <w:keepNext/>
      <w:keepLines/>
      <w:spacing w:after="0"/>
    </w:pPr>
    <w:rPr>
      <w:b/>
      <w:bCs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26"/>
    </w:rPr>
  </w:style>
  <w:style w:type="paragraph" w:customStyle="1" w:styleId="Description">
    <w:name w:val="Description"/>
    <w:basedOn w:val="Normal"/>
    <w:link w:val="DescriptionChar"/>
    <w:uiPriority w:val="2"/>
    <w:qFormat/>
    <w:pPr>
      <w:spacing w:before="120" w:after="0"/>
    </w:pPr>
    <w:rPr>
      <w:rFonts w:asciiTheme="majorHAnsi" w:eastAsiaTheme="majorEastAsia" w:hAnsiTheme="majorHAnsi" w:cstheme="majorBidi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DescriptionChar">
    <w:name w:val="Description Char"/>
    <w:basedOn w:val="Heading2Char"/>
    <w:link w:val="Description"/>
    <w:uiPriority w:val="2"/>
    <w:rPr>
      <w:rFonts w:asciiTheme="majorHAnsi" w:eastAsiaTheme="majorEastAsia" w:hAnsiTheme="majorHAnsi" w:cstheme="majorBidi"/>
      <w:sz w:val="26"/>
    </w:rPr>
  </w:style>
  <w:style w:type="paragraph" w:customStyle="1" w:styleId="SectionHeading">
    <w:name w:val="Section Heading"/>
    <w:basedOn w:val="Normal"/>
    <w:qFormat/>
    <w:pPr>
      <w:spacing w:after="60" w:line="240" w:lineRule="auto"/>
      <w:outlineLvl w:val="0"/>
    </w:pPr>
    <w:rPr>
      <w:caps/>
      <w:color w:val="969696" w:themeColor="accent3"/>
      <w:sz w:val="2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color w:val="auto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  <w:sz w:val="22"/>
    </w:rPr>
  </w:style>
  <w:style w:type="character" w:styleId="Hyperlink">
    <w:name w:val="Hyperlink"/>
    <w:basedOn w:val="DefaultParagraphFont"/>
    <w:uiPriority w:val="99"/>
    <w:unhideWhenUsed/>
    <w:rsid w:val="00C049E8"/>
    <w:rPr>
      <w:color w:val="5F5F5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9347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347FD"/>
    <w:rPr>
      <w:rFonts w:ascii="Times New Roman" w:eastAsia="Times New Roman" w:hAnsi="Times New Roman" w:cs="Times New Roman"/>
      <w:color w:val="auto"/>
      <w:sz w:val="24"/>
      <w:szCs w:val="24"/>
      <w:lang w:eastAsia="en-US" w:bidi="en-US"/>
    </w:rPr>
  </w:style>
  <w:style w:type="paragraph" w:styleId="ListParagraph">
    <w:name w:val="List Paragraph"/>
    <w:basedOn w:val="Normal"/>
    <w:uiPriority w:val="1"/>
    <w:qFormat/>
    <w:rsid w:val="00025D58"/>
    <w:pPr>
      <w:widowControl w:val="0"/>
      <w:autoSpaceDE w:val="0"/>
      <w:autoSpaceDN w:val="0"/>
      <w:spacing w:before="29" w:after="0" w:line="240" w:lineRule="auto"/>
      <w:ind w:left="881" w:hanging="360"/>
    </w:pPr>
    <w:rPr>
      <w:rFonts w:ascii="Garamond" w:eastAsia="Garamond" w:hAnsi="Garamond" w:cs="Garamond"/>
      <w:color w:val="auto"/>
      <w:sz w:val="22"/>
      <w:szCs w:val="22"/>
      <w:lang w:eastAsia="en-US"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16D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6D9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6D9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6D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6D9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6D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D9E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85AF2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0.jpeg"/><Relationship Id="rId42" Type="http://schemas.openxmlformats.org/officeDocument/2006/relationships/diagramData" Target="diagrams/data1.xml"/><Relationship Id="rId47" Type="http://schemas.openxmlformats.org/officeDocument/2006/relationships/diagramData" Target="diagrams/data2.xml"/><Relationship Id="rId63" Type="http://schemas.openxmlformats.org/officeDocument/2006/relationships/image" Target="media/image170.png"/><Relationship Id="rId68" Type="http://schemas.openxmlformats.org/officeDocument/2006/relationships/header" Target="header1.xml"/><Relationship Id="rId7" Type="http://schemas.openxmlformats.org/officeDocument/2006/relationships/webSettings" Target="webSettings.xml"/><Relationship Id="rId71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mailto:Karysutariya1234@gmail.com" TargetMode="External"/><Relationship Id="rId29" Type="http://schemas.openxmlformats.org/officeDocument/2006/relationships/hyperlink" Target="https://play.google.com/store/apps/details?id=com.ninetynineapps.teluguactress.wallpaper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90.png"/><Relationship Id="rId32" Type="http://schemas.openxmlformats.org/officeDocument/2006/relationships/hyperlink" Target="https://play.google.com/store/apps/details?id=com.ninetynineapps.tamilactress.wallpapers" TargetMode="External"/><Relationship Id="rId37" Type="http://schemas.openxmlformats.org/officeDocument/2006/relationships/hyperlink" Target="https://play.google.com/store/apps/details?id=com.bollywoodwallpapers.hollywoodwallpapers" TargetMode="External"/><Relationship Id="rId40" Type="http://schemas.openxmlformats.org/officeDocument/2006/relationships/hyperlink" Target="https://play.google.com/store/apps/details?id=com.bollywood.actress.wallpapers" TargetMode="External"/><Relationship Id="rId45" Type="http://schemas.openxmlformats.org/officeDocument/2006/relationships/diagramColors" Target="diagrams/colors1.xml"/><Relationship Id="rId53" Type="http://schemas.openxmlformats.org/officeDocument/2006/relationships/image" Target="media/image17.png"/><Relationship Id="rId66" Type="http://schemas.openxmlformats.org/officeDocument/2006/relationships/image" Target="media/image190.png"/><Relationship Id="rId74" Type="http://schemas.openxmlformats.org/officeDocument/2006/relationships/theme" Target="theme/theme1.xml"/><Relationship Id="rId5" Type="http://schemas.openxmlformats.org/officeDocument/2006/relationships/styles" Target="styles.xml"/><Relationship Id="rId19" Type="http://schemas.openxmlformats.org/officeDocument/2006/relationships/image" Target="media/image11.jpeg"/><Relationship Id="rId14" Type="http://schemas.openxmlformats.org/officeDocument/2006/relationships/image" Target="media/image7.png"/><Relationship Id="rId22" Type="http://schemas.openxmlformats.org/officeDocument/2006/relationships/image" Target="media/image80.png"/><Relationship Id="rId27" Type="http://schemas.openxmlformats.org/officeDocument/2006/relationships/image" Target="media/image120.jpeg"/><Relationship Id="rId30" Type="http://schemas.openxmlformats.org/officeDocument/2006/relationships/hyperlink" Target="https://play.google.com/store/apps/details?id=com.bollywoodwallpapers.hollywoodwallpapers" TargetMode="External"/><Relationship Id="rId35" Type="http://schemas.openxmlformats.org/officeDocument/2006/relationships/image" Target="media/image14.emf"/><Relationship Id="rId43" Type="http://schemas.openxmlformats.org/officeDocument/2006/relationships/diagramLayout" Target="diagrams/layout1.xml"/><Relationship Id="rId48" Type="http://schemas.openxmlformats.org/officeDocument/2006/relationships/image" Target="media/image15.png"/><Relationship Id="rId56" Type="http://schemas.openxmlformats.org/officeDocument/2006/relationships/image" Target="media/image19.png"/><Relationship Id="rId64" Type="http://schemas.openxmlformats.org/officeDocument/2006/relationships/image" Target="media/image180.png"/><Relationship Id="rId69" Type="http://schemas.openxmlformats.org/officeDocument/2006/relationships/footer" Target="footer1.xml"/><Relationship Id="rId8" Type="http://schemas.openxmlformats.org/officeDocument/2006/relationships/footnotes" Target="footnotes.xml"/><Relationship Id="rId51" Type="http://schemas.openxmlformats.org/officeDocument/2006/relationships/hyperlink" Target="https://www.benzatine.com/" TargetMode="Externa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00.jpeg"/><Relationship Id="rId33" Type="http://schemas.openxmlformats.org/officeDocument/2006/relationships/hyperlink" Target="https://play.google.com/store/apps/details?id=com.bollywood.actress.wallpapers" TargetMode="External"/><Relationship Id="rId38" Type="http://schemas.openxmlformats.org/officeDocument/2006/relationships/hyperlink" Target="https://play.google.com/store/apps/details?id=com.ninetynineapps.southactress.wallpapers" TargetMode="External"/><Relationship Id="rId46" Type="http://schemas.microsoft.com/office/2007/relationships/diagramDrawing" Target="diagrams/drawing1.xml"/><Relationship Id="rId67" Type="http://schemas.openxmlformats.org/officeDocument/2006/relationships/image" Target="media/image200.jpeg"/><Relationship Id="rId20" Type="http://schemas.openxmlformats.org/officeDocument/2006/relationships/image" Target="media/image12.jpeg"/><Relationship Id="rId41" Type="http://schemas.openxmlformats.org/officeDocument/2006/relationships/hyperlink" Target="https://apps.apple.com/in/app/dentist-on-demand/id1488297899" TargetMode="External"/><Relationship Id="rId54" Type="http://schemas.openxmlformats.org/officeDocument/2006/relationships/image" Target="media/image18.png"/><Relationship Id="rId62" Type="http://schemas.openxmlformats.org/officeDocument/2006/relationships/image" Target="media/image160.png"/><Relationship Id="rId7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hyperlink" Target="mailto:Karysutariya1234@gmail.com" TargetMode="External"/><Relationship Id="rId28" Type="http://schemas.openxmlformats.org/officeDocument/2006/relationships/image" Target="media/image13.png"/><Relationship Id="rId36" Type="http://schemas.openxmlformats.org/officeDocument/2006/relationships/hyperlink" Target="https://play.google.com/store/apps/details?id=com.ninetynineapps.teluguactress.wallpapers" TargetMode="External"/><Relationship Id="rId49" Type="http://schemas.openxmlformats.org/officeDocument/2006/relationships/hyperlink" Target="https://www.benzatine.com/" TargetMode="External"/><Relationship Id="rId57" Type="http://schemas.openxmlformats.org/officeDocument/2006/relationships/image" Target="media/image20.jpeg"/><Relationship Id="rId10" Type="http://schemas.openxmlformats.org/officeDocument/2006/relationships/image" Target="media/image3.jpg"/><Relationship Id="rId31" Type="http://schemas.openxmlformats.org/officeDocument/2006/relationships/hyperlink" Target="https://play.google.com/store/apps/details?id=com.ninetynineapps.southactress.wallpapers" TargetMode="External"/><Relationship Id="rId44" Type="http://schemas.openxmlformats.org/officeDocument/2006/relationships/diagramQuickStyle" Target="diagrams/quickStyle1.xml"/><Relationship Id="rId52" Type="http://schemas.openxmlformats.org/officeDocument/2006/relationships/image" Target="media/image16.png"/><Relationship Id="rId65" Type="http://schemas.openxmlformats.org/officeDocument/2006/relationships/hyperlink" Target="https://ingenioushunt.com/2019/ig/phase-2/result" TargetMode="External"/><Relationship Id="rId73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0.jpeg"/><Relationship Id="rId39" Type="http://schemas.openxmlformats.org/officeDocument/2006/relationships/hyperlink" Target="https://play.google.com/store/apps/details?id=com.ninetynineapps.tamilactress.wallpapers" TargetMode="External"/><Relationship Id="rId34" Type="http://schemas.openxmlformats.org/officeDocument/2006/relationships/hyperlink" Target="https://apps.apple.com/in/app/dentist-on-demand/id1488297899" TargetMode="External"/><Relationship Id="rId50" Type="http://schemas.openxmlformats.org/officeDocument/2006/relationships/image" Target="media/image150.png"/><Relationship Id="rId55" Type="http://schemas.openxmlformats.org/officeDocument/2006/relationships/hyperlink" Target="https://ingenioushunt.com/2019/ig/phase-2/result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ChronologicalResum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BCD2B78-579D-46E2-8BF9-F56FCDA71EA6}" type="doc">
      <dgm:prSet loTypeId="urn:microsoft.com/office/officeart/2011/layout/TabList" loCatId="list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AA1F1C56-1F50-4D18-BC8A-D1911313BA3D}">
      <dgm:prSet phldrT="[Text]"/>
      <dgm:spPr/>
      <dgm:t>
        <a:bodyPr/>
        <a:lstStyle/>
        <a:p>
          <a:pPr algn="l"/>
          <a:r>
            <a:rPr lang="en-US"/>
            <a:t>Communication with clients</a:t>
          </a:r>
        </a:p>
      </dgm:t>
    </dgm:pt>
    <dgm:pt modelId="{4971B3AE-4039-4AF9-AD2B-4D28AA2CBB0C}" type="parTrans" cxnId="{68D8F049-0355-4C27-9062-8B9E52CE21ED}">
      <dgm:prSet/>
      <dgm:spPr/>
      <dgm:t>
        <a:bodyPr/>
        <a:lstStyle/>
        <a:p>
          <a:endParaRPr lang="en-US"/>
        </a:p>
      </dgm:t>
    </dgm:pt>
    <dgm:pt modelId="{97CFBBD5-91C2-44B3-9905-BC59F77B47B1}" type="sibTrans" cxnId="{68D8F049-0355-4C27-9062-8B9E52CE21ED}">
      <dgm:prSet/>
      <dgm:spPr/>
      <dgm:t>
        <a:bodyPr/>
        <a:lstStyle/>
        <a:p>
          <a:endParaRPr lang="en-US"/>
        </a:p>
      </dgm:t>
    </dgm:pt>
    <dgm:pt modelId="{0D1A96CB-A336-4FAE-AFF2-086ADA5C41A9}">
      <dgm:prSet phldrT="[Text]" phldr="1"/>
      <dgm:spPr/>
      <dgm:t>
        <a:bodyPr/>
        <a:lstStyle/>
        <a:p>
          <a:endParaRPr lang="en-US"/>
        </a:p>
      </dgm:t>
    </dgm:pt>
    <dgm:pt modelId="{0830E5A9-1E02-43AD-93BB-39D1761E7ED2}" type="parTrans" cxnId="{66E8AB26-652C-41FD-B0DD-6A77ECF659C6}">
      <dgm:prSet/>
      <dgm:spPr/>
      <dgm:t>
        <a:bodyPr/>
        <a:lstStyle/>
        <a:p>
          <a:endParaRPr lang="en-US"/>
        </a:p>
      </dgm:t>
    </dgm:pt>
    <dgm:pt modelId="{EA9CDC8F-89C1-4F51-A849-4D54560B4FA8}" type="sibTrans" cxnId="{66E8AB26-652C-41FD-B0DD-6A77ECF659C6}">
      <dgm:prSet/>
      <dgm:spPr/>
      <dgm:t>
        <a:bodyPr/>
        <a:lstStyle/>
        <a:p>
          <a:endParaRPr lang="en-US"/>
        </a:p>
      </dgm:t>
    </dgm:pt>
    <dgm:pt modelId="{27574607-914C-4EFD-978E-3D6C22798EFB}">
      <dgm:prSet phldrT="[Text]"/>
      <dgm:spPr/>
      <dgm:t>
        <a:bodyPr/>
        <a:lstStyle/>
        <a:p>
          <a:r>
            <a:rPr lang="en-US">
              <a:solidFill>
                <a:schemeClr val="tx1">
                  <a:lumMod val="65000"/>
                  <a:lumOff val="35000"/>
                </a:schemeClr>
              </a:solidFill>
            </a:rPr>
            <a:t>Proposal for new projects</a:t>
          </a:r>
        </a:p>
      </dgm:t>
    </dgm:pt>
    <dgm:pt modelId="{9EBD6C69-00F5-41A2-9CB1-1B6EE6AE81FF}" type="parTrans" cxnId="{01A16E34-554E-4AB9-A415-66ED61BFDA47}">
      <dgm:prSet/>
      <dgm:spPr/>
      <dgm:t>
        <a:bodyPr/>
        <a:lstStyle/>
        <a:p>
          <a:endParaRPr lang="en-US"/>
        </a:p>
      </dgm:t>
    </dgm:pt>
    <dgm:pt modelId="{9F0882F2-D076-45F1-AE36-7B9389E1547B}" type="sibTrans" cxnId="{01A16E34-554E-4AB9-A415-66ED61BFDA47}">
      <dgm:prSet/>
      <dgm:spPr/>
      <dgm:t>
        <a:bodyPr/>
        <a:lstStyle/>
        <a:p>
          <a:endParaRPr lang="en-US"/>
        </a:p>
      </dgm:t>
    </dgm:pt>
    <dgm:pt modelId="{9D926C87-C6FB-4C4B-8F55-E5CB6F1648D1}">
      <dgm:prSet phldrT="[Text]"/>
      <dgm:spPr/>
      <dgm:t>
        <a:bodyPr/>
        <a:lstStyle/>
        <a:p>
          <a:pPr algn="l"/>
          <a:r>
            <a:rPr lang="en-US"/>
            <a:t>Development of product</a:t>
          </a:r>
        </a:p>
      </dgm:t>
    </dgm:pt>
    <dgm:pt modelId="{3CCDEEAA-B2DA-4A40-8BE6-F4E42515758B}" type="parTrans" cxnId="{6F8D5605-3B88-48C7-B66F-A74DFE5712A0}">
      <dgm:prSet/>
      <dgm:spPr/>
      <dgm:t>
        <a:bodyPr/>
        <a:lstStyle/>
        <a:p>
          <a:endParaRPr lang="en-US"/>
        </a:p>
      </dgm:t>
    </dgm:pt>
    <dgm:pt modelId="{48C27888-46BC-4C55-8700-A57E74F7FCB0}" type="sibTrans" cxnId="{6F8D5605-3B88-48C7-B66F-A74DFE5712A0}">
      <dgm:prSet/>
      <dgm:spPr/>
      <dgm:t>
        <a:bodyPr/>
        <a:lstStyle/>
        <a:p>
          <a:endParaRPr lang="en-US"/>
        </a:p>
      </dgm:t>
    </dgm:pt>
    <dgm:pt modelId="{0444E2F8-5A78-46AE-AD40-A04C39D7C54D}">
      <dgm:prSet phldrT="[Text]" phldr="1"/>
      <dgm:spPr/>
      <dgm:t>
        <a:bodyPr/>
        <a:lstStyle/>
        <a:p>
          <a:endParaRPr lang="en-US"/>
        </a:p>
      </dgm:t>
    </dgm:pt>
    <dgm:pt modelId="{7DDAC792-2F93-481C-9334-AF93B9BD4D3B}" type="parTrans" cxnId="{31A71416-3329-4042-BDC3-D3FF295088FC}">
      <dgm:prSet/>
      <dgm:spPr/>
      <dgm:t>
        <a:bodyPr/>
        <a:lstStyle/>
        <a:p>
          <a:endParaRPr lang="en-US"/>
        </a:p>
      </dgm:t>
    </dgm:pt>
    <dgm:pt modelId="{DE01B30F-A3BC-4799-BBD5-4E6D992CA73D}" type="sibTrans" cxnId="{31A71416-3329-4042-BDC3-D3FF295088FC}">
      <dgm:prSet/>
      <dgm:spPr/>
      <dgm:t>
        <a:bodyPr/>
        <a:lstStyle/>
        <a:p>
          <a:endParaRPr lang="en-US"/>
        </a:p>
      </dgm:t>
    </dgm:pt>
    <dgm:pt modelId="{4C9C52DC-4C28-4E31-84AE-19CEC21D1935}">
      <dgm:prSet phldrT="[Text]"/>
      <dgm:spPr/>
      <dgm:t>
        <a:bodyPr/>
        <a:lstStyle/>
        <a:p>
          <a:r>
            <a:rPr lang="en-US">
              <a:solidFill>
                <a:schemeClr val="tx1"/>
              </a:solidFill>
            </a:rPr>
            <a:t>Back-end</a:t>
          </a:r>
          <a:r>
            <a:rPr lang="en-US">
              <a:solidFill>
                <a:schemeClr val="tx1">
                  <a:lumMod val="65000"/>
                  <a:lumOff val="35000"/>
                </a:schemeClr>
              </a:solidFill>
            </a:rPr>
            <a:t> development for web and app (Django, Django-rest)</a:t>
          </a:r>
        </a:p>
      </dgm:t>
    </dgm:pt>
    <dgm:pt modelId="{7BA6AFEF-3635-4E41-9261-299C0F325B08}" type="parTrans" cxnId="{5B28A887-7B3B-4393-A125-336A17812921}">
      <dgm:prSet/>
      <dgm:spPr/>
      <dgm:t>
        <a:bodyPr/>
        <a:lstStyle/>
        <a:p>
          <a:endParaRPr lang="en-US"/>
        </a:p>
      </dgm:t>
    </dgm:pt>
    <dgm:pt modelId="{E6AEFFFD-8808-4D8E-8EAE-135FA25CD5D0}" type="sibTrans" cxnId="{5B28A887-7B3B-4393-A125-336A17812921}">
      <dgm:prSet/>
      <dgm:spPr/>
      <dgm:t>
        <a:bodyPr/>
        <a:lstStyle/>
        <a:p>
          <a:endParaRPr lang="en-US"/>
        </a:p>
      </dgm:t>
    </dgm:pt>
    <dgm:pt modelId="{1A0C7EAC-B21F-48DB-85C1-4FBD4297AD48}">
      <dgm:prSet phldrT="[Text]"/>
      <dgm:spPr/>
      <dgm:t>
        <a:bodyPr/>
        <a:lstStyle/>
        <a:p>
          <a:pPr algn="l"/>
          <a:r>
            <a:rPr lang="en-US"/>
            <a:t>Team lead</a:t>
          </a:r>
        </a:p>
      </dgm:t>
    </dgm:pt>
    <dgm:pt modelId="{62098989-A19B-4DF4-9C88-0F38883A9779}" type="parTrans" cxnId="{EBD7E398-03B1-4647-B95F-E4F887378A6F}">
      <dgm:prSet/>
      <dgm:spPr/>
      <dgm:t>
        <a:bodyPr/>
        <a:lstStyle/>
        <a:p>
          <a:endParaRPr lang="en-US"/>
        </a:p>
      </dgm:t>
    </dgm:pt>
    <dgm:pt modelId="{67268441-929C-4A64-BB6B-5E2C2BFEDC60}" type="sibTrans" cxnId="{EBD7E398-03B1-4647-B95F-E4F887378A6F}">
      <dgm:prSet/>
      <dgm:spPr/>
      <dgm:t>
        <a:bodyPr/>
        <a:lstStyle/>
        <a:p>
          <a:endParaRPr lang="en-US"/>
        </a:p>
      </dgm:t>
    </dgm:pt>
    <dgm:pt modelId="{138F841D-7CFC-4CEC-8345-4D3B63E96A43}">
      <dgm:prSet phldrT="[Text]" phldr="1"/>
      <dgm:spPr/>
      <dgm:t>
        <a:bodyPr/>
        <a:lstStyle/>
        <a:p>
          <a:endParaRPr lang="en-US"/>
        </a:p>
      </dgm:t>
    </dgm:pt>
    <dgm:pt modelId="{C1042638-1658-46B6-B788-5DE755C06550}" type="parTrans" cxnId="{04F03716-0222-4B0E-BEA2-144B3B7BED07}">
      <dgm:prSet/>
      <dgm:spPr/>
      <dgm:t>
        <a:bodyPr/>
        <a:lstStyle/>
        <a:p>
          <a:endParaRPr lang="en-US"/>
        </a:p>
      </dgm:t>
    </dgm:pt>
    <dgm:pt modelId="{073485D1-5DC6-4873-A455-A0DA5BCE0103}" type="sibTrans" cxnId="{04F03716-0222-4B0E-BEA2-144B3B7BED07}">
      <dgm:prSet/>
      <dgm:spPr/>
      <dgm:t>
        <a:bodyPr/>
        <a:lstStyle/>
        <a:p>
          <a:endParaRPr lang="en-US"/>
        </a:p>
      </dgm:t>
    </dgm:pt>
    <dgm:pt modelId="{ABEA387D-B528-4023-85C3-94CC134A3FCA}">
      <dgm:prSet phldrT="[Text]"/>
      <dgm:spPr/>
      <dgm:t>
        <a:bodyPr/>
        <a:lstStyle/>
        <a:p>
          <a:r>
            <a:rPr lang="en-US">
              <a:solidFill>
                <a:schemeClr val="tx1">
                  <a:lumMod val="65000"/>
                  <a:lumOff val="35000"/>
                </a:schemeClr>
              </a:solidFill>
            </a:rPr>
            <a:t>Communicate with client's </a:t>
          </a:r>
        </a:p>
      </dgm:t>
    </dgm:pt>
    <dgm:pt modelId="{493D7B28-F35D-41C6-8BA3-CA9D572EFB86}" type="parTrans" cxnId="{C8C03A3B-A5BA-4136-887D-2B8E696B52EF}">
      <dgm:prSet/>
      <dgm:spPr/>
      <dgm:t>
        <a:bodyPr/>
        <a:lstStyle/>
        <a:p>
          <a:endParaRPr lang="en-US"/>
        </a:p>
      </dgm:t>
    </dgm:pt>
    <dgm:pt modelId="{D1BDB70B-0ED6-4354-ADE9-7CC190F5690E}" type="sibTrans" cxnId="{C8C03A3B-A5BA-4136-887D-2B8E696B52EF}">
      <dgm:prSet/>
      <dgm:spPr/>
      <dgm:t>
        <a:bodyPr/>
        <a:lstStyle/>
        <a:p>
          <a:endParaRPr lang="en-US"/>
        </a:p>
      </dgm:t>
    </dgm:pt>
    <dgm:pt modelId="{4EAB201E-08D7-43C1-95DE-6BEE81906135}">
      <dgm:prSet phldrT="[Text]"/>
      <dgm:spPr/>
      <dgm:t>
        <a:bodyPr/>
        <a:lstStyle/>
        <a:p>
          <a:r>
            <a:rPr lang="en-US">
              <a:solidFill>
                <a:schemeClr val="tx1">
                  <a:lumMod val="65000"/>
                  <a:lumOff val="35000"/>
                </a:schemeClr>
              </a:solidFill>
            </a:rPr>
            <a:t>Arrange meeting with clients </a:t>
          </a:r>
        </a:p>
      </dgm:t>
    </dgm:pt>
    <dgm:pt modelId="{6BCE3F13-868E-4C52-BA40-EED1AD474C19}" type="parTrans" cxnId="{98DA7A8C-645C-45C1-ADA2-FF64C5059E8D}">
      <dgm:prSet/>
      <dgm:spPr/>
      <dgm:t>
        <a:bodyPr/>
        <a:lstStyle/>
        <a:p>
          <a:endParaRPr lang="en-US"/>
        </a:p>
      </dgm:t>
    </dgm:pt>
    <dgm:pt modelId="{3CE46079-DB6C-4A6A-90A0-11CB0812A220}" type="sibTrans" cxnId="{98DA7A8C-645C-45C1-ADA2-FF64C5059E8D}">
      <dgm:prSet/>
      <dgm:spPr/>
      <dgm:t>
        <a:bodyPr/>
        <a:lstStyle/>
        <a:p>
          <a:endParaRPr lang="en-US"/>
        </a:p>
      </dgm:t>
    </dgm:pt>
    <dgm:pt modelId="{2F0E5499-B4BB-4B31-B267-61B5671033B9}">
      <dgm:prSet phldrT="[Text]"/>
      <dgm:spPr/>
      <dgm:t>
        <a:bodyPr/>
        <a:lstStyle/>
        <a:p>
          <a:r>
            <a:rPr lang="en-US">
              <a:solidFill>
                <a:schemeClr val="tx1">
                  <a:lumMod val="65000"/>
                  <a:lumOff val="35000"/>
                </a:schemeClr>
              </a:solidFill>
            </a:rPr>
            <a:t>Solve issues of clients</a:t>
          </a:r>
        </a:p>
      </dgm:t>
    </dgm:pt>
    <dgm:pt modelId="{E098B4B9-3DF8-4B62-A154-11ABBACCB6F0}" type="parTrans" cxnId="{818A988A-7DD3-41F8-A6C0-65D43F505970}">
      <dgm:prSet/>
      <dgm:spPr/>
      <dgm:t>
        <a:bodyPr/>
        <a:lstStyle/>
        <a:p>
          <a:endParaRPr lang="en-US"/>
        </a:p>
      </dgm:t>
    </dgm:pt>
    <dgm:pt modelId="{8CECBF95-65A2-4DF1-9B9A-30BA0090450C}" type="sibTrans" cxnId="{818A988A-7DD3-41F8-A6C0-65D43F505970}">
      <dgm:prSet/>
      <dgm:spPr/>
      <dgm:t>
        <a:bodyPr/>
        <a:lstStyle/>
        <a:p>
          <a:endParaRPr lang="en-US"/>
        </a:p>
      </dgm:t>
    </dgm:pt>
    <dgm:pt modelId="{DA10366B-53C9-4B0C-B625-228191B1C949}">
      <dgm:prSet phldrT="[Text]"/>
      <dgm:spPr/>
      <dgm:t>
        <a:bodyPr/>
        <a:lstStyle/>
        <a:p>
          <a:r>
            <a:rPr lang="en-US">
              <a:solidFill>
                <a:schemeClr val="tx1"/>
              </a:solidFill>
            </a:rPr>
            <a:t>Frornt-end</a:t>
          </a:r>
          <a:r>
            <a:rPr lang="en-US">
              <a:solidFill>
                <a:schemeClr val="tx1">
                  <a:lumMod val="65000"/>
                  <a:lumOff val="35000"/>
                </a:schemeClr>
              </a:solidFill>
            </a:rPr>
            <a:t> development (Reactjs, Html, Css, Flex and other.)</a:t>
          </a:r>
        </a:p>
      </dgm:t>
    </dgm:pt>
    <dgm:pt modelId="{56B4B281-A328-40E4-8D7F-08240FC71A46}" type="parTrans" cxnId="{53D184DF-37D0-4F69-AA55-AE0945A71EA0}">
      <dgm:prSet/>
      <dgm:spPr/>
      <dgm:t>
        <a:bodyPr/>
        <a:lstStyle/>
        <a:p>
          <a:endParaRPr lang="en-US"/>
        </a:p>
      </dgm:t>
    </dgm:pt>
    <dgm:pt modelId="{AC1481EE-0E2E-4D56-A3CE-1D07CB74C7A5}" type="sibTrans" cxnId="{53D184DF-37D0-4F69-AA55-AE0945A71EA0}">
      <dgm:prSet/>
      <dgm:spPr/>
      <dgm:t>
        <a:bodyPr/>
        <a:lstStyle/>
        <a:p>
          <a:endParaRPr lang="en-US"/>
        </a:p>
      </dgm:t>
    </dgm:pt>
    <dgm:pt modelId="{3FBDE507-940F-45E4-94FC-6A90198C8877}">
      <dgm:prSet phldrT="[Text]"/>
      <dgm:spPr/>
      <dgm:t>
        <a:bodyPr/>
        <a:lstStyle/>
        <a:p>
          <a:r>
            <a:rPr lang="en-US">
              <a:solidFill>
                <a:schemeClr val="tx1"/>
              </a:solidFill>
            </a:rPr>
            <a:t>Firebase</a:t>
          </a:r>
          <a:r>
            <a:rPr lang="en-US">
              <a:solidFill>
                <a:schemeClr val="tx1">
                  <a:lumMod val="65000"/>
                  <a:lumOff val="35000"/>
                </a:schemeClr>
              </a:solidFill>
            </a:rPr>
            <a:t> Integration </a:t>
          </a:r>
        </a:p>
      </dgm:t>
    </dgm:pt>
    <dgm:pt modelId="{6556BBCC-D0D7-4CB0-8CCD-F996ED3A4055}" type="parTrans" cxnId="{F8262B2A-042B-4059-AB50-06604792DC1F}">
      <dgm:prSet/>
      <dgm:spPr/>
      <dgm:t>
        <a:bodyPr/>
        <a:lstStyle/>
        <a:p>
          <a:endParaRPr lang="en-US"/>
        </a:p>
      </dgm:t>
    </dgm:pt>
    <dgm:pt modelId="{7F47288C-2EFF-4527-8685-3BCAA046A621}" type="sibTrans" cxnId="{F8262B2A-042B-4059-AB50-06604792DC1F}">
      <dgm:prSet/>
      <dgm:spPr/>
      <dgm:t>
        <a:bodyPr/>
        <a:lstStyle/>
        <a:p>
          <a:endParaRPr lang="en-US"/>
        </a:p>
      </dgm:t>
    </dgm:pt>
    <dgm:pt modelId="{C3711824-7588-43FA-858E-8C3E979A4237}">
      <dgm:prSet phldrT="[Text]"/>
      <dgm:spPr/>
      <dgm:t>
        <a:bodyPr/>
        <a:lstStyle/>
        <a:p>
          <a:r>
            <a:rPr lang="en-US">
              <a:solidFill>
                <a:schemeClr val="tx1"/>
              </a:solidFill>
            </a:rPr>
            <a:t>Payment</a:t>
          </a:r>
          <a:r>
            <a:rPr lang="en-US">
              <a:solidFill>
                <a:schemeClr val="tx1">
                  <a:lumMod val="65000"/>
                  <a:lumOff val="35000"/>
                </a:schemeClr>
              </a:solidFill>
            </a:rPr>
            <a:t> Integration (PayPal, BrainTree, and Stripe.)</a:t>
          </a:r>
        </a:p>
      </dgm:t>
    </dgm:pt>
    <dgm:pt modelId="{0E0F1A04-6CBA-4F51-9B04-9C0C07622F99}" type="parTrans" cxnId="{C622B378-59C7-4EF4-8531-49C9BE222EBF}">
      <dgm:prSet/>
      <dgm:spPr/>
      <dgm:t>
        <a:bodyPr/>
        <a:lstStyle/>
        <a:p>
          <a:endParaRPr lang="en-US"/>
        </a:p>
      </dgm:t>
    </dgm:pt>
    <dgm:pt modelId="{085CF323-379E-47FB-B5BA-66DAF337D8E4}" type="sibTrans" cxnId="{C622B378-59C7-4EF4-8531-49C9BE222EBF}">
      <dgm:prSet/>
      <dgm:spPr/>
      <dgm:t>
        <a:bodyPr/>
        <a:lstStyle/>
        <a:p>
          <a:endParaRPr lang="en-US"/>
        </a:p>
      </dgm:t>
    </dgm:pt>
    <dgm:pt modelId="{333E15DF-FC2C-4095-BCB5-F500C098C7E5}">
      <dgm:prSet phldrT="[Text]"/>
      <dgm:spPr/>
      <dgm:t>
        <a:bodyPr/>
        <a:lstStyle/>
        <a:p>
          <a:r>
            <a:rPr lang="en-US">
              <a:solidFill>
                <a:schemeClr val="tx1"/>
              </a:solidFill>
            </a:rPr>
            <a:t>Data Mining </a:t>
          </a:r>
          <a:r>
            <a:rPr lang="en-US">
              <a:solidFill>
                <a:schemeClr val="tx1">
                  <a:lumMod val="65000"/>
                  <a:lumOff val="35000"/>
                </a:schemeClr>
              </a:solidFill>
            </a:rPr>
            <a:t>(Selenium) or Web Scraping</a:t>
          </a:r>
        </a:p>
      </dgm:t>
    </dgm:pt>
    <dgm:pt modelId="{D982CDDA-3A8B-4328-8377-17834D63B6F1}" type="parTrans" cxnId="{A504F5BB-DECC-43E9-9FBA-A76BCBF4C982}">
      <dgm:prSet/>
      <dgm:spPr/>
      <dgm:t>
        <a:bodyPr/>
        <a:lstStyle/>
        <a:p>
          <a:endParaRPr lang="en-US"/>
        </a:p>
      </dgm:t>
    </dgm:pt>
    <dgm:pt modelId="{6E48D869-EC7D-4C1D-9F5A-02B0D519334C}" type="sibTrans" cxnId="{A504F5BB-DECC-43E9-9FBA-A76BCBF4C982}">
      <dgm:prSet/>
      <dgm:spPr/>
      <dgm:t>
        <a:bodyPr/>
        <a:lstStyle/>
        <a:p>
          <a:endParaRPr lang="en-US"/>
        </a:p>
      </dgm:t>
    </dgm:pt>
    <dgm:pt modelId="{4B195F3A-AC82-469E-B38E-E50D4DD4974E}">
      <dgm:prSet phldrT="[Text]"/>
      <dgm:spPr/>
      <dgm:t>
        <a:bodyPr/>
        <a:lstStyle/>
        <a:p>
          <a:r>
            <a:rPr lang="en-US">
              <a:solidFill>
                <a:schemeClr val="tx1"/>
              </a:solidFill>
            </a:rPr>
            <a:t>Database</a:t>
          </a:r>
          <a:r>
            <a:rPr lang="en-US">
              <a:solidFill>
                <a:schemeClr val="tx1">
                  <a:lumMod val="65000"/>
                  <a:lumOff val="35000"/>
                </a:schemeClr>
              </a:solidFill>
            </a:rPr>
            <a:t> Integration (Whatever you name)</a:t>
          </a:r>
        </a:p>
      </dgm:t>
    </dgm:pt>
    <dgm:pt modelId="{5F5E9D75-A133-4579-AF7F-243C33033FC2}" type="parTrans" cxnId="{8DB4F55E-2AC5-40BB-BFF0-06380534FB51}">
      <dgm:prSet/>
      <dgm:spPr/>
      <dgm:t>
        <a:bodyPr/>
        <a:lstStyle/>
        <a:p>
          <a:endParaRPr lang="en-US"/>
        </a:p>
      </dgm:t>
    </dgm:pt>
    <dgm:pt modelId="{99D977E8-F337-408C-A533-440C145E1DDA}" type="sibTrans" cxnId="{8DB4F55E-2AC5-40BB-BFF0-06380534FB51}">
      <dgm:prSet/>
      <dgm:spPr/>
      <dgm:t>
        <a:bodyPr/>
        <a:lstStyle/>
        <a:p>
          <a:endParaRPr lang="en-US"/>
        </a:p>
      </dgm:t>
    </dgm:pt>
    <dgm:pt modelId="{40A5855F-94DE-4380-9AD8-45EB896C1CCE}">
      <dgm:prSet phldrT="[Text]"/>
      <dgm:spPr/>
      <dgm:t>
        <a:bodyPr/>
        <a:lstStyle/>
        <a:p>
          <a:r>
            <a:rPr lang="en-US">
              <a:solidFill>
                <a:schemeClr val="tx1"/>
              </a:solidFill>
            </a:rPr>
            <a:t>Server Deployment (AWS, DigitalOcean, etc.)</a:t>
          </a:r>
          <a:endParaRPr lang="en-US">
            <a:solidFill>
              <a:schemeClr val="tx1">
                <a:lumMod val="65000"/>
                <a:lumOff val="35000"/>
              </a:schemeClr>
            </a:solidFill>
          </a:endParaRPr>
        </a:p>
      </dgm:t>
    </dgm:pt>
    <dgm:pt modelId="{57E7A557-F2C2-4309-BE41-DCC5FDA20B3B}" type="parTrans" cxnId="{17F3FA27-3CFE-4770-A930-6B58272A38D0}">
      <dgm:prSet/>
      <dgm:spPr/>
      <dgm:t>
        <a:bodyPr/>
        <a:lstStyle/>
        <a:p>
          <a:endParaRPr lang="en-US"/>
        </a:p>
      </dgm:t>
    </dgm:pt>
    <dgm:pt modelId="{600941DF-B2F4-4441-90D4-806E4BF51D75}" type="sibTrans" cxnId="{17F3FA27-3CFE-4770-A930-6B58272A38D0}">
      <dgm:prSet/>
      <dgm:spPr/>
      <dgm:t>
        <a:bodyPr/>
        <a:lstStyle/>
        <a:p>
          <a:endParaRPr lang="en-US"/>
        </a:p>
      </dgm:t>
    </dgm:pt>
    <dgm:pt modelId="{A5F8DE48-F0F2-4681-8B7A-2B29C6258D51}">
      <dgm:prSet phldrT="[Text]"/>
      <dgm:spPr/>
      <dgm:t>
        <a:bodyPr/>
        <a:lstStyle/>
        <a:p>
          <a:r>
            <a:rPr lang="en-US">
              <a:solidFill>
                <a:schemeClr val="tx1"/>
              </a:solidFill>
            </a:rPr>
            <a:t>Testing</a:t>
          </a:r>
          <a:r>
            <a:rPr lang="en-US">
              <a:solidFill>
                <a:schemeClr val="tx1">
                  <a:lumMod val="65000"/>
                  <a:lumOff val="35000"/>
                </a:schemeClr>
              </a:solidFill>
            </a:rPr>
            <a:t> of project (Pytest or selenium)</a:t>
          </a:r>
        </a:p>
      </dgm:t>
    </dgm:pt>
    <dgm:pt modelId="{58303A62-E43F-4EB6-A0CC-ED204BEB011F}" type="parTrans" cxnId="{2F49D022-50DA-4C55-ACF5-A6B915FD3FAA}">
      <dgm:prSet/>
      <dgm:spPr/>
      <dgm:t>
        <a:bodyPr/>
        <a:lstStyle/>
        <a:p>
          <a:endParaRPr lang="en-US"/>
        </a:p>
      </dgm:t>
    </dgm:pt>
    <dgm:pt modelId="{F2E2FA60-357E-48E0-9063-F69114FD2F14}" type="sibTrans" cxnId="{2F49D022-50DA-4C55-ACF5-A6B915FD3FAA}">
      <dgm:prSet/>
      <dgm:spPr/>
      <dgm:t>
        <a:bodyPr/>
        <a:lstStyle/>
        <a:p>
          <a:endParaRPr lang="en-US"/>
        </a:p>
      </dgm:t>
    </dgm:pt>
    <dgm:pt modelId="{81AEFAC2-8483-4A71-B4B1-2156AD0244D1}">
      <dgm:prSet phldrT="[Text]"/>
      <dgm:spPr/>
      <dgm:t>
        <a:bodyPr/>
        <a:lstStyle/>
        <a:p>
          <a:r>
            <a:rPr lang="en-US">
              <a:solidFill>
                <a:schemeClr val="tx1">
                  <a:lumMod val="65000"/>
                  <a:lumOff val="35000"/>
                </a:schemeClr>
              </a:solidFill>
            </a:rPr>
            <a:t>Discussion of project and its requirements </a:t>
          </a:r>
        </a:p>
      </dgm:t>
    </dgm:pt>
    <dgm:pt modelId="{0E047CF9-A392-48B0-A5A2-6FE5D020D0DF}" type="parTrans" cxnId="{2797CCFF-37AE-4E9E-AE56-CB42FCE83AC2}">
      <dgm:prSet/>
      <dgm:spPr/>
      <dgm:t>
        <a:bodyPr/>
        <a:lstStyle/>
        <a:p>
          <a:endParaRPr lang="en-US"/>
        </a:p>
      </dgm:t>
    </dgm:pt>
    <dgm:pt modelId="{CAE413EA-91BC-40AD-9FDB-11E5AE0C237C}" type="sibTrans" cxnId="{2797CCFF-37AE-4E9E-AE56-CB42FCE83AC2}">
      <dgm:prSet/>
      <dgm:spPr/>
      <dgm:t>
        <a:bodyPr/>
        <a:lstStyle/>
        <a:p>
          <a:endParaRPr lang="en-US"/>
        </a:p>
      </dgm:t>
    </dgm:pt>
    <dgm:pt modelId="{376B85C7-0BCB-4395-9963-420DFAC5D6B8}">
      <dgm:prSet phldrT="[Text]"/>
      <dgm:spPr/>
      <dgm:t>
        <a:bodyPr/>
        <a:lstStyle/>
        <a:p>
          <a:r>
            <a:rPr lang="en-US">
              <a:solidFill>
                <a:schemeClr val="tx1">
                  <a:lumMod val="65000"/>
                  <a:lumOff val="35000"/>
                </a:schemeClr>
              </a:solidFill>
            </a:rPr>
            <a:t>Provide all support to clients by slack, skype and etc.</a:t>
          </a:r>
        </a:p>
      </dgm:t>
    </dgm:pt>
    <dgm:pt modelId="{2165A21C-2D97-4E37-B0FB-19CDA40B206A}" type="parTrans" cxnId="{FF32785D-188A-43A2-9445-9D071CC7A3C3}">
      <dgm:prSet/>
      <dgm:spPr/>
      <dgm:t>
        <a:bodyPr/>
        <a:lstStyle/>
        <a:p>
          <a:endParaRPr lang="en-US"/>
        </a:p>
      </dgm:t>
    </dgm:pt>
    <dgm:pt modelId="{D4299E53-426C-494F-9B58-597809EE8B84}" type="sibTrans" cxnId="{FF32785D-188A-43A2-9445-9D071CC7A3C3}">
      <dgm:prSet/>
      <dgm:spPr/>
      <dgm:t>
        <a:bodyPr/>
        <a:lstStyle/>
        <a:p>
          <a:endParaRPr lang="en-US"/>
        </a:p>
      </dgm:t>
    </dgm:pt>
    <dgm:pt modelId="{F8BEB229-0E23-44EA-89FB-AF5353CBBABE}">
      <dgm:prSet phldrT="[Text]"/>
      <dgm:spPr/>
      <dgm:t>
        <a:bodyPr/>
        <a:lstStyle/>
        <a:p>
          <a:r>
            <a:rPr lang="en-US">
              <a:solidFill>
                <a:schemeClr val="tx1">
                  <a:lumMod val="65000"/>
                  <a:lumOff val="35000"/>
                </a:schemeClr>
              </a:solidFill>
            </a:rPr>
            <a:t>Explain entire project to my own team </a:t>
          </a:r>
        </a:p>
      </dgm:t>
    </dgm:pt>
    <dgm:pt modelId="{A60D5047-21DA-49F1-95AF-8225B2F9E83F}" type="parTrans" cxnId="{6119F560-6A65-45B5-A0A8-A9B22B412BBC}">
      <dgm:prSet/>
      <dgm:spPr/>
      <dgm:t>
        <a:bodyPr/>
        <a:lstStyle/>
        <a:p>
          <a:endParaRPr lang="en-US"/>
        </a:p>
      </dgm:t>
    </dgm:pt>
    <dgm:pt modelId="{89918C9D-4548-4BD6-AACA-57571AB57389}" type="sibTrans" cxnId="{6119F560-6A65-45B5-A0A8-A9B22B412BBC}">
      <dgm:prSet/>
      <dgm:spPr/>
      <dgm:t>
        <a:bodyPr/>
        <a:lstStyle/>
        <a:p>
          <a:endParaRPr lang="en-US"/>
        </a:p>
      </dgm:t>
    </dgm:pt>
    <dgm:pt modelId="{10B5DD41-90AE-4F58-BB0C-64F8F2A29A32}">
      <dgm:prSet phldrT="[Text]"/>
      <dgm:spPr/>
      <dgm:t>
        <a:bodyPr/>
        <a:lstStyle/>
        <a:p>
          <a:r>
            <a:rPr lang="en-US">
              <a:solidFill>
                <a:schemeClr val="tx1">
                  <a:lumMod val="65000"/>
                  <a:lumOff val="35000"/>
                </a:schemeClr>
              </a:solidFill>
            </a:rPr>
            <a:t>Implement small concepts of </a:t>
          </a:r>
          <a:r>
            <a:rPr lang="en-US">
              <a:solidFill>
                <a:schemeClr val="tx1"/>
              </a:solidFill>
            </a:rPr>
            <a:t>ML and NLP</a:t>
          </a:r>
        </a:p>
      </dgm:t>
    </dgm:pt>
    <dgm:pt modelId="{3C0BBE05-9336-460C-B979-0C38327D4273}" type="parTrans" cxnId="{6E0BDC78-A627-4B2E-9636-EEF3990BFE0F}">
      <dgm:prSet/>
      <dgm:spPr/>
      <dgm:t>
        <a:bodyPr/>
        <a:lstStyle/>
        <a:p>
          <a:endParaRPr lang="en-US"/>
        </a:p>
      </dgm:t>
    </dgm:pt>
    <dgm:pt modelId="{B76B2A91-2083-448B-BBBC-61AFDE8421E0}" type="sibTrans" cxnId="{6E0BDC78-A627-4B2E-9636-EEF3990BFE0F}">
      <dgm:prSet/>
      <dgm:spPr/>
      <dgm:t>
        <a:bodyPr/>
        <a:lstStyle/>
        <a:p>
          <a:endParaRPr lang="en-US"/>
        </a:p>
      </dgm:t>
    </dgm:pt>
    <dgm:pt modelId="{1E640973-753D-4A87-9662-7BCAEAEE75D6}">
      <dgm:prSet phldrT="[Text]"/>
      <dgm:spPr/>
      <dgm:t>
        <a:bodyPr/>
        <a:lstStyle/>
        <a:p>
          <a:r>
            <a:rPr lang="en-US">
              <a:solidFill>
                <a:schemeClr val="tx1">
                  <a:lumMod val="65000"/>
                  <a:lumOff val="35000"/>
                </a:schemeClr>
              </a:solidFill>
            </a:rPr>
            <a:t>Suggest new and better approach for projects</a:t>
          </a:r>
        </a:p>
      </dgm:t>
    </dgm:pt>
    <dgm:pt modelId="{531064A9-AEC2-4A8D-B3A6-9519B55184EF}" type="sibTrans" cxnId="{53B036B7-3901-4A77-BDFE-31C22A1D7E67}">
      <dgm:prSet/>
      <dgm:spPr/>
      <dgm:t>
        <a:bodyPr/>
        <a:lstStyle/>
        <a:p>
          <a:endParaRPr lang="en-US"/>
        </a:p>
      </dgm:t>
    </dgm:pt>
    <dgm:pt modelId="{41BA738B-5295-4789-864D-BA2C1B8A2CB8}" type="parTrans" cxnId="{53B036B7-3901-4A77-BDFE-31C22A1D7E67}">
      <dgm:prSet/>
      <dgm:spPr/>
      <dgm:t>
        <a:bodyPr/>
        <a:lstStyle/>
        <a:p>
          <a:endParaRPr lang="en-US"/>
        </a:p>
      </dgm:t>
    </dgm:pt>
    <dgm:pt modelId="{77ECA180-86C7-4E0E-8591-110E42FDFE6C}" type="pres">
      <dgm:prSet presAssocID="{DBCD2B78-579D-46E2-8BF9-F56FCDA71EA6}" presName="Name0" presStyleCnt="0">
        <dgm:presLayoutVars>
          <dgm:chMax/>
          <dgm:chPref val="3"/>
          <dgm:dir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9AFE78DD-526B-40F8-B7AA-B17E3FEAA2EB}" type="pres">
      <dgm:prSet presAssocID="{AA1F1C56-1F50-4D18-BC8A-D1911313BA3D}" presName="composite" presStyleCnt="0"/>
      <dgm:spPr/>
    </dgm:pt>
    <dgm:pt modelId="{FE8D6199-9D29-42F7-AE22-CB4FCFCB9130}" type="pres">
      <dgm:prSet presAssocID="{AA1F1C56-1F50-4D18-BC8A-D1911313BA3D}" presName="FirstChild" presStyleLbl="revTx" presStyleIdx="0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24D7536-BFF9-44ED-A5BD-EAAA025DD3D2}" type="pres">
      <dgm:prSet presAssocID="{AA1F1C56-1F50-4D18-BC8A-D1911313BA3D}" presName="Parent" presStyleLbl="alignNode1" presStyleIdx="0" presStyleCnt="3" custScaleX="232293">
        <dgm:presLayoutVars>
          <dgm:chMax val="3"/>
          <dgm:chPref val="3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C031586-055E-437C-B26E-C0D4E2BCE4D4}" type="pres">
      <dgm:prSet presAssocID="{AA1F1C56-1F50-4D18-BC8A-D1911313BA3D}" presName="Accent" presStyleLbl="parChTrans1D1" presStyleIdx="0" presStyleCnt="3"/>
      <dgm:spPr/>
    </dgm:pt>
    <dgm:pt modelId="{8842A062-4900-4AB5-9EF3-6A91FACA0E47}" type="pres">
      <dgm:prSet presAssocID="{AA1F1C56-1F50-4D18-BC8A-D1911313BA3D}" presName="Child" presStyleLbl="revTx" presStyleIdx="1" presStyleCnt="6" custScaleY="8430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F972CC7-FF9D-42AD-882A-714B73CB8B46}" type="pres">
      <dgm:prSet presAssocID="{97CFBBD5-91C2-44B3-9905-BC59F77B47B1}" presName="sibTrans" presStyleCnt="0"/>
      <dgm:spPr/>
    </dgm:pt>
    <dgm:pt modelId="{E8B3AAC3-16C1-419D-87C6-249637809FB7}" type="pres">
      <dgm:prSet presAssocID="{9D926C87-C6FB-4C4B-8F55-E5CB6F1648D1}" presName="composite" presStyleCnt="0"/>
      <dgm:spPr/>
    </dgm:pt>
    <dgm:pt modelId="{B8F48F68-6EBF-4C1B-B599-EA93BA5658C3}" type="pres">
      <dgm:prSet presAssocID="{9D926C87-C6FB-4C4B-8F55-E5CB6F1648D1}" presName="FirstChild" presStyleLbl="revTx" presStyleIdx="2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5C1D8BC-E594-4BF1-9146-FE057B149111}" type="pres">
      <dgm:prSet presAssocID="{9D926C87-C6FB-4C4B-8F55-E5CB6F1648D1}" presName="Parent" presStyleLbl="alignNode1" presStyleIdx="1" presStyleCnt="3" custScaleX="227277">
        <dgm:presLayoutVars>
          <dgm:chMax val="3"/>
          <dgm:chPref val="3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A7B051D-AF62-4496-B07E-5717287F5D21}" type="pres">
      <dgm:prSet presAssocID="{9D926C87-C6FB-4C4B-8F55-E5CB6F1648D1}" presName="Accent" presStyleLbl="parChTrans1D1" presStyleIdx="1" presStyleCnt="3"/>
      <dgm:spPr/>
    </dgm:pt>
    <dgm:pt modelId="{D0475B12-1C46-4092-809D-F77CFF44836A}" type="pres">
      <dgm:prSet presAssocID="{9D926C87-C6FB-4C4B-8F55-E5CB6F1648D1}" presName="Child" presStyleLbl="revTx" presStyleIdx="3" presStyleCnt="6" custScaleY="18363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C7B99FE-6D9E-4DDF-B500-96D4D12D965A}" type="pres">
      <dgm:prSet presAssocID="{48C27888-46BC-4C55-8700-A57E74F7FCB0}" presName="sibTrans" presStyleCnt="0"/>
      <dgm:spPr/>
    </dgm:pt>
    <dgm:pt modelId="{ECAFF96B-51CB-4839-9653-6D2A8D607A4C}" type="pres">
      <dgm:prSet presAssocID="{1A0C7EAC-B21F-48DB-85C1-4FBD4297AD48}" presName="composite" presStyleCnt="0"/>
      <dgm:spPr/>
    </dgm:pt>
    <dgm:pt modelId="{BD582EFE-CC48-4C18-9A78-25C8CEA7750F}" type="pres">
      <dgm:prSet presAssocID="{1A0C7EAC-B21F-48DB-85C1-4FBD4297AD48}" presName="FirstChild" presStyleLbl="revTx" presStyleIdx="4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DA21F93-60D9-44C7-A2A4-3B1882F3F7BD}" type="pres">
      <dgm:prSet presAssocID="{1A0C7EAC-B21F-48DB-85C1-4FBD4297AD48}" presName="Parent" presStyleLbl="alignNode1" presStyleIdx="2" presStyleCnt="3" custScaleX="225976">
        <dgm:presLayoutVars>
          <dgm:chMax val="3"/>
          <dgm:chPref val="3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C51238D-2EBC-45F4-9582-4B0D3497379F}" type="pres">
      <dgm:prSet presAssocID="{1A0C7EAC-B21F-48DB-85C1-4FBD4297AD48}" presName="Accent" presStyleLbl="parChTrans1D1" presStyleIdx="2" presStyleCnt="3"/>
      <dgm:spPr/>
    </dgm:pt>
    <dgm:pt modelId="{4A3961B5-AB5F-47F1-9410-4C904CD56E70}" type="pres">
      <dgm:prSet presAssocID="{1A0C7EAC-B21F-48DB-85C1-4FBD4297AD48}" presName="Child" presStyleLbl="revTx" presStyleIdx="5" presStyleCnt="6" custScaleY="8650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7F3FA27-3CFE-4770-A930-6B58272A38D0}" srcId="{9D926C87-C6FB-4C4B-8F55-E5CB6F1648D1}" destId="{40A5855F-94DE-4380-9AD8-45EB896C1CCE}" srcOrd="7" destOrd="0" parTransId="{57E7A557-F2C2-4309-BE41-DCC5FDA20B3B}" sibTransId="{600941DF-B2F4-4441-90D4-806E4BF51D75}"/>
    <dgm:cxn modelId="{6119F560-6A65-45B5-A0A8-A9B22B412BBC}" srcId="{1A0C7EAC-B21F-48DB-85C1-4FBD4297AD48}" destId="{F8BEB229-0E23-44EA-89FB-AF5353CBBABE}" srcOrd="4" destOrd="0" parTransId="{A60D5047-21DA-49F1-95AF-8225B2F9E83F}" sibTransId="{89918C9D-4548-4BD6-AACA-57571AB57389}"/>
    <dgm:cxn modelId="{04F03716-0222-4B0E-BEA2-144B3B7BED07}" srcId="{1A0C7EAC-B21F-48DB-85C1-4FBD4297AD48}" destId="{138F841D-7CFC-4CEC-8345-4D3B63E96A43}" srcOrd="0" destOrd="0" parTransId="{C1042638-1658-46B6-B788-5DE755C06550}" sibTransId="{073485D1-5DC6-4873-A455-A0DA5BCE0103}"/>
    <dgm:cxn modelId="{9912E456-9265-4758-97CE-4FA57141D269}" type="presOf" srcId="{4EAB201E-08D7-43C1-95DE-6BEE81906135}" destId="{8842A062-4900-4AB5-9EF3-6A91FACA0E47}" srcOrd="0" destOrd="1" presId="urn:microsoft.com/office/officeart/2011/layout/TabList"/>
    <dgm:cxn modelId="{5A9164C9-7832-4B60-B1D3-5CDFEAEAA219}" type="presOf" srcId="{27574607-914C-4EFD-978E-3D6C22798EFB}" destId="{8842A062-4900-4AB5-9EF3-6A91FACA0E47}" srcOrd="0" destOrd="0" presId="urn:microsoft.com/office/officeart/2011/layout/TabList"/>
    <dgm:cxn modelId="{08E3C764-7063-46D4-9A4F-83796F359B65}" type="presOf" srcId="{0444E2F8-5A78-46AE-AD40-A04C39D7C54D}" destId="{B8F48F68-6EBF-4C1B-B599-EA93BA5658C3}" srcOrd="0" destOrd="0" presId="urn:microsoft.com/office/officeart/2011/layout/TabList"/>
    <dgm:cxn modelId="{1ADC929B-132E-48DC-9459-612AAF5D83A7}" type="presOf" srcId="{40A5855F-94DE-4380-9AD8-45EB896C1CCE}" destId="{D0475B12-1C46-4092-809D-F77CFF44836A}" srcOrd="0" destOrd="6" presId="urn:microsoft.com/office/officeart/2011/layout/TabList"/>
    <dgm:cxn modelId="{9CECEDA0-6F4D-4CE1-9F6D-A008F6D177AC}" type="presOf" srcId="{DA10366B-53C9-4B0C-B625-228191B1C949}" destId="{D0475B12-1C46-4092-809D-F77CFF44836A}" srcOrd="0" destOrd="1" presId="urn:microsoft.com/office/officeart/2011/layout/TabList"/>
    <dgm:cxn modelId="{818A988A-7DD3-41F8-A6C0-65D43F505970}" srcId="{AA1F1C56-1F50-4D18-BC8A-D1911313BA3D}" destId="{2F0E5499-B4BB-4B31-B267-61B5671033B9}" srcOrd="4" destOrd="0" parTransId="{E098B4B9-3DF8-4B62-A154-11ABBACCB6F0}" sibTransId="{8CECBF95-65A2-4DF1-9B9A-30BA0090450C}"/>
    <dgm:cxn modelId="{CC9DC8C8-8B8A-41F6-90DD-53E070D242C5}" type="presOf" srcId="{376B85C7-0BCB-4395-9963-420DFAC5D6B8}" destId="{4A3961B5-AB5F-47F1-9410-4C904CD56E70}" srcOrd="0" destOrd="1" presId="urn:microsoft.com/office/officeart/2011/layout/TabList"/>
    <dgm:cxn modelId="{66E8AB26-652C-41FD-B0DD-6A77ECF659C6}" srcId="{AA1F1C56-1F50-4D18-BC8A-D1911313BA3D}" destId="{0D1A96CB-A336-4FAE-AFF2-086ADA5C41A9}" srcOrd="0" destOrd="0" parTransId="{0830E5A9-1E02-43AD-93BB-39D1761E7ED2}" sibTransId="{EA9CDC8F-89C1-4F51-A849-4D54560B4FA8}"/>
    <dgm:cxn modelId="{5C064005-743C-4DD7-B9AB-5E6279EF608A}" type="presOf" srcId="{2F0E5499-B4BB-4B31-B267-61B5671033B9}" destId="{8842A062-4900-4AB5-9EF3-6A91FACA0E47}" srcOrd="0" destOrd="3" presId="urn:microsoft.com/office/officeart/2011/layout/TabList"/>
    <dgm:cxn modelId="{98DA7A8C-645C-45C1-ADA2-FF64C5059E8D}" srcId="{AA1F1C56-1F50-4D18-BC8A-D1911313BA3D}" destId="{4EAB201E-08D7-43C1-95DE-6BEE81906135}" srcOrd="2" destOrd="0" parTransId="{6BCE3F13-868E-4C52-BA40-EED1AD474C19}" sibTransId="{3CE46079-DB6C-4A6A-90A0-11CB0812A220}"/>
    <dgm:cxn modelId="{6E0BDC78-A627-4B2E-9636-EEF3990BFE0F}" srcId="{9D926C87-C6FB-4C4B-8F55-E5CB6F1648D1}" destId="{10B5DD41-90AE-4F58-BB0C-64F8F2A29A32}" srcOrd="9" destOrd="0" parTransId="{3C0BBE05-9336-460C-B979-0C38327D4273}" sibTransId="{B76B2A91-2083-448B-BBBC-61AFDE8421E0}"/>
    <dgm:cxn modelId="{C622B378-59C7-4EF4-8531-49C9BE222EBF}" srcId="{9D926C87-C6FB-4C4B-8F55-E5CB6F1648D1}" destId="{C3711824-7588-43FA-858E-8C3E979A4237}" srcOrd="4" destOrd="0" parTransId="{0E0F1A04-6CBA-4F51-9B04-9C0C07622F99}" sibTransId="{085CF323-379E-47FB-B5BA-66DAF337D8E4}"/>
    <dgm:cxn modelId="{DB973D92-AE93-42F7-AB5B-043D936DB5DB}" type="presOf" srcId="{ABEA387D-B528-4023-85C3-94CC134A3FCA}" destId="{4A3961B5-AB5F-47F1-9410-4C904CD56E70}" srcOrd="0" destOrd="0" presId="urn:microsoft.com/office/officeart/2011/layout/TabList"/>
    <dgm:cxn modelId="{06802572-414D-4BC8-9A7C-A9022765CE58}" type="presOf" srcId="{F8BEB229-0E23-44EA-89FB-AF5353CBBABE}" destId="{4A3961B5-AB5F-47F1-9410-4C904CD56E70}" srcOrd="0" destOrd="3" presId="urn:microsoft.com/office/officeart/2011/layout/TabList"/>
    <dgm:cxn modelId="{D971E6D5-883F-4CDA-B6B7-1B56F62012D0}" type="presOf" srcId="{4C9C52DC-4C28-4E31-84AE-19CEC21D1935}" destId="{D0475B12-1C46-4092-809D-F77CFF44836A}" srcOrd="0" destOrd="0" presId="urn:microsoft.com/office/officeart/2011/layout/TabList"/>
    <dgm:cxn modelId="{2797CCFF-37AE-4E9E-AE56-CB42FCE83AC2}" srcId="{AA1F1C56-1F50-4D18-BC8A-D1911313BA3D}" destId="{81AEFAC2-8483-4A71-B4B1-2156AD0244D1}" srcOrd="3" destOrd="0" parTransId="{0E047CF9-A392-48B0-A5A2-6FE5D020D0DF}" sibTransId="{CAE413EA-91BC-40AD-9FDB-11E5AE0C237C}"/>
    <dgm:cxn modelId="{CC2262D2-1C54-4889-98CE-54B4B4B1BD28}" type="presOf" srcId="{9D926C87-C6FB-4C4B-8F55-E5CB6F1648D1}" destId="{95C1D8BC-E594-4BF1-9146-FE057B149111}" srcOrd="0" destOrd="0" presId="urn:microsoft.com/office/officeart/2011/layout/TabList"/>
    <dgm:cxn modelId="{CFF44A53-0C27-4633-9F0F-B68E4BE3CA75}" type="presOf" srcId="{10B5DD41-90AE-4F58-BB0C-64F8F2A29A32}" destId="{D0475B12-1C46-4092-809D-F77CFF44836A}" srcOrd="0" destOrd="8" presId="urn:microsoft.com/office/officeart/2011/layout/TabList"/>
    <dgm:cxn modelId="{8316414E-8711-47B8-B530-668A00C56C40}" type="presOf" srcId="{DBCD2B78-579D-46E2-8BF9-F56FCDA71EA6}" destId="{77ECA180-86C7-4E0E-8591-110E42FDFE6C}" srcOrd="0" destOrd="0" presId="urn:microsoft.com/office/officeart/2011/layout/TabList"/>
    <dgm:cxn modelId="{FF32785D-188A-43A2-9445-9D071CC7A3C3}" srcId="{1A0C7EAC-B21F-48DB-85C1-4FBD4297AD48}" destId="{376B85C7-0BCB-4395-9963-420DFAC5D6B8}" srcOrd="2" destOrd="0" parTransId="{2165A21C-2D97-4E37-B0FB-19CDA40B206A}" sibTransId="{D4299E53-426C-494F-9B58-597809EE8B84}"/>
    <dgm:cxn modelId="{20885857-CC5C-4891-A45A-62BC46B1FEEF}" type="presOf" srcId="{A5F8DE48-F0F2-4681-8B7A-2B29C6258D51}" destId="{D0475B12-1C46-4092-809D-F77CFF44836A}" srcOrd="0" destOrd="7" presId="urn:microsoft.com/office/officeart/2011/layout/TabList"/>
    <dgm:cxn modelId="{C8C03A3B-A5BA-4136-887D-2B8E696B52EF}" srcId="{1A0C7EAC-B21F-48DB-85C1-4FBD4297AD48}" destId="{ABEA387D-B528-4023-85C3-94CC134A3FCA}" srcOrd="1" destOrd="0" parTransId="{493D7B28-F35D-41C6-8BA3-CA9D572EFB86}" sibTransId="{D1BDB70B-0ED6-4354-ADE9-7CC190F5690E}"/>
    <dgm:cxn modelId="{68D8F049-0355-4C27-9062-8B9E52CE21ED}" srcId="{DBCD2B78-579D-46E2-8BF9-F56FCDA71EA6}" destId="{AA1F1C56-1F50-4D18-BC8A-D1911313BA3D}" srcOrd="0" destOrd="0" parTransId="{4971B3AE-4039-4AF9-AD2B-4D28AA2CBB0C}" sibTransId="{97CFBBD5-91C2-44B3-9905-BC59F77B47B1}"/>
    <dgm:cxn modelId="{8DB4F55E-2AC5-40BB-BFF0-06380534FB51}" srcId="{9D926C87-C6FB-4C4B-8F55-E5CB6F1648D1}" destId="{4B195F3A-AC82-469E-B38E-E50D4DD4974E}" srcOrd="6" destOrd="0" parTransId="{5F5E9D75-A133-4579-AF7F-243C33033FC2}" sibTransId="{99D977E8-F337-408C-A533-440C145E1DDA}"/>
    <dgm:cxn modelId="{02D5DAC9-0897-4354-A448-43C2BB314D88}" type="presOf" srcId="{333E15DF-FC2C-4095-BCB5-F500C098C7E5}" destId="{D0475B12-1C46-4092-809D-F77CFF44836A}" srcOrd="0" destOrd="4" presId="urn:microsoft.com/office/officeart/2011/layout/TabList"/>
    <dgm:cxn modelId="{31A71416-3329-4042-BDC3-D3FF295088FC}" srcId="{9D926C87-C6FB-4C4B-8F55-E5CB6F1648D1}" destId="{0444E2F8-5A78-46AE-AD40-A04C39D7C54D}" srcOrd="0" destOrd="0" parTransId="{7DDAC792-2F93-481C-9334-AF93B9BD4D3B}" sibTransId="{DE01B30F-A3BC-4799-BBD5-4E6D992CA73D}"/>
    <dgm:cxn modelId="{53B036B7-3901-4A77-BDFE-31C22A1D7E67}" srcId="{1A0C7EAC-B21F-48DB-85C1-4FBD4297AD48}" destId="{1E640973-753D-4A87-9662-7BCAEAEE75D6}" srcOrd="3" destOrd="0" parTransId="{41BA738B-5295-4789-864D-BA2C1B8A2CB8}" sibTransId="{531064A9-AEC2-4A8D-B3A6-9519B55184EF}"/>
    <dgm:cxn modelId="{5B28A887-7B3B-4393-A125-336A17812921}" srcId="{9D926C87-C6FB-4C4B-8F55-E5CB6F1648D1}" destId="{4C9C52DC-4C28-4E31-84AE-19CEC21D1935}" srcOrd="1" destOrd="0" parTransId="{7BA6AFEF-3635-4E41-9261-299C0F325B08}" sibTransId="{E6AEFFFD-8808-4D8E-8EAE-135FA25CD5D0}"/>
    <dgm:cxn modelId="{EBD7E398-03B1-4647-B95F-E4F887378A6F}" srcId="{DBCD2B78-579D-46E2-8BF9-F56FCDA71EA6}" destId="{1A0C7EAC-B21F-48DB-85C1-4FBD4297AD48}" srcOrd="2" destOrd="0" parTransId="{62098989-A19B-4DF4-9C88-0F38883A9779}" sibTransId="{67268441-929C-4A64-BB6B-5E2C2BFEDC60}"/>
    <dgm:cxn modelId="{E7F57081-42BE-4F5C-8778-3B2B55310DB3}" type="presOf" srcId="{0D1A96CB-A336-4FAE-AFF2-086ADA5C41A9}" destId="{FE8D6199-9D29-42F7-AE22-CB4FCFCB9130}" srcOrd="0" destOrd="0" presId="urn:microsoft.com/office/officeart/2011/layout/TabList"/>
    <dgm:cxn modelId="{53D184DF-37D0-4F69-AA55-AE0945A71EA0}" srcId="{9D926C87-C6FB-4C4B-8F55-E5CB6F1648D1}" destId="{DA10366B-53C9-4B0C-B625-228191B1C949}" srcOrd="2" destOrd="0" parTransId="{56B4B281-A328-40E4-8D7F-08240FC71A46}" sibTransId="{AC1481EE-0E2E-4D56-A3CE-1D07CB74C7A5}"/>
    <dgm:cxn modelId="{6F8D5605-3B88-48C7-B66F-A74DFE5712A0}" srcId="{DBCD2B78-579D-46E2-8BF9-F56FCDA71EA6}" destId="{9D926C87-C6FB-4C4B-8F55-E5CB6F1648D1}" srcOrd="1" destOrd="0" parTransId="{3CCDEEAA-B2DA-4A40-8BE6-F4E42515758B}" sibTransId="{48C27888-46BC-4C55-8700-A57E74F7FCB0}"/>
    <dgm:cxn modelId="{4EA32DD1-E791-46FF-8790-B472571B83BD}" type="presOf" srcId="{81AEFAC2-8483-4A71-B4B1-2156AD0244D1}" destId="{8842A062-4900-4AB5-9EF3-6A91FACA0E47}" srcOrd="0" destOrd="2" presId="urn:microsoft.com/office/officeart/2011/layout/TabList"/>
    <dgm:cxn modelId="{F8262B2A-042B-4059-AB50-06604792DC1F}" srcId="{9D926C87-C6FB-4C4B-8F55-E5CB6F1648D1}" destId="{3FBDE507-940F-45E4-94FC-6A90198C8877}" srcOrd="3" destOrd="0" parTransId="{6556BBCC-D0D7-4CB0-8CCD-F996ED3A4055}" sibTransId="{7F47288C-2EFF-4527-8685-3BCAA046A621}"/>
    <dgm:cxn modelId="{EAEFDA28-A244-44A6-AC01-805B75A8AF61}" type="presOf" srcId="{3FBDE507-940F-45E4-94FC-6A90198C8877}" destId="{D0475B12-1C46-4092-809D-F77CFF44836A}" srcOrd="0" destOrd="2" presId="urn:microsoft.com/office/officeart/2011/layout/TabList"/>
    <dgm:cxn modelId="{203A1AB6-EF83-475A-AF7A-5169E6C48F62}" type="presOf" srcId="{C3711824-7588-43FA-858E-8C3E979A4237}" destId="{D0475B12-1C46-4092-809D-F77CFF44836A}" srcOrd="0" destOrd="3" presId="urn:microsoft.com/office/officeart/2011/layout/TabList"/>
    <dgm:cxn modelId="{E3E40AC6-CD9A-4A60-B919-1340E63030E5}" type="presOf" srcId="{4B195F3A-AC82-469E-B38E-E50D4DD4974E}" destId="{D0475B12-1C46-4092-809D-F77CFF44836A}" srcOrd="0" destOrd="5" presId="urn:microsoft.com/office/officeart/2011/layout/TabList"/>
    <dgm:cxn modelId="{2F49D022-50DA-4C55-ACF5-A6B915FD3FAA}" srcId="{9D926C87-C6FB-4C4B-8F55-E5CB6F1648D1}" destId="{A5F8DE48-F0F2-4681-8B7A-2B29C6258D51}" srcOrd="8" destOrd="0" parTransId="{58303A62-E43F-4EB6-A0CC-ED204BEB011F}" sibTransId="{F2E2FA60-357E-48E0-9063-F69114FD2F14}"/>
    <dgm:cxn modelId="{DE8D1FCB-8C6F-4FD7-9437-8D17F65CA9FA}" type="presOf" srcId="{1E640973-753D-4A87-9662-7BCAEAEE75D6}" destId="{4A3961B5-AB5F-47F1-9410-4C904CD56E70}" srcOrd="0" destOrd="2" presId="urn:microsoft.com/office/officeart/2011/layout/TabList"/>
    <dgm:cxn modelId="{4B455515-C8C7-45BE-B529-1A8C26AC2E36}" type="presOf" srcId="{1A0C7EAC-B21F-48DB-85C1-4FBD4297AD48}" destId="{1DA21F93-60D9-44C7-A2A4-3B1882F3F7BD}" srcOrd="0" destOrd="0" presId="urn:microsoft.com/office/officeart/2011/layout/TabList"/>
    <dgm:cxn modelId="{E2250C24-5375-4012-B20A-41D15A1BE840}" type="presOf" srcId="{138F841D-7CFC-4CEC-8345-4D3B63E96A43}" destId="{BD582EFE-CC48-4C18-9A78-25C8CEA7750F}" srcOrd="0" destOrd="0" presId="urn:microsoft.com/office/officeart/2011/layout/TabList"/>
    <dgm:cxn modelId="{01A16E34-554E-4AB9-A415-66ED61BFDA47}" srcId="{AA1F1C56-1F50-4D18-BC8A-D1911313BA3D}" destId="{27574607-914C-4EFD-978E-3D6C22798EFB}" srcOrd="1" destOrd="0" parTransId="{9EBD6C69-00F5-41A2-9CB1-1B6EE6AE81FF}" sibTransId="{9F0882F2-D076-45F1-AE36-7B9389E1547B}"/>
    <dgm:cxn modelId="{A504F5BB-DECC-43E9-9FBA-A76BCBF4C982}" srcId="{9D926C87-C6FB-4C4B-8F55-E5CB6F1648D1}" destId="{333E15DF-FC2C-4095-BCB5-F500C098C7E5}" srcOrd="5" destOrd="0" parTransId="{D982CDDA-3A8B-4328-8377-17834D63B6F1}" sibTransId="{6E48D869-EC7D-4C1D-9F5A-02B0D519334C}"/>
    <dgm:cxn modelId="{BA72D24A-9A25-470D-8C1F-7E12F8307C81}" type="presOf" srcId="{AA1F1C56-1F50-4D18-BC8A-D1911313BA3D}" destId="{D24D7536-BFF9-44ED-A5BD-EAAA025DD3D2}" srcOrd="0" destOrd="0" presId="urn:microsoft.com/office/officeart/2011/layout/TabList"/>
    <dgm:cxn modelId="{1664D9B2-22E9-45DB-BFDB-6D778EBF724B}" type="presParOf" srcId="{77ECA180-86C7-4E0E-8591-110E42FDFE6C}" destId="{9AFE78DD-526B-40F8-B7AA-B17E3FEAA2EB}" srcOrd="0" destOrd="0" presId="urn:microsoft.com/office/officeart/2011/layout/TabList"/>
    <dgm:cxn modelId="{B7B855B3-3AEA-4F40-981D-8560D16DE954}" type="presParOf" srcId="{9AFE78DD-526B-40F8-B7AA-B17E3FEAA2EB}" destId="{FE8D6199-9D29-42F7-AE22-CB4FCFCB9130}" srcOrd="0" destOrd="0" presId="urn:microsoft.com/office/officeart/2011/layout/TabList"/>
    <dgm:cxn modelId="{22FC239E-5789-4055-8576-D2401089FA54}" type="presParOf" srcId="{9AFE78DD-526B-40F8-B7AA-B17E3FEAA2EB}" destId="{D24D7536-BFF9-44ED-A5BD-EAAA025DD3D2}" srcOrd="1" destOrd="0" presId="urn:microsoft.com/office/officeart/2011/layout/TabList"/>
    <dgm:cxn modelId="{FE11C2C7-2690-4B84-8B5C-85AD0DF8AB6D}" type="presParOf" srcId="{9AFE78DD-526B-40F8-B7AA-B17E3FEAA2EB}" destId="{2C031586-055E-437C-B26E-C0D4E2BCE4D4}" srcOrd="2" destOrd="0" presId="urn:microsoft.com/office/officeart/2011/layout/TabList"/>
    <dgm:cxn modelId="{0C351BCB-951E-4062-9F2B-D0C5B4BEDCC3}" type="presParOf" srcId="{77ECA180-86C7-4E0E-8591-110E42FDFE6C}" destId="{8842A062-4900-4AB5-9EF3-6A91FACA0E47}" srcOrd="1" destOrd="0" presId="urn:microsoft.com/office/officeart/2011/layout/TabList"/>
    <dgm:cxn modelId="{9F86CB29-BB9C-437C-921E-2013AD4976FF}" type="presParOf" srcId="{77ECA180-86C7-4E0E-8591-110E42FDFE6C}" destId="{6F972CC7-FF9D-42AD-882A-714B73CB8B46}" srcOrd="2" destOrd="0" presId="urn:microsoft.com/office/officeart/2011/layout/TabList"/>
    <dgm:cxn modelId="{EF9BDFCE-7795-45C2-82C6-C58BA7573960}" type="presParOf" srcId="{77ECA180-86C7-4E0E-8591-110E42FDFE6C}" destId="{E8B3AAC3-16C1-419D-87C6-249637809FB7}" srcOrd="3" destOrd="0" presId="urn:microsoft.com/office/officeart/2011/layout/TabList"/>
    <dgm:cxn modelId="{03A7446E-C511-4E63-A9A3-BA7F9798A5B8}" type="presParOf" srcId="{E8B3AAC3-16C1-419D-87C6-249637809FB7}" destId="{B8F48F68-6EBF-4C1B-B599-EA93BA5658C3}" srcOrd="0" destOrd="0" presId="urn:microsoft.com/office/officeart/2011/layout/TabList"/>
    <dgm:cxn modelId="{14D26873-CE5F-475D-9CC0-D86AC5BBC2A4}" type="presParOf" srcId="{E8B3AAC3-16C1-419D-87C6-249637809FB7}" destId="{95C1D8BC-E594-4BF1-9146-FE057B149111}" srcOrd="1" destOrd="0" presId="urn:microsoft.com/office/officeart/2011/layout/TabList"/>
    <dgm:cxn modelId="{53F1AD67-563B-43AF-961E-B666F227819C}" type="presParOf" srcId="{E8B3AAC3-16C1-419D-87C6-249637809FB7}" destId="{FA7B051D-AF62-4496-B07E-5717287F5D21}" srcOrd="2" destOrd="0" presId="urn:microsoft.com/office/officeart/2011/layout/TabList"/>
    <dgm:cxn modelId="{6A07D583-1E17-4BDB-A852-8DD7817CA331}" type="presParOf" srcId="{77ECA180-86C7-4E0E-8591-110E42FDFE6C}" destId="{D0475B12-1C46-4092-809D-F77CFF44836A}" srcOrd="4" destOrd="0" presId="urn:microsoft.com/office/officeart/2011/layout/TabList"/>
    <dgm:cxn modelId="{C841D5A4-C2FC-43EB-A7E7-02591D73F845}" type="presParOf" srcId="{77ECA180-86C7-4E0E-8591-110E42FDFE6C}" destId="{8C7B99FE-6D9E-4DDF-B500-96D4D12D965A}" srcOrd="5" destOrd="0" presId="urn:microsoft.com/office/officeart/2011/layout/TabList"/>
    <dgm:cxn modelId="{48938B3F-AFA6-48A8-9965-788D4CAA3171}" type="presParOf" srcId="{77ECA180-86C7-4E0E-8591-110E42FDFE6C}" destId="{ECAFF96B-51CB-4839-9653-6D2A8D607A4C}" srcOrd="6" destOrd="0" presId="urn:microsoft.com/office/officeart/2011/layout/TabList"/>
    <dgm:cxn modelId="{B50BBE11-6842-42D0-BACD-5DF78820882E}" type="presParOf" srcId="{ECAFF96B-51CB-4839-9653-6D2A8D607A4C}" destId="{BD582EFE-CC48-4C18-9A78-25C8CEA7750F}" srcOrd="0" destOrd="0" presId="urn:microsoft.com/office/officeart/2011/layout/TabList"/>
    <dgm:cxn modelId="{DD531FAC-1925-4570-9A4E-961740637342}" type="presParOf" srcId="{ECAFF96B-51CB-4839-9653-6D2A8D607A4C}" destId="{1DA21F93-60D9-44C7-A2A4-3B1882F3F7BD}" srcOrd="1" destOrd="0" presId="urn:microsoft.com/office/officeart/2011/layout/TabList"/>
    <dgm:cxn modelId="{245A9AEF-380A-4930-9309-F280B8FB9849}" type="presParOf" srcId="{ECAFF96B-51CB-4839-9653-6D2A8D607A4C}" destId="{4C51238D-2EBC-45F4-9582-4B0D3497379F}" srcOrd="2" destOrd="0" presId="urn:microsoft.com/office/officeart/2011/layout/TabList"/>
    <dgm:cxn modelId="{68C5F17F-4BE7-4815-AEAA-C273211B65EF}" type="presParOf" srcId="{77ECA180-86C7-4E0E-8591-110E42FDFE6C}" destId="{4A3961B5-AB5F-47F1-9410-4C904CD56E70}" srcOrd="7" destOrd="0" presId="urn:microsoft.com/office/officeart/2011/layout/TabList"/>
  </dgm:cxnLst>
  <dgm:bg/>
  <dgm:whole/>
  <dgm:extLst>
    <a:ext uri="http://schemas.microsoft.com/office/drawing/2008/diagram">
      <dsp:dataModelExt xmlns:dsp="http://schemas.microsoft.com/office/drawing/2008/diagram" relId="rId4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BCD2B78-579D-46E2-8BF9-F56FCDA71EA6}" type="doc">
      <dgm:prSet loTypeId="urn:microsoft.com/office/officeart/2011/layout/TabList" loCatId="list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AA1F1C56-1F50-4D18-BC8A-D1911313BA3D}">
      <dgm:prSet phldrT="[Text]"/>
      <dgm:spPr/>
      <dgm:t>
        <a:bodyPr/>
        <a:lstStyle/>
        <a:p>
          <a:pPr algn="l"/>
          <a:r>
            <a:rPr lang="en-US"/>
            <a:t>Communication with clients</a:t>
          </a:r>
        </a:p>
      </dgm:t>
    </dgm:pt>
    <dgm:pt modelId="{4971B3AE-4039-4AF9-AD2B-4D28AA2CBB0C}" type="parTrans" cxnId="{68D8F049-0355-4C27-9062-8B9E52CE21ED}">
      <dgm:prSet/>
      <dgm:spPr/>
      <dgm:t>
        <a:bodyPr/>
        <a:lstStyle/>
        <a:p>
          <a:endParaRPr lang="en-US"/>
        </a:p>
      </dgm:t>
    </dgm:pt>
    <dgm:pt modelId="{97CFBBD5-91C2-44B3-9905-BC59F77B47B1}" type="sibTrans" cxnId="{68D8F049-0355-4C27-9062-8B9E52CE21ED}">
      <dgm:prSet/>
      <dgm:spPr/>
      <dgm:t>
        <a:bodyPr/>
        <a:lstStyle/>
        <a:p>
          <a:endParaRPr lang="en-US"/>
        </a:p>
      </dgm:t>
    </dgm:pt>
    <dgm:pt modelId="{0D1A96CB-A336-4FAE-AFF2-086ADA5C41A9}">
      <dgm:prSet phldrT="[Text]" phldr="1"/>
      <dgm:spPr/>
      <dgm:t>
        <a:bodyPr/>
        <a:lstStyle/>
        <a:p>
          <a:endParaRPr lang="en-US"/>
        </a:p>
      </dgm:t>
    </dgm:pt>
    <dgm:pt modelId="{0830E5A9-1E02-43AD-93BB-39D1761E7ED2}" type="parTrans" cxnId="{66E8AB26-652C-41FD-B0DD-6A77ECF659C6}">
      <dgm:prSet/>
      <dgm:spPr/>
      <dgm:t>
        <a:bodyPr/>
        <a:lstStyle/>
        <a:p>
          <a:endParaRPr lang="en-US"/>
        </a:p>
      </dgm:t>
    </dgm:pt>
    <dgm:pt modelId="{EA9CDC8F-89C1-4F51-A849-4D54560B4FA8}" type="sibTrans" cxnId="{66E8AB26-652C-41FD-B0DD-6A77ECF659C6}">
      <dgm:prSet/>
      <dgm:spPr/>
      <dgm:t>
        <a:bodyPr/>
        <a:lstStyle/>
        <a:p>
          <a:endParaRPr lang="en-US"/>
        </a:p>
      </dgm:t>
    </dgm:pt>
    <dgm:pt modelId="{27574607-914C-4EFD-978E-3D6C22798EFB}">
      <dgm:prSet phldrT="[Text]"/>
      <dgm:spPr/>
      <dgm:t>
        <a:bodyPr/>
        <a:lstStyle/>
        <a:p>
          <a:r>
            <a:rPr lang="en-US">
              <a:solidFill>
                <a:schemeClr val="tx1">
                  <a:lumMod val="65000"/>
                  <a:lumOff val="35000"/>
                </a:schemeClr>
              </a:solidFill>
            </a:rPr>
            <a:t>Proposal for new projects</a:t>
          </a:r>
        </a:p>
      </dgm:t>
    </dgm:pt>
    <dgm:pt modelId="{9EBD6C69-00F5-41A2-9CB1-1B6EE6AE81FF}" type="parTrans" cxnId="{01A16E34-554E-4AB9-A415-66ED61BFDA47}">
      <dgm:prSet/>
      <dgm:spPr/>
      <dgm:t>
        <a:bodyPr/>
        <a:lstStyle/>
        <a:p>
          <a:endParaRPr lang="en-US"/>
        </a:p>
      </dgm:t>
    </dgm:pt>
    <dgm:pt modelId="{9F0882F2-D076-45F1-AE36-7B9389E1547B}" type="sibTrans" cxnId="{01A16E34-554E-4AB9-A415-66ED61BFDA47}">
      <dgm:prSet/>
      <dgm:spPr/>
      <dgm:t>
        <a:bodyPr/>
        <a:lstStyle/>
        <a:p>
          <a:endParaRPr lang="en-US"/>
        </a:p>
      </dgm:t>
    </dgm:pt>
    <dgm:pt modelId="{9D926C87-C6FB-4C4B-8F55-E5CB6F1648D1}">
      <dgm:prSet phldrT="[Text]"/>
      <dgm:spPr/>
      <dgm:t>
        <a:bodyPr/>
        <a:lstStyle/>
        <a:p>
          <a:pPr algn="l"/>
          <a:r>
            <a:rPr lang="en-US"/>
            <a:t>Development of product</a:t>
          </a:r>
        </a:p>
      </dgm:t>
    </dgm:pt>
    <dgm:pt modelId="{3CCDEEAA-B2DA-4A40-8BE6-F4E42515758B}" type="parTrans" cxnId="{6F8D5605-3B88-48C7-B66F-A74DFE5712A0}">
      <dgm:prSet/>
      <dgm:spPr/>
      <dgm:t>
        <a:bodyPr/>
        <a:lstStyle/>
        <a:p>
          <a:endParaRPr lang="en-US"/>
        </a:p>
      </dgm:t>
    </dgm:pt>
    <dgm:pt modelId="{48C27888-46BC-4C55-8700-A57E74F7FCB0}" type="sibTrans" cxnId="{6F8D5605-3B88-48C7-B66F-A74DFE5712A0}">
      <dgm:prSet/>
      <dgm:spPr/>
      <dgm:t>
        <a:bodyPr/>
        <a:lstStyle/>
        <a:p>
          <a:endParaRPr lang="en-US"/>
        </a:p>
      </dgm:t>
    </dgm:pt>
    <dgm:pt modelId="{0444E2F8-5A78-46AE-AD40-A04C39D7C54D}">
      <dgm:prSet phldrT="[Text]" phldr="1"/>
      <dgm:spPr/>
      <dgm:t>
        <a:bodyPr/>
        <a:lstStyle/>
        <a:p>
          <a:endParaRPr lang="en-US"/>
        </a:p>
      </dgm:t>
    </dgm:pt>
    <dgm:pt modelId="{7DDAC792-2F93-481C-9334-AF93B9BD4D3B}" type="parTrans" cxnId="{31A71416-3329-4042-BDC3-D3FF295088FC}">
      <dgm:prSet/>
      <dgm:spPr/>
      <dgm:t>
        <a:bodyPr/>
        <a:lstStyle/>
        <a:p>
          <a:endParaRPr lang="en-US"/>
        </a:p>
      </dgm:t>
    </dgm:pt>
    <dgm:pt modelId="{DE01B30F-A3BC-4799-BBD5-4E6D992CA73D}" type="sibTrans" cxnId="{31A71416-3329-4042-BDC3-D3FF295088FC}">
      <dgm:prSet/>
      <dgm:spPr/>
      <dgm:t>
        <a:bodyPr/>
        <a:lstStyle/>
        <a:p>
          <a:endParaRPr lang="en-US"/>
        </a:p>
      </dgm:t>
    </dgm:pt>
    <dgm:pt modelId="{4C9C52DC-4C28-4E31-84AE-19CEC21D1935}">
      <dgm:prSet phldrT="[Text]"/>
      <dgm:spPr/>
      <dgm:t>
        <a:bodyPr/>
        <a:lstStyle/>
        <a:p>
          <a:r>
            <a:rPr lang="en-US">
              <a:solidFill>
                <a:schemeClr val="tx1"/>
              </a:solidFill>
            </a:rPr>
            <a:t>Back-end</a:t>
          </a:r>
          <a:r>
            <a:rPr lang="en-US">
              <a:solidFill>
                <a:schemeClr val="tx1">
                  <a:lumMod val="65000"/>
                  <a:lumOff val="35000"/>
                </a:schemeClr>
              </a:solidFill>
            </a:rPr>
            <a:t> development for web and app (Django, Django-rest)</a:t>
          </a:r>
        </a:p>
      </dgm:t>
    </dgm:pt>
    <dgm:pt modelId="{7BA6AFEF-3635-4E41-9261-299C0F325B08}" type="parTrans" cxnId="{5B28A887-7B3B-4393-A125-336A17812921}">
      <dgm:prSet/>
      <dgm:spPr/>
      <dgm:t>
        <a:bodyPr/>
        <a:lstStyle/>
        <a:p>
          <a:endParaRPr lang="en-US"/>
        </a:p>
      </dgm:t>
    </dgm:pt>
    <dgm:pt modelId="{E6AEFFFD-8808-4D8E-8EAE-135FA25CD5D0}" type="sibTrans" cxnId="{5B28A887-7B3B-4393-A125-336A17812921}">
      <dgm:prSet/>
      <dgm:spPr/>
      <dgm:t>
        <a:bodyPr/>
        <a:lstStyle/>
        <a:p>
          <a:endParaRPr lang="en-US"/>
        </a:p>
      </dgm:t>
    </dgm:pt>
    <dgm:pt modelId="{1A0C7EAC-B21F-48DB-85C1-4FBD4297AD48}">
      <dgm:prSet phldrT="[Text]"/>
      <dgm:spPr/>
      <dgm:t>
        <a:bodyPr/>
        <a:lstStyle/>
        <a:p>
          <a:pPr algn="l"/>
          <a:r>
            <a:rPr lang="en-US"/>
            <a:t>Team lead</a:t>
          </a:r>
        </a:p>
      </dgm:t>
    </dgm:pt>
    <dgm:pt modelId="{62098989-A19B-4DF4-9C88-0F38883A9779}" type="parTrans" cxnId="{EBD7E398-03B1-4647-B95F-E4F887378A6F}">
      <dgm:prSet/>
      <dgm:spPr/>
      <dgm:t>
        <a:bodyPr/>
        <a:lstStyle/>
        <a:p>
          <a:endParaRPr lang="en-US"/>
        </a:p>
      </dgm:t>
    </dgm:pt>
    <dgm:pt modelId="{67268441-929C-4A64-BB6B-5E2C2BFEDC60}" type="sibTrans" cxnId="{EBD7E398-03B1-4647-B95F-E4F887378A6F}">
      <dgm:prSet/>
      <dgm:spPr/>
      <dgm:t>
        <a:bodyPr/>
        <a:lstStyle/>
        <a:p>
          <a:endParaRPr lang="en-US"/>
        </a:p>
      </dgm:t>
    </dgm:pt>
    <dgm:pt modelId="{138F841D-7CFC-4CEC-8345-4D3B63E96A43}">
      <dgm:prSet phldrT="[Text]" phldr="1"/>
      <dgm:spPr/>
      <dgm:t>
        <a:bodyPr/>
        <a:lstStyle/>
        <a:p>
          <a:endParaRPr lang="en-US"/>
        </a:p>
      </dgm:t>
    </dgm:pt>
    <dgm:pt modelId="{C1042638-1658-46B6-B788-5DE755C06550}" type="parTrans" cxnId="{04F03716-0222-4B0E-BEA2-144B3B7BED07}">
      <dgm:prSet/>
      <dgm:spPr/>
      <dgm:t>
        <a:bodyPr/>
        <a:lstStyle/>
        <a:p>
          <a:endParaRPr lang="en-US"/>
        </a:p>
      </dgm:t>
    </dgm:pt>
    <dgm:pt modelId="{073485D1-5DC6-4873-A455-A0DA5BCE0103}" type="sibTrans" cxnId="{04F03716-0222-4B0E-BEA2-144B3B7BED07}">
      <dgm:prSet/>
      <dgm:spPr/>
      <dgm:t>
        <a:bodyPr/>
        <a:lstStyle/>
        <a:p>
          <a:endParaRPr lang="en-US"/>
        </a:p>
      </dgm:t>
    </dgm:pt>
    <dgm:pt modelId="{ABEA387D-B528-4023-85C3-94CC134A3FCA}">
      <dgm:prSet phldrT="[Text]"/>
      <dgm:spPr/>
      <dgm:t>
        <a:bodyPr/>
        <a:lstStyle/>
        <a:p>
          <a:r>
            <a:rPr lang="en-US">
              <a:solidFill>
                <a:schemeClr val="tx1">
                  <a:lumMod val="65000"/>
                  <a:lumOff val="35000"/>
                </a:schemeClr>
              </a:solidFill>
            </a:rPr>
            <a:t>Communicate with client's </a:t>
          </a:r>
        </a:p>
      </dgm:t>
    </dgm:pt>
    <dgm:pt modelId="{493D7B28-F35D-41C6-8BA3-CA9D572EFB86}" type="parTrans" cxnId="{C8C03A3B-A5BA-4136-887D-2B8E696B52EF}">
      <dgm:prSet/>
      <dgm:spPr/>
      <dgm:t>
        <a:bodyPr/>
        <a:lstStyle/>
        <a:p>
          <a:endParaRPr lang="en-US"/>
        </a:p>
      </dgm:t>
    </dgm:pt>
    <dgm:pt modelId="{D1BDB70B-0ED6-4354-ADE9-7CC190F5690E}" type="sibTrans" cxnId="{C8C03A3B-A5BA-4136-887D-2B8E696B52EF}">
      <dgm:prSet/>
      <dgm:spPr/>
      <dgm:t>
        <a:bodyPr/>
        <a:lstStyle/>
        <a:p>
          <a:endParaRPr lang="en-US"/>
        </a:p>
      </dgm:t>
    </dgm:pt>
    <dgm:pt modelId="{4EAB201E-08D7-43C1-95DE-6BEE81906135}">
      <dgm:prSet phldrT="[Text]"/>
      <dgm:spPr/>
      <dgm:t>
        <a:bodyPr/>
        <a:lstStyle/>
        <a:p>
          <a:r>
            <a:rPr lang="en-US">
              <a:solidFill>
                <a:schemeClr val="tx1">
                  <a:lumMod val="65000"/>
                  <a:lumOff val="35000"/>
                </a:schemeClr>
              </a:solidFill>
            </a:rPr>
            <a:t>Arrange meeting with clients </a:t>
          </a:r>
        </a:p>
      </dgm:t>
    </dgm:pt>
    <dgm:pt modelId="{6BCE3F13-868E-4C52-BA40-EED1AD474C19}" type="parTrans" cxnId="{98DA7A8C-645C-45C1-ADA2-FF64C5059E8D}">
      <dgm:prSet/>
      <dgm:spPr/>
      <dgm:t>
        <a:bodyPr/>
        <a:lstStyle/>
        <a:p>
          <a:endParaRPr lang="en-US"/>
        </a:p>
      </dgm:t>
    </dgm:pt>
    <dgm:pt modelId="{3CE46079-DB6C-4A6A-90A0-11CB0812A220}" type="sibTrans" cxnId="{98DA7A8C-645C-45C1-ADA2-FF64C5059E8D}">
      <dgm:prSet/>
      <dgm:spPr/>
      <dgm:t>
        <a:bodyPr/>
        <a:lstStyle/>
        <a:p>
          <a:endParaRPr lang="en-US"/>
        </a:p>
      </dgm:t>
    </dgm:pt>
    <dgm:pt modelId="{2F0E5499-B4BB-4B31-B267-61B5671033B9}">
      <dgm:prSet phldrT="[Text]"/>
      <dgm:spPr/>
      <dgm:t>
        <a:bodyPr/>
        <a:lstStyle/>
        <a:p>
          <a:r>
            <a:rPr lang="en-US">
              <a:solidFill>
                <a:schemeClr val="tx1">
                  <a:lumMod val="65000"/>
                  <a:lumOff val="35000"/>
                </a:schemeClr>
              </a:solidFill>
            </a:rPr>
            <a:t>Solve issues of clients</a:t>
          </a:r>
        </a:p>
      </dgm:t>
    </dgm:pt>
    <dgm:pt modelId="{E098B4B9-3DF8-4B62-A154-11ABBACCB6F0}" type="parTrans" cxnId="{818A988A-7DD3-41F8-A6C0-65D43F505970}">
      <dgm:prSet/>
      <dgm:spPr/>
      <dgm:t>
        <a:bodyPr/>
        <a:lstStyle/>
        <a:p>
          <a:endParaRPr lang="en-US"/>
        </a:p>
      </dgm:t>
    </dgm:pt>
    <dgm:pt modelId="{8CECBF95-65A2-4DF1-9B9A-30BA0090450C}" type="sibTrans" cxnId="{818A988A-7DD3-41F8-A6C0-65D43F505970}">
      <dgm:prSet/>
      <dgm:spPr/>
      <dgm:t>
        <a:bodyPr/>
        <a:lstStyle/>
        <a:p>
          <a:endParaRPr lang="en-US"/>
        </a:p>
      </dgm:t>
    </dgm:pt>
    <dgm:pt modelId="{DA10366B-53C9-4B0C-B625-228191B1C949}">
      <dgm:prSet phldrT="[Text]"/>
      <dgm:spPr/>
      <dgm:t>
        <a:bodyPr/>
        <a:lstStyle/>
        <a:p>
          <a:r>
            <a:rPr lang="en-US">
              <a:solidFill>
                <a:schemeClr val="tx1"/>
              </a:solidFill>
            </a:rPr>
            <a:t>Frornt-end</a:t>
          </a:r>
          <a:r>
            <a:rPr lang="en-US">
              <a:solidFill>
                <a:schemeClr val="tx1">
                  <a:lumMod val="65000"/>
                  <a:lumOff val="35000"/>
                </a:schemeClr>
              </a:solidFill>
            </a:rPr>
            <a:t> development (Reactjs, Html, Css, Flex and other.)</a:t>
          </a:r>
        </a:p>
      </dgm:t>
    </dgm:pt>
    <dgm:pt modelId="{56B4B281-A328-40E4-8D7F-08240FC71A46}" type="parTrans" cxnId="{53D184DF-37D0-4F69-AA55-AE0945A71EA0}">
      <dgm:prSet/>
      <dgm:spPr/>
      <dgm:t>
        <a:bodyPr/>
        <a:lstStyle/>
        <a:p>
          <a:endParaRPr lang="en-US"/>
        </a:p>
      </dgm:t>
    </dgm:pt>
    <dgm:pt modelId="{AC1481EE-0E2E-4D56-A3CE-1D07CB74C7A5}" type="sibTrans" cxnId="{53D184DF-37D0-4F69-AA55-AE0945A71EA0}">
      <dgm:prSet/>
      <dgm:spPr/>
      <dgm:t>
        <a:bodyPr/>
        <a:lstStyle/>
        <a:p>
          <a:endParaRPr lang="en-US"/>
        </a:p>
      </dgm:t>
    </dgm:pt>
    <dgm:pt modelId="{3FBDE507-940F-45E4-94FC-6A90198C8877}">
      <dgm:prSet phldrT="[Text]"/>
      <dgm:spPr/>
      <dgm:t>
        <a:bodyPr/>
        <a:lstStyle/>
        <a:p>
          <a:r>
            <a:rPr lang="en-US">
              <a:solidFill>
                <a:schemeClr val="tx1"/>
              </a:solidFill>
            </a:rPr>
            <a:t>Firebase</a:t>
          </a:r>
          <a:r>
            <a:rPr lang="en-US">
              <a:solidFill>
                <a:schemeClr val="tx1">
                  <a:lumMod val="65000"/>
                  <a:lumOff val="35000"/>
                </a:schemeClr>
              </a:solidFill>
            </a:rPr>
            <a:t> Integration </a:t>
          </a:r>
        </a:p>
      </dgm:t>
    </dgm:pt>
    <dgm:pt modelId="{6556BBCC-D0D7-4CB0-8CCD-F996ED3A4055}" type="parTrans" cxnId="{F8262B2A-042B-4059-AB50-06604792DC1F}">
      <dgm:prSet/>
      <dgm:spPr/>
      <dgm:t>
        <a:bodyPr/>
        <a:lstStyle/>
        <a:p>
          <a:endParaRPr lang="en-US"/>
        </a:p>
      </dgm:t>
    </dgm:pt>
    <dgm:pt modelId="{7F47288C-2EFF-4527-8685-3BCAA046A621}" type="sibTrans" cxnId="{F8262B2A-042B-4059-AB50-06604792DC1F}">
      <dgm:prSet/>
      <dgm:spPr/>
      <dgm:t>
        <a:bodyPr/>
        <a:lstStyle/>
        <a:p>
          <a:endParaRPr lang="en-US"/>
        </a:p>
      </dgm:t>
    </dgm:pt>
    <dgm:pt modelId="{C3711824-7588-43FA-858E-8C3E979A4237}">
      <dgm:prSet phldrT="[Text]"/>
      <dgm:spPr/>
      <dgm:t>
        <a:bodyPr/>
        <a:lstStyle/>
        <a:p>
          <a:r>
            <a:rPr lang="en-US">
              <a:solidFill>
                <a:schemeClr val="tx1"/>
              </a:solidFill>
            </a:rPr>
            <a:t>Payment</a:t>
          </a:r>
          <a:r>
            <a:rPr lang="en-US">
              <a:solidFill>
                <a:schemeClr val="tx1">
                  <a:lumMod val="65000"/>
                  <a:lumOff val="35000"/>
                </a:schemeClr>
              </a:solidFill>
            </a:rPr>
            <a:t> Integration (PayPal, BrainTree, and Stripe.)</a:t>
          </a:r>
        </a:p>
      </dgm:t>
    </dgm:pt>
    <dgm:pt modelId="{0E0F1A04-6CBA-4F51-9B04-9C0C07622F99}" type="parTrans" cxnId="{C622B378-59C7-4EF4-8531-49C9BE222EBF}">
      <dgm:prSet/>
      <dgm:spPr/>
      <dgm:t>
        <a:bodyPr/>
        <a:lstStyle/>
        <a:p>
          <a:endParaRPr lang="en-US"/>
        </a:p>
      </dgm:t>
    </dgm:pt>
    <dgm:pt modelId="{085CF323-379E-47FB-B5BA-66DAF337D8E4}" type="sibTrans" cxnId="{C622B378-59C7-4EF4-8531-49C9BE222EBF}">
      <dgm:prSet/>
      <dgm:spPr/>
      <dgm:t>
        <a:bodyPr/>
        <a:lstStyle/>
        <a:p>
          <a:endParaRPr lang="en-US"/>
        </a:p>
      </dgm:t>
    </dgm:pt>
    <dgm:pt modelId="{333E15DF-FC2C-4095-BCB5-F500C098C7E5}">
      <dgm:prSet phldrT="[Text]"/>
      <dgm:spPr/>
      <dgm:t>
        <a:bodyPr/>
        <a:lstStyle/>
        <a:p>
          <a:r>
            <a:rPr lang="en-US">
              <a:solidFill>
                <a:schemeClr val="tx1"/>
              </a:solidFill>
            </a:rPr>
            <a:t>Data Mining </a:t>
          </a:r>
          <a:r>
            <a:rPr lang="en-US">
              <a:solidFill>
                <a:schemeClr val="tx1">
                  <a:lumMod val="65000"/>
                  <a:lumOff val="35000"/>
                </a:schemeClr>
              </a:solidFill>
            </a:rPr>
            <a:t>(Selenium) or Web Scraping</a:t>
          </a:r>
        </a:p>
      </dgm:t>
    </dgm:pt>
    <dgm:pt modelId="{D982CDDA-3A8B-4328-8377-17834D63B6F1}" type="parTrans" cxnId="{A504F5BB-DECC-43E9-9FBA-A76BCBF4C982}">
      <dgm:prSet/>
      <dgm:spPr/>
      <dgm:t>
        <a:bodyPr/>
        <a:lstStyle/>
        <a:p>
          <a:endParaRPr lang="en-US"/>
        </a:p>
      </dgm:t>
    </dgm:pt>
    <dgm:pt modelId="{6E48D869-EC7D-4C1D-9F5A-02B0D519334C}" type="sibTrans" cxnId="{A504F5BB-DECC-43E9-9FBA-A76BCBF4C982}">
      <dgm:prSet/>
      <dgm:spPr/>
      <dgm:t>
        <a:bodyPr/>
        <a:lstStyle/>
        <a:p>
          <a:endParaRPr lang="en-US"/>
        </a:p>
      </dgm:t>
    </dgm:pt>
    <dgm:pt modelId="{4B195F3A-AC82-469E-B38E-E50D4DD4974E}">
      <dgm:prSet phldrT="[Text]"/>
      <dgm:spPr/>
      <dgm:t>
        <a:bodyPr/>
        <a:lstStyle/>
        <a:p>
          <a:r>
            <a:rPr lang="en-US">
              <a:solidFill>
                <a:schemeClr val="tx1"/>
              </a:solidFill>
            </a:rPr>
            <a:t>Database</a:t>
          </a:r>
          <a:r>
            <a:rPr lang="en-US">
              <a:solidFill>
                <a:schemeClr val="tx1">
                  <a:lumMod val="65000"/>
                  <a:lumOff val="35000"/>
                </a:schemeClr>
              </a:solidFill>
            </a:rPr>
            <a:t> Integration (Whatever you name)</a:t>
          </a:r>
        </a:p>
      </dgm:t>
    </dgm:pt>
    <dgm:pt modelId="{5F5E9D75-A133-4579-AF7F-243C33033FC2}" type="parTrans" cxnId="{8DB4F55E-2AC5-40BB-BFF0-06380534FB51}">
      <dgm:prSet/>
      <dgm:spPr/>
      <dgm:t>
        <a:bodyPr/>
        <a:lstStyle/>
        <a:p>
          <a:endParaRPr lang="en-US"/>
        </a:p>
      </dgm:t>
    </dgm:pt>
    <dgm:pt modelId="{99D977E8-F337-408C-A533-440C145E1DDA}" type="sibTrans" cxnId="{8DB4F55E-2AC5-40BB-BFF0-06380534FB51}">
      <dgm:prSet/>
      <dgm:spPr/>
      <dgm:t>
        <a:bodyPr/>
        <a:lstStyle/>
        <a:p>
          <a:endParaRPr lang="en-US"/>
        </a:p>
      </dgm:t>
    </dgm:pt>
    <dgm:pt modelId="{40A5855F-94DE-4380-9AD8-45EB896C1CCE}">
      <dgm:prSet phldrT="[Text]"/>
      <dgm:spPr/>
      <dgm:t>
        <a:bodyPr/>
        <a:lstStyle/>
        <a:p>
          <a:r>
            <a:rPr lang="en-US">
              <a:solidFill>
                <a:schemeClr val="tx1"/>
              </a:solidFill>
            </a:rPr>
            <a:t>Server Deployment (AWS, DigitalOcean, etc.)</a:t>
          </a:r>
          <a:endParaRPr lang="en-US">
            <a:solidFill>
              <a:schemeClr val="tx1">
                <a:lumMod val="65000"/>
                <a:lumOff val="35000"/>
              </a:schemeClr>
            </a:solidFill>
          </a:endParaRPr>
        </a:p>
      </dgm:t>
    </dgm:pt>
    <dgm:pt modelId="{57E7A557-F2C2-4309-BE41-DCC5FDA20B3B}" type="parTrans" cxnId="{17F3FA27-3CFE-4770-A930-6B58272A38D0}">
      <dgm:prSet/>
      <dgm:spPr/>
      <dgm:t>
        <a:bodyPr/>
        <a:lstStyle/>
        <a:p>
          <a:endParaRPr lang="en-US"/>
        </a:p>
      </dgm:t>
    </dgm:pt>
    <dgm:pt modelId="{600941DF-B2F4-4441-90D4-806E4BF51D75}" type="sibTrans" cxnId="{17F3FA27-3CFE-4770-A930-6B58272A38D0}">
      <dgm:prSet/>
      <dgm:spPr/>
      <dgm:t>
        <a:bodyPr/>
        <a:lstStyle/>
        <a:p>
          <a:endParaRPr lang="en-US"/>
        </a:p>
      </dgm:t>
    </dgm:pt>
    <dgm:pt modelId="{A5F8DE48-F0F2-4681-8B7A-2B29C6258D51}">
      <dgm:prSet phldrT="[Text]"/>
      <dgm:spPr/>
      <dgm:t>
        <a:bodyPr/>
        <a:lstStyle/>
        <a:p>
          <a:r>
            <a:rPr lang="en-US">
              <a:solidFill>
                <a:schemeClr val="tx1"/>
              </a:solidFill>
            </a:rPr>
            <a:t>Testing</a:t>
          </a:r>
          <a:r>
            <a:rPr lang="en-US">
              <a:solidFill>
                <a:schemeClr val="tx1">
                  <a:lumMod val="65000"/>
                  <a:lumOff val="35000"/>
                </a:schemeClr>
              </a:solidFill>
            </a:rPr>
            <a:t> of project (Pytest or selenium)</a:t>
          </a:r>
        </a:p>
      </dgm:t>
    </dgm:pt>
    <dgm:pt modelId="{58303A62-E43F-4EB6-A0CC-ED204BEB011F}" type="parTrans" cxnId="{2F49D022-50DA-4C55-ACF5-A6B915FD3FAA}">
      <dgm:prSet/>
      <dgm:spPr/>
      <dgm:t>
        <a:bodyPr/>
        <a:lstStyle/>
        <a:p>
          <a:endParaRPr lang="en-US"/>
        </a:p>
      </dgm:t>
    </dgm:pt>
    <dgm:pt modelId="{F2E2FA60-357E-48E0-9063-F69114FD2F14}" type="sibTrans" cxnId="{2F49D022-50DA-4C55-ACF5-A6B915FD3FAA}">
      <dgm:prSet/>
      <dgm:spPr/>
      <dgm:t>
        <a:bodyPr/>
        <a:lstStyle/>
        <a:p>
          <a:endParaRPr lang="en-US"/>
        </a:p>
      </dgm:t>
    </dgm:pt>
    <dgm:pt modelId="{81AEFAC2-8483-4A71-B4B1-2156AD0244D1}">
      <dgm:prSet phldrT="[Text]"/>
      <dgm:spPr/>
      <dgm:t>
        <a:bodyPr/>
        <a:lstStyle/>
        <a:p>
          <a:r>
            <a:rPr lang="en-US">
              <a:solidFill>
                <a:schemeClr val="tx1">
                  <a:lumMod val="65000"/>
                  <a:lumOff val="35000"/>
                </a:schemeClr>
              </a:solidFill>
            </a:rPr>
            <a:t>Discussion of project and its requirements </a:t>
          </a:r>
        </a:p>
      </dgm:t>
    </dgm:pt>
    <dgm:pt modelId="{0E047CF9-A392-48B0-A5A2-6FE5D020D0DF}" type="parTrans" cxnId="{2797CCFF-37AE-4E9E-AE56-CB42FCE83AC2}">
      <dgm:prSet/>
      <dgm:spPr/>
      <dgm:t>
        <a:bodyPr/>
        <a:lstStyle/>
        <a:p>
          <a:endParaRPr lang="en-US"/>
        </a:p>
      </dgm:t>
    </dgm:pt>
    <dgm:pt modelId="{CAE413EA-91BC-40AD-9FDB-11E5AE0C237C}" type="sibTrans" cxnId="{2797CCFF-37AE-4E9E-AE56-CB42FCE83AC2}">
      <dgm:prSet/>
      <dgm:spPr/>
      <dgm:t>
        <a:bodyPr/>
        <a:lstStyle/>
        <a:p>
          <a:endParaRPr lang="en-US"/>
        </a:p>
      </dgm:t>
    </dgm:pt>
    <dgm:pt modelId="{376B85C7-0BCB-4395-9963-420DFAC5D6B8}">
      <dgm:prSet phldrT="[Text]"/>
      <dgm:spPr/>
      <dgm:t>
        <a:bodyPr/>
        <a:lstStyle/>
        <a:p>
          <a:r>
            <a:rPr lang="en-US">
              <a:solidFill>
                <a:schemeClr val="tx1">
                  <a:lumMod val="65000"/>
                  <a:lumOff val="35000"/>
                </a:schemeClr>
              </a:solidFill>
            </a:rPr>
            <a:t>Provide all support to clients by slack, skype and etc.</a:t>
          </a:r>
        </a:p>
      </dgm:t>
    </dgm:pt>
    <dgm:pt modelId="{2165A21C-2D97-4E37-B0FB-19CDA40B206A}" type="parTrans" cxnId="{FF32785D-188A-43A2-9445-9D071CC7A3C3}">
      <dgm:prSet/>
      <dgm:spPr/>
      <dgm:t>
        <a:bodyPr/>
        <a:lstStyle/>
        <a:p>
          <a:endParaRPr lang="en-US"/>
        </a:p>
      </dgm:t>
    </dgm:pt>
    <dgm:pt modelId="{D4299E53-426C-494F-9B58-597809EE8B84}" type="sibTrans" cxnId="{FF32785D-188A-43A2-9445-9D071CC7A3C3}">
      <dgm:prSet/>
      <dgm:spPr/>
      <dgm:t>
        <a:bodyPr/>
        <a:lstStyle/>
        <a:p>
          <a:endParaRPr lang="en-US"/>
        </a:p>
      </dgm:t>
    </dgm:pt>
    <dgm:pt modelId="{F8BEB229-0E23-44EA-89FB-AF5353CBBABE}">
      <dgm:prSet phldrT="[Text]"/>
      <dgm:spPr/>
      <dgm:t>
        <a:bodyPr/>
        <a:lstStyle/>
        <a:p>
          <a:r>
            <a:rPr lang="en-US">
              <a:solidFill>
                <a:schemeClr val="tx1">
                  <a:lumMod val="65000"/>
                  <a:lumOff val="35000"/>
                </a:schemeClr>
              </a:solidFill>
            </a:rPr>
            <a:t>Explain entire project to my own team </a:t>
          </a:r>
        </a:p>
      </dgm:t>
    </dgm:pt>
    <dgm:pt modelId="{A60D5047-21DA-49F1-95AF-8225B2F9E83F}" type="parTrans" cxnId="{6119F560-6A65-45B5-A0A8-A9B22B412BBC}">
      <dgm:prSet/>
      <dgm:spPr/>
      <dgm:t>
        <a:bodyPr/>
        <a:lstStyle/>
        <a:p>
          <a:endParaRPr lang="en-US"/>
        </a:p>
      </dgm:t>
    </dgm:pt>
    <dgm:pt modelId="{89918C9D-4548-4BD6-AACA-57571AB57389}" type="sibTrans" cxnId="{6119F560-6A65-45B5-A0A8-A9B22B412BBC}">
      <dgm:prSet/>
      <dgm:spPr/>
      <dgm:t>
        <a:bodyPr/>
        <a:lstStyle/>
        <a:p>
          <a:endParaRPr lang="en-US"/>
        </a:p>
      </dgm:t>
    </dgm:pt>
    <dgm:pt modelId="{10B5DD41-90AE-4F58-BB0C-64F8F2A29A32}">
      <dgm:prSet phldrT="[Text]"/>
      <dgm:spPr/>
      <dgm:t>
        <a:bodyPr/>
        <a:lstStyle/>
        <a:p>
          <a:r>
            <a:rPr lang="en-US">
              <a:solidFill>
                <a:schemeClr val="tx1">
                  <a:lumMod val="65000"/>
                  <a:lumOff val="35000"/>
                </a:schemeClr>
              </a:solidFill>
            </a:rPr>
            <a:t>Implement small concepts of </a:t>
          </a:r>
          <a:r>
            <a:rPr lang="en-US">
              <a:solidFill>
                <a:schemeClr val="tx1"/>
              </a:solidFill>
            </a:rPr>
            <a:t>ML and NLP</a:t>
          </a:r>
        </a:p>
      </dgm:t>
    </dgm:pt>
    <dgm:pt modelId="{3C0BBE05-9336-460C-B979-0C38327D4273}" type="parTrans" cxnId="{6E0BDC78-A627-4B2E-9636-EEF3990BFE0F}">
      <dgm:prSet/>
      <dgm:spPr/>
      <dgm:t>
        <a:bodyPr/>
        <a:lstStyle/>
        <a:p>
          <a:endParaRPr lang="en-US"/>
        </a:p>
      </dgm:t>
    </dgm:pt>
    <dgm:pt modelId="{B76B2A91-2083-448B-BBBC-61AFDE8421E0}" type="sibTrans" cxnId="{6E0BDC78-A627-4B2E-9636-EEF3990BFE0F}">
      <dgm:prSet/>
      <dgm:spPr/>
      <dgm:t>
        <a:bodyPr/>
        <a:lstStyle/>
        <a:p>
          <a:endParaRPr lang="en-US"/>
        </a:p>
      </dgm:t>
    </dgm:pt>
    <dgm:pt modelId="{1E640973-753D-4A87-9662-7BCAEAEE75D6}">
      <dgm:prSet phldrT="[Text]"/>
      <dgm:spPr/>
      <dgm:t>
        <a:bodyPr/>
        <a:lstStyle/>
        <a:p>
          <a:r>
            <a:rPr lang="en-US">
              <a:solidFill>
                <a:schemeClr val="tx1">
                  <a:lumMod val="65000"/>
                  <a:lumOff val="35000"/>
                </a:schemeClr>
              </a:solidFill>
            </a:rPr>
            <a:t>Suggest new and better approach for projects</a:t>
          </a:r>
        </a:p>
      </dgm:t>
    </dgm:pt>
    <dgm:pt modelId="{531064A9-AEC2-4A8D-B3A6-9519B55184EF}" type="sibTrans" cxnId="{53B036B7-3901-4A77-BDFE-31C22A1D7E67}">
      <dgm:prSet/>
      <dgm:spPr/>
      <dgm:t>
        <a:bodyPr/>
        <a:lstStyle/>
        <a:p>
          <a:endParaRPr lang="en-US"/>
        </a:p>
      </dgm:t>
    </dgm:pt>
    <dgm:pt modelId="{41BA738B-5295-4789-864D-BA2C1B8A2CB8}" type="parTrans" cxnId="{53B036B7-3901-4A77-BDFE-31C22A1D7E67}">
      <dgm:prSet/>
      <dgm:spPr/>
      <dgm:t>
        <a:bodyPr/>
        <a:lstStyle/>
        <a:p>
          <a:endParaRPr lang="en-US"/>
        </a:p>
      </dgm:t>
    </dgm:pt>
    <dgm:pt modelId="{77ECA180-86C7-4E0E-8591-110E42FDFE6C}" type="pres">
      <dgm:prSet presAssocID="{DBCD2B78-579D-46E2-8BF9-F56FCDA71EA6}" presName="Name0" presStyleCnt="0">
        <dgm:presLayoutVars>
          <dgm:chMax/>
          <dgm:chPref val="3"/>
          <dgm:dir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9AFE78DD-526B-40F8-B7AA-B17E3FEAA2EB}" type="pres">
      <dgm:prSet presAssocID="{AA1F1C56-1F50-4D18-BC8A-D1911313BA3D}" presName="composite" presStyleCnt="0"/>
      <dgm:spPr/>
    </dgm:pt>
    <dgm:pt modelId="{FE8D6199-9D29-42F7-AE22-CB4FCFCB9130}" type="pres">
      <dgm:prSet presAssocID="{AA1F1C56-1F50-4D18-BC8A-D1911313BA3D}" presName="FirstChild" presStyleLbl="revTx" presStyleIdx="0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24D7536-BFF9-44ED-A5BD-EAAA025DD3D2}" type="pres">
      <dgm:prSet presAssocID="{AA1F1C56-1F50-4D18-BC8A-D1911313BA3D}" presName="Parent" presStyleLbl="alignNode1" presStyleIdx="0" presStyleCnt="3" custScaleX="232293">
        <dgm:presLayoutVars>
          <dgm:chMax val="3"/>
          <dgm:chPref val="3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C031586-055E-437C-B26E-C0D4E2BCE4D4}" type="pres">
      <dgm:prSet presAssocID="{AA1F1C56-1F50-4D18-BC8A-D1911313BA3D}" presName="Accent" presStyleLbl="parChTrans1D1" presStyleIdx="0" presStyleCnt="3"/>
      <dgm:spPr/>
    </dgm:pt>
    <dgm:pt modelId="{8842A062-4900-4AB5-9EF3-6A91FACA0E47}" type="pres">
      <dgm:prSet presAssocID="{AA1F1C56-1F50-4D18-BC8A-D1911313BA3D}" presName="Child" presStyleLbl="revTx" presStyleIdx="1" presStyleCnt="6" custScaleY="8430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F972CC7-FF9D-42AD-882A-714B73CB8B46}" type="pres">
      <dgm:prSet presAssocID="{97CFBBD5-91C2-44B3-9905-BC59F77B47B1}" presName="sibTrans" presStyleCnt="0"/>
      <dgm:spPr/>
    </dgm:pt>
    <dgm:pt modelId="{E8B3AAC3-16C1-419D-87C6-249637809FB7}" type="pres">
      <dgm:prSet presAssocID="{9D926C87-C6FB-4C4B-8F55-E5CB6F1648D1}" presName="composite" presStyleCnt="0"/>
      <dgm:spPr/>
    </dgm:pt>
    <dgm:pt modelId="{B8F48F68-6EBF-4C1B-B599-EA93BA5658C3}" type="pres">
      <dgm:prSet presAssocID="{9D926C87-C6FB-4C4B-8F55-E5CB6F1648D1}" presName="FirstChild" presStyleLbl="revTx" presStyleIdx="2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5C1D8BC-E594-4BF1-9146-FE057B149111}" type="pres">
      <dgm:prSet presAssocID="{9D926C87-C6FB-4C4B-8F55-E5CB6F1648D1}" presName="Parent" presStyleLbl="alignNode1" presStyleIdx="1" presStyleCnt="3" custScaleX="227277">
        <dgm:presLayoutVars>
          <dgm:chMax val="3"/>
          <dgm:chPref val="3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A7B051D-AF62-4496-B07E-5717287F5D21}" type="pres">
      <dgm:prSet presAssocID="{9D926C87-C6FB-4C4B-8F55-E5CB6F1648D1}" presName="Accent" presStyleLbl="parChTrans1D1" presStyleIdx="1" presStyleCnt="3"/>
      <dgm:spPr/>
    </dgm:pt>
    <dgm:pt modelId="{D0475B12-1C46-4092-809D-F77CFF44836A}" type="pres">
      <dgm:prSet presAssocID="{9D926C87-C6FB-4C4B-8F55-E5CB6F1648D1}" presName="Child" presStyleLbl="revTx" presStyleIdx="3" presStyleCnt="6" custScaleY="18363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C7B99FE-6D9E-4DDF-B500-96D4D12D965A}" type="pres">
      <dgm:prSet presAssocID="{48C27888-46BC-4C55-8700-A57E74F7FCB0}" presName="sibTrans" presStyleCnt="0"/>
      <dgm:spPr/>
    </dgm:pt>
    <dgm:pt modelId="{ECAFF96B-51CB-4839-9653-6D2A8D607A4C}" type="pres">
      <dgm:prSet presAssocID="{1A0C7EAC-B21F-48DB-85C1-4FBD4297AD48}" presName="composite" presStyleCnt="0"/>
      <dgm:spPr/>
    </dgm:pt>
    <dgm:pt modelId="{BD582EFE-CC48-4C18-9A78-25C8CEA7750F}" type="pres">
      <dgm:prSet presAssocID="{1A0C7EAC-B21F-48DB-85C1-4FBD4297AD48}" presName="FirstChild" presStyleLbl="revTx" presStyleIdx="4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DA21F93-60D9-44C7-A2A4-3B1882F3F7BD}" type="pres">
      <dgm:prSet presAssocID="{1A0C7EAC-B21F-48DB-85C1-4FBD4297AD48}" presName="Parent" presStyleLbl="alignNode1" presStyleIdx="2" presStyleCnt="3" custScaleX="225976">
        <dgm:presLayoutVars>
          <dgm:chMax val="3"/>
          <dgm:chPref val="3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C51238D-2EBC-45F4-9582-4B0D3497379F}" type="pres">
      <dgm:prSet presAssocID="{1A0C7EAC-B21F-48DB-85C1-4FBD4297AD48}" presName="Accent" presStyleLbl="parChTrans1D1" presStyleIdx="2" presStyleCnt="3"/>
      <dgm:spPr/>
    </dgm:pt>
    <dgm:pt modelId="{4A3961B5-AB5F-47F1-9410-4C904CD56E70}" type="pres">
      <dgm:prSet presAssocID="{1A0C7EAC-B21F-48DB-85C1-4FBD4297AD48}" presName="Child" presStyleLbl="revTx" presStyleIdx="5" presStyleCnt="6" custScaleY="8650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7F3FA27-3CFE-4770-A930-6B58272A38D0}" srcId="{9D926C87-C6FB-4C4B-8F55-E5CB6F1648D1}" destId="{40A5855F-94DE-4380-9AD8-45EB896C1CCE}" srcOrd="7" destOrd="0" parTransId="{57E7A557-F2C2-4309-BE41-DCC5FDA20B3B}" sibTransId="{600941DF-B2F4-4441-90D4-806E4BF51D75}"/>
    <dgm:cxn modelId="{6119F560-6A65-45B5-A0A8-A9B22B412BBC}" srcId="{1A0C7EAC-B21F-48DB-85C1-4FBD4297AD48}" destId="{F8BEB229-0E23-44EA-89FB-AF5353CBBABE}" srcOrd="4" destOrd="0" parTransId="{A60D5047-21DA-49F1-95AF-8225B2F9E83F}" sibTransId="{89918C9D-4548-4BD6-AACA-57571AB57389}"/>
    <dgm:cxn modelId="{04F03716-0222-4B0E-BEA2-144B3B7BED07}" srcId="{1A0C7EAC-B21F-48DB-85C1-4FBD4297AD48}" destId="{138F841D-7CFC-4CEC-8345-4D3B63E96A43}" srcOrd="0" destOrd="0" parTransId="{C1042638-1658-46B6-B788-5DE755C06550}" sibTransId="{073485D1-5DC6-4873-A455-A0DA5BCE0103}"/>
    <dgm:cxn modelId="{9912E456-9265-4758-97CE-4FA57141D269}" type="presOf" srcId="{4EAB201E-08D7-43C1-95DE-6BEE81906135}" destId="{8842A062-4900-4AB5-9EF3-6A91FACA0E47}" srcOrd="0" destOrd="1" presId="urn:microsoft.com/office/officeart/2011/layout/TabList"/>
    <dgm:cxn modelId="{5A9164C9-7832-4B60-B1D3-5CDFEAEAA219}" type="presOf" srcId="{27574607-914C-4EFD-978E-3D6C22798EFB}" destId="{8842A062-4900-4AB5-9EF3-6A91FACA0E47}" srcOrd="0" destOrd="0" presId="urn:microsoft.com/office/officeart/2011/layout/TabList"/>
    <dgm:cxn modelId="{08E3C764-7063-46D4-9A4F-83796F359B65}" type="presOf" srcId="{0444E2F8-5A78-46AE-AD40-A04C39D7C54D}" destId="{B8F48F68-6EBF-4C1B-B599-EA93BA5658C3}" srcOrd="0" destOrd="0" presId="urn:microsoft.com/office/officeart/2011/layout/TabList"/>
    <dgm:cxn modelId="{1ADC929B-132E-48DC-9459-612AAF5D83A7}" type="presOf" srcId="{40A5855F-94DE-4380-9AD8-45EB896C1CCE}" destId="{D0475B12-1C46-4092-809D-F77CFF44836A}" srcOrd="0" destOrd="6" presId="urn:microsoft.com/office/officeart/2011/layout/TabList"/>
    <dgm:cxn modelId="{9CECEDA0-6F4D-4CE1-9F6D-A008F6D177AC}" type="presOf" srcId="{DA10366B-53C9-4B0C-B625-228191B1C949}" destId="{D0475B12-1C46-4092-809D-F77CFF44836A}" srcOrd="0" destOrd="1" presId="urn:microsoft.com/office/officeart/2011/layout/TabList"/>
    <dgm:cxn modelId="{818A988A-7DD3-41F8-A6C0-65D43F505970}" srcId="{AA1F1C56-1F50-4D18-BC8A-D1911313BA3D}" destId="{2F0E5499-B4BB-4B31-B267-61B5671033B9}" srcOrd="4" destOrd="0" parTransId="{E098B4B9-3DF8-4B62-A154-11ABBACCB6F0}" sibTransId="{8CECBF95-65A2-4DF1-9B9A-30BA0090450C}"/>
    <dgm:cxn modelId="{CC9DC8C8-8B8A-41F6-90DD-53E070D242C5}" type="presOf" srcId="{376B85C7-0BCB-4395-9963-420DFAC5D6B8}" destId="{4A3961B5-AB5F-47F1-9410-4C904CD56E70}" srcOrd="0" destOrd="1" presId="urn:microsoft.com/office/officeart/2011/layout/TabList"/>
    <dgm:cxn modelId="{66E8AB26-652C-41FD-B0DD-6A77ECF659C6}" srcId="{AA1F1C56-1F50-4D18-BC8A-D1911313BA3D}" destId="{0D1A96CB-A336-4FAE-AFF2-086ADA5C41A9}" srcOrd="0" destOrd="0" parTransId="{0830E5A9-1E02-43AD-93BB-39D1761E7ED2}" sibTransId="{EA9CDC8F-89C1-4F51-A849-4D54560B4FA8}"/>
    <dgm:cxn modelId="{5C064005-743C-4DD7-B9AB-5E6279EF608A}" type="presOf" srcId="{2F0E5499-B4BB-4B31-B267-61B5671033B9}" destId="{8842A062-4900-4AB5-9EF3-6A91FACA0E47}" srcOrd="0" destOrd="3" presId="urn:microsoft.com/office/officeart/2011/layout/TabList"/>
    <dgm:cxn modelId="{98DA7A8C-645C-45C1-ADA2-FF64C5059E8D}" srcId="{AA1F1C56-1F50-4D18-BC8A-D1911313BA3D}" destId="{4EAB201E-08D7-43C1-95DE-6BEE81906135}" srcOrd="2" destOrd="0" parTransId="{6BCE3F13-868E-4C52-BA40-EED1AD474C19}" sibTransId="{3CE46079-DB6C-4A6A-90A0-11CB0812A220}"/>
    <dgm:cxn modelId="{6E0BDC78-A627-4B2E-9636-EEF3990BFE0F}" srcId="{9D926C87-C6FB-4C4B-8F55-E5CB6F1648D1}" destId="{10B5DD41-90AE-4F58-BB0C-64F8F2A29A32}" srcOrd="9" destOrd="0" parTransId="{3C0BBE05-9336-460C-B979-0C38327D4273}" sibTransId="{B76B2A91-2083-448B-BBBC-61AFDE8421E0}"/>
    <dgm:cxn modelId="{C622B378-59C7-4EF4-8531-49C9BE222EBF}" srcId="{9D926C87-C6FB-4C4B-8F55-E5CB6F1648D1}" destId="{C3711824-7588-43FA-858E-8C3E979A4237}" srcOrd="4" destOrd="0" parTransId="{0E0F1A04-6CBA-4F51-9B04-9C0C07622F99}" sibTransId="{085CF323-379E-47FB-B5BA-66DAF337D8E4}"/>
    <dgm:cxn modelId="{DB973D92-AE93-42F7-AB5B-043D936DB5DB}" type="presOf" srcId="{ABEA387D-B528-4023-85C3-94CC134A3FCA}" destId="{4A3961B5-AB5F-47F1-9410-4C904CD56E70}" srcOrd="0" destOrd="0" presId="urn:microsoft.com/office/officeart/2011/layout/TabList"/>
    <dgm:cxn modelId="{06802572-414D-4BC8-9A7C-A9022765CE58}" type="presOf" srcId="{F8BEB229-0E23-44EA-89FB-AF5353CBBABE}" destId="{4A3961B5-AB5F-47F1-9410-4C904CD56E70}" srcOrd="0" destOrd="3" presId="urn:microsoft.com/office/officeart/2011/layout/TabList"/>
    <dgm:cxn modelId="{D971E6D5-883F-4CDA-B6B7-1B56F62012D0}" type="presOf" srcId="{4C9C52DC-4C28-4E31-84AE-19CEC21D1935}" destId="{D0475B12-1C46-4092-809D-F77CFF44836A}" srcOrd="0" destOrd="0" presId="urn:microsoft.com/office/officeart/2011/layout/TabList"/>
    <dgm:cxn modelId="{2797CCFF-37AE-4E9E-AE56-CB42FCE83AC2}" srcId="{AA1F1C56-1F50-4D18-BC8A-D1911313BA3D}" destId="{81AEFAC2-8483-4A71-B4B1-2156AD0244D1}" srcOrd="3" destOrd="0" parTransId="{0E047CF9-A392-48B0-A5A2-6FE5D020D0DF}" sibTransId="{CAE413EA-91BC-40AD-9FDB-11E5AE0C237C}"/>
    <dgm:cxn modelId="{CC2262D2-1C54-4889-98CE-54B4B4B1BD28}" type="presOf" srcId="{9D926C87-C6FB-4C4B-8F55-E5CB6F1648D1}" destId="{95C1D8BC-E594-4BF1-9146-FE057B149111}" srcOrd="0" destOrd="0" presId="urn:microsoft.com/office/officeart/2011/layout/TabList"/>
    <dgm:cxn modelId="{CFF44A53-0C27-4633-9F0F-B68E4BE3CA75}" type="presOf" srcId="{10B5DD41-90AE-4F58-BB0C-64F8F2A29A32}" destId="{D0475B12-1C46-4092-809D-F77CFF44836A}" srcOrd="0" destOrd="8" presId="urn:microsoft.com/office/officeart/2011/layout/TabList"/>
    <dgm:cxn modelId="{8316414E-8711-47B8-B530-668A00C56C40}" type="presOf" srcId="{DBCD2B78-579D-46E2-8BF9-F56FCDA71EA6}" destId="{77ECA180-86C7-4E0E-8591-110E42FDFE6C}" srcOrd="0" destOrd="0" presId="urn:microsoft.com/office/officeart/2011/layout/TabList"/>
    <dgm:cxn modelId="{FF32785D-188A-43A2-9445-9D071CC7A3C3}" srcId="{1A0C7EAC-B21F-48DB-85C1-4FBD4297AD48}" destId="{376B85C7-0BCB-4395-9963-420DFAC5D6B8}" srcOrd="2" destOrd="0" parTransId="{2165A21C-2D97-4E37-B0FB-19CDA40B206A}" sibTransId="{D4299E53-426C-494F-9B58-597809EE8B84}"/>
    <dgm:cxn modelId="{20885857-CC5C-4891-A45A-62BC46B1FEEF}" type="presOf" srcId="{A5F8DE48-F0F2-4681-8B7A-2B29C6258D51}" destId="{D0475B12-1C46-4092-809D-F77CFF44836A}" srcOrd="0" destOrd="7" presId="urn:microsoft.com/office/officeart/2011/layout/TabList"/>
    <dgm:cxn modelId="{C8C03A3B-A5BA-4136-887D-2B8E696B52EF}" srcId="{1A0C7EAC-B21F-48DB-85C1-4FBD4297AD48}" destId="{ABEA387D-B528-4023-85C3-94CC134A3FCA}" srcOrd="1" destOrd="0" parTransId="{493D7B28-F35D-41C6-8BA3-CA9D572EFB86}" sibTransId="{D1BDB70B-0ED6-4354-ADE9-7CC190F5690E}"/>
    <dgm:cxn modelId="{68D8F049-0355-4C27-9062-8B9E52CE21ED}" srcId="{DBCD2B78-579D-46E2-8BF9-F56FCDA71EA6}" destId="{AA1F1C56-1F50-4D18-BC8A-D1911313BA3D}" srcOrd="0" destOrd="0" parTransId="{4971B3AE-4039-4AF9-AD2B-4D28AA2CBB0C}" sibTransId="{97CFBBD5-91C2-44B3-9905-BC59F77B47B1}"/>
    <dgm:cxn modelId="{8DB4F55E-2AC5-40BB-BFF0-06380534FB51}" srcId="{9D926C87-C6FB-4C4B-8F55-E5CB6F1648D1}" destId="{4B195F3A-AC82-469E-B38E-E50D4DD4974E}" srcOrd="6" destOrd="0" parTransId="{5F5E9D75-A133-4579-AF7F-243C33033FC2}" sibTransId="{99D977E8-F337-408C-A533-440C145E1DDA}"/>
    <dgm:cxn modelId="{02D5DAC9-0897-4354-A448-43C2BB314D88}" type="presOf" srcId="{333E15DF-FC2C-4095-BCB5-F500C098C7E5}" destId="{D0475B12-1C46-4092-809D-F77CFF44836A}" srcOrd="0" destOrd="4" presId="urn:microsoft.com/office/officeart/2011/layout/TabList"/>
    <dgm:cxn modelId="{31A71416-3329-4042-BDC3-D3FF295088FC}" srcId="{9D926C87-C6FB-4C4B-8F55-E5CB6F1648D1}" destId="{0444E2F8-5A78-46AE-AD40-A04C39D7C54D}" srcOrd="0" destOrd="0" parTransId="{7DDAC792-2F93-481C-9334-AF93B9BD4D3B}" sibTransId="{DE01B30F-A3BC-4799-BBD5-4E6D992CA73D}"/>
    <dgm:cxn modelId="{53B036B7-3901-4A77-BDFE-31C22A1D7E67}" srcId="{1A0C7EAC-B21F-48DB-85C1-4FBD4297AD48}" destId="{1E640973-753D-4A87-9662-7BCAEAEE75D6}" srcOrd="3" destOrd="0" parTransId="{41BA738B-5295-4789-864D-BA2C1B8A2CB8}" sibTransId="{531064A9-AEC2-4A8D-B3A6-9519B55184EF}"/>
    <dgm:cxn modelId="{5B28A887-7B3B-4393-A125-336A17812921}" srcId="{9D926C87-C6FB-4C4B-8F55-E5CB6F1648D1}" destId="{4C9C52DC-4C28-4E31-84AE-19CEC21D1935}" srcOrd="1" destOrd="0" parTransId="{7BA6AFEF-3635-4E41-9261-299C0F325B08}" sibTransId="{E6AEFFFD-8808-4D8E-8EAE-135FA25CD5D0}"/>
    <dgm:cxn modelId="{EBD7E398-03B1-4647-B95F-E4F887378A6F}" srcId="{DBCD2B78-579D-46E2-8BF9-F56FCDA71EA6}" destId="{1A0C7EAC-B21F-48DB-85C1-4FBD4297AD48}" srcOrd="2" destOrd="0" parTransId="{62098989-A19B-4DF4-9C88-0F38883A9779}" sibTransId="{67268441-929C-4A64-BB6B-5E2C2BFEDC60}"/>
    <dgm:cxn modelId="{E7F57081-42BE-4F5C-8778-3B2B55310DB3}" type="presOf" srcId="{0D1A96CB-A336-4FAE-AFF2-086ADA5C41A9}" destId="{FE8D6199-9D29-42F7-AE22-CB4FCFCB9130}" srcOrd="0" destOrd="0" presId="urn:microsoft.com/office/officeart/2011/layout/TabList"/>
    <dgm:cxn modelId="{53D184DF-37D0-4F69-AA55-AE0945A71EA0}" srcId="{9D926C87-C6FB-4C4B-8F55-E5CB6F1648D1}" destId="{DA10366B-53C9-4B0C-B625-228191B1C949}" srcOrd="2" destOrd="0" parTransId="{56B4B281-A328-40E4-8D7F-08240FC71A46}" sibTransId="{AC1481EE-0E2E-4D56-A3CE-1D07CB74C7A5}"/>
    <dgm:cxn modelId="{6F8D5605-3B88-48C7-B66F-A74DFE5712A0}" srcId="{DBCD2B78-579D-46E2-8BF9-F56FCDA71EA6}" destId="{9D926C87-C6FB-4C4B-8F55-E5CB6F1648D1}" srcOrd="1" destOrd="0" parTransId="{3CCDEEAA-B2DA-4A40-8BE6-F4E42515758B}" sibTransId="{48C27888-46BC-4C55-8700-A57E74F7FCB0}"/>
    <dgm:cxn modelId="{4EA32DD1-E791-46FF-8790-B472571B83BD}" type="presOf" srcId="{81AEFAC2-8483-4A71-B4B1-2156AD0244D1}" destId="{8842A062-4900-4AB5-9EF3-6A91FACA0E47}" srcOrd="0" destOrd="2" presId="urn:microsoft.com/office/officeart/2011/layout/TabList"/>
    <dgm:cxn modelId="{F8262B2A-042B-4059-AB50-06604792DC1F}" srcId="{9D926C87-C6FB-4C4B-8F55-E5CB6F1648D1}" destId="{3FBDE507-940F-45E4-94FC-6A90198C8877}" srcOrd="3" destOrd="0" parTransId="{6556BBCC-D0D7-4CB0-8CCD-F996ED3A4055}" sibTransId="{7F47288C-2EFF-4527-8685-3BCAA046A621}"/>
    <dgm:cxn modelId="{EAEFDA28-A244-44A6-AC01-805B75A8AF61}" type="presOf" srcId="{3FBDE507-940F-45E4-94FC-6A90198C8877}" destId="{D0475B12-1C46-4092-809D-F77CFF44836A}" srcOrd="0" destOrd="2" presId="urn:microsoft.com/office/officeart/2011/layout/TabList"/>
    <dgm:cxn modelId="{203A1AB6-EF83-475A-AF7A-5169E6C48F62}" type="presOf" srcId="{C3711824-7588-43FA-858E-8C3E979A4237}" destId="{D0475B12-1C46-4092-809D-F77CFF44836A}" srcOrd="0" destOrd="3" presId="urn:microsoft.com/office/officeart/2011/layout/TabList"/>
    <dgm:cxn modelId="{E3E40AC6-CD9A-4A60-B919-1340E63030E5}" type="presOf" srcId="{4B195F3A-AC82-469E-B38E-E50D4DD4974E}" destId="{D0475B12-1C46-4092-809D-F77CFF44836A}" srcOrd="0" destOrd="5" presId="urn:microsoft.com/office/officeart/2011/layout/TabList"/>
    <dgm:cxn modelId="{2F49D022-50DA-4C55-ACF5-A6B915FD3FAA}" srcId="{9D926C87-C6FB-4C4B-8F55-E5CB6F1648D1}" destId="{A5F8DE48-F0F2-4681-8B7A-2B29C6258D51}" srcOrd="8" destOrd="0" parTransId="{58303A62-E43F-4EB6-A0CC-ED204BEB011F}" sibTransId="{F2E2FA60-357E-48E0-9063-F69114FD2F14}"/>
    <dgm:cxn modelId="{DE8D1FCB-8C6F-4FD7-9437-8D17F65CA9FA}" type="presOf" srcId="{1E640973-753D-4A87-9662-7BCAEAEE75D6}" destId="{4A3961B5-AB5F-47F1-9410-4C904CD56E70}" srcOrd="0" destOrd="2" presId="urn:microsoft.com/office/officeart/2011/layout/TabList"/>
    <dgm:cxn modelId="{4B455515-C8C7-45BE-B529-1A8C26AC2E36}" type="presOf" srcId="{1A0C7EAC-B21F-48DB-85C1-4FBD4297AD48}" destId="{1DA21F93-60D9-44C7-A2A4-3B1882F3F7BD}" srcOrd="0" destOrd="0" presId="urn:microsoft.com/office/officeart/2011/layout/TabList"/>
    <dgm:cxn modelId="{E2250C24-5375-4012-B20A-41D15A1BE840}" type="presOf" srcId="{138F841D-7CFC-4CEC-8345-4D3B63E96A43}" destId="{BD582EFE-CC48-4C18-9A78-25C8CEA7750F}" srcOrd="0" destOrd="0" presId="urn:microsoft.com/office/officeart/2011/layout/TabList"/>
    <dgm:cxn modelId="{01A16E34-554E-4AB9-A415-66ED61BFDA47}" srcId="{AA1F1C56-1F50-4D18-BC8A-D1911313BA3D}" destId="{27574607-914C-4EFD-978E-3D6C22798EFB}" srcOrd="1" destOrd="0" parTransId="{9EBD6C69-00F5-41A2-9CB1-1B6EE6AE81FF}" sibTransId="{9F0882F2-D076-45F1-AE36-7B9389E1547B}"/>
    <dgm:cxn modelId="{A504F5BB-DECC-43E9-9FBA-A76BCBF4C982}" srcId="{9D926C87-C6FB-4C4B-8F55-E5CB6F1648D1}" destId="{333E15DF-FC2C-4095-BCB5-F500C098C7E5}" srcOrd="5" destOrd="0" parTransId="{D982CDDA-3A8B-4328-8377-17834D63B6F1}" sibTransId="{6E48D869-EC7D-4C1D-9F5A-02B0D519334C}"/>
    <dgm:cxn modelId="{BA72D24A-9A25-470D-8C1F-7E12F8307C81}" type="presOf" srcId="{AA1F1C56-1F50-4D18-BC8A-D1911313BA3D}" destId="{D24D7536-BFF9-44ED-A5BD-EAAA025DD3D2}" srcOrd="0" destOrd="0" presId="urn:microsoft.com/office/officeart/2011/layout/TabList"/>
    <dgm:cxn modelId="{1664D9B2-22E9-45DB-BFDB-6D778EBF724B}" type="presParOf" srcId="{77ECA180-86C7-4E0E-8591-110E42FDFE6C}" destId="{9AFE78DD-526B-40F8-B7AA-B17E3FEAA2EB}" srcOrd="0" destOrd="0" presId="urn:microsoft.com/office/officeart/2011/layout/TabList"/>
    <dgm:cxn modelId="{B7B855B3-3AEA-4F40-981D-8560D16DE954}" type="presParOf" srcId="{9AFE78DD-526B-40F8-B7AA-B17E3FEAA2EB}" destId="{FE8D6199-9D29-42F7-AE22-CB4FCFCB9130}" srcOrd="0" destOrd="0" presId="urn:microsoft.com/office/officeart/2011/layout/TabList"/>
    <dgm:cxn modelId="{22FC239E-5789-4055-8576-D2401089FA54}" type="presParOf" srcId="{9AFE78DD-526B-40F8-B7AA-B17E3FEAA2EB}" destId="{D24D7536-BFF9-44ED-A5BD-EAAA025DD3D2}" srcOrd="1" destOrd="0" presId="urn:microsoft.com/office/officeart/2011/layout/TabList"/>
    <dgm:cxn modelId="{FE11C2C7-2690-4B84-8B5C-85AD0DF8AB6D}" type="presParOf" srcId="{9AFE78DD-526B-40F8-B7AA-B17E3FEAA2EB}" destId="{2C031586-055E-437C-B26E-C0D4E2BCE4D4}" srcOrd="2" destOrd="0" presId="urn:microsoft.com/office/officeart/2011/layout/TabList"/>
    <dgm:cxn modelId="{0C351BCB-951E-4062-9F2B-D0C5B4BEDCC3}" type="presParOf" srcId="{77ECA180-86C7-4E0E-8591-110E42FDFE6C}" destId="{8842A062-4900-4AB5-9EF3-6A91FACA0E47}" srcOrd="1" destOrd="0" presId="urn:microsoft.com/office/officeart/2011/layout/TabList"/>
    <dgm:cxn modelId="{9F86CB29-BB9C-437C-921E-2013AD4976FF}" type="presParOf" srcId="{77ECA180-86C7-4E0E-8591-110E42FDFE6C}" destId="{6F972CC7-FF9D-42AD-882A-714B73CB8B46}" srcOrd="2" destOrd="0" presId="urn:microsoft.com/office/officeart/2011/layout/TabList"/>
    <dgm:cxn modelId="{EF9BDFCE-7795-45C2-82C6-C58BA7573960}" type="presParOf" srcId="{77ECA180-86C7-4E0E-8591-110E42FDFE6C}" destId="{E8B3AAC3-16C1-419D-87C6-249637809FB7}" srcOrd="3" destOrd="0" presId="urn:microsoft.com/office/officeart/2011/layout/TabList"/>
    <dgm:cxn modelId="{03A7446E-C511-4E63-A9A3-BA7F9798A5B8}" type="presParOf" srcId="{E8B3AAC3-16C1-419D-87C6-249637809FB7}" destId="{B8F48F68-6EBF-4C1B-B599-EA93BA5658C3}" srcOrd="0" destOrd="0" presId="urn:microsoft.com/office/officeart/2011/layout/TabList"/>
    <dgm:cxn modelId="{14D26873-CE5F-475D-9CC0-D86AC5BBC2A4}" type="presParOf" srcId="{E8B3AAC3-16C1-419D-87C6-249637809FB7}" destId="{95C1D8BC-E594-4BF1-9146-FE057B149111}" srcOrd="1" destOrd="0" presId="urn:microsoft.com/office/officeart/2011/layout/TabList"/>
    <dgm:cxn modelId="{53F1AD67-563B-43AF-961E-B666F227819C}" type="presParOf" srcId="{E8B3AAC3-16C1-419D-87C6-249637809FB7}" destId="{FA7B051D-AF62-4496-B07E-5717287F5D21}" srcOrd="2" destOrd="0" presId="urn:microsoft.com/office/officeart/2011/layout/TabList"/>
    <dgm:cxn modelId="{6A07D583-1E17-4BDB-A852-8DD7817CA331}" type="presParOf" srcId="{77ECA180-86C7-4E0E-8591-110E42FDFE6C}" destId="{D0475B12-1C46-4092-809D-F77CFF44836A}" srcOrd="4" destOrd="0" presId="urn:microsoft.com/office/officeart/2011/layout/TabList"/>
    <dgm:cxn modelId="{C841D5A4-C2FC-43EB-A7E7-02591D73F845}" type="presParOf" srcId="{77ECA180-86C7-4E0E-8591-110E42FDFE6C}" destId="{8C7B99FE-6D9E-4DDF-B500-96D4D12D965A}" srcOrd="5" destOrd="0" presId="urn:microsoft.com/office/officeart/2011/layout/TabList"/>
    <dgm:cxn modelId="{48938B3F-AFA6-48A8-9965-788D4CAA3171}" type="presParOf" srcId="{77ECA180-86C7-4E0E-8591-110E42FDFE6C}" destId="{ECAFF96B-51CB-4839-9653-6D2A8D607A4C}" srcOrd="6" destOrd="0" presId="urn:microsoft.com/office/officeart/2011/layout/TabList"/>
    <dgm:cxn modelId="{B50BBE11-6842-42D0-BACD-5DF78820882E}" type="presParOf" srcId="{ECAFF96B-51CB-4839-9653-6D2A8D607A4C}" destId="{BD582EFE-CC48-4C18-9A78-25C8CEA7750F}" srcOrd="0" destOrd="0" presId="urn:microsoft.com/office/officeart/2011/layout/TabList"/>
    <dgm:cxn modelId="{DD531FAC-1925-4570-9A4E-961740637342}" type="presParOf" srcId="{ECAFF96B-51CB-4839-9653-6D2A8D607A4C}" destId="{1DA21F93-60D9-44C7-A2A4-3B1882F3F7BD}" srcOrd="1" destOrd="0" presId="urn:microsoft.com/office/officeart/2011/layout/TabList"/>
    <dgm:cxn modelId="{245A9AEF-380A-4930-9309-F280B8FB9849}" type="presParOf" srcId="{ECAFF96B-51CB-4839-9653-6D2A8D607A4C}" destId="{4C51238D-2EBC-45F4-9582-4B0D3497379F}" srcOrd="2" destOrd="0" presId="urn:microsoft.com/office/officeart/2011/layout/TabList"/>
    <dgm:cxn modelId="{68C5F17F-4BE7-4815-AEAA-C273211B65EF}" type="presParOf" srcId="{77ECA180-86C7-4E0E-8591-110E42FDFE6C}" destId="{4A3961B5-AB5F-47F1-9410-4C904CD56E70}" srcOrd="7" destOrd="0" presId="urn:microsoft.com/office/officeart/2011/layout/TabList"/>
  </dgm:cxnLst>
  <dgm:bg/>
  <dgm:whole/>
  <dgm:extLst>
    <a:ext uri="http://schemas.microsoft.com/office/drawing/2008/diagram">
      <dsp:dataModelExt xmlns:dsp="http://schemas.microsoft.com/office/drawing/2008/diagram" relId="rId4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51238D-2EBC-45F4-9582-4B0D3497379F}">
      <dsp:nvSpPr>
        <dsp:cNvPr id="0" name=""/>
        <dsp:cNvSpPr/>
      </dsp:nvSpPr>
      <dsp:spPr>
        <a:xfrm>
          <a:off x="347077" y="4206802"/>
          <a:ext cx="4238625" cy="0"/>
        </a:xfrm>
        <a:prstGeom prst="line">
          <a:avLst/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7B051D-AF62-4496-B07E-5717287F5D21}">
      <dsp:nvSpPr>
        <dsp:cNvPr id="0" name=""/>
        <dsp:cNvSpPr/>
      </dsp:nvSpPr>
      <dsp:spPr>
        <a:xfrm>
          <a:off x="350661" y="1858033"/>
          <a:ext cx="4238625" cy="0"/>
        </a:xfrm>
        <a:prstGeom prst="line">
          <a:avLst/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031586-055E-437C-B26E-C0D4E2BCE4D4}">
      <dsp:nvSpPr>
        <dsp:cNvPr id="0" name=""/>
        <dsp:cNvSpPr/>
      </dsp:nvSpPr>
      <dsp:spPr>
        <a:xfrm>
          <a:off x="364481" y="497305"/>
          <a:ext cx="4238625" cy="0"/>
        </a:xfrm>
        <a:prstGeom prst="line">
          <a:avLst/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8D6199-9D29-42F7-AE22-CB4FCFCB9130}">
      <dsp:nvSpPr>
        <dsp:cNvPr id="0" name=""/>
        <dsp:cNvSpPr/>
      </dsp:nvSpPr>
      <dsp:spPr>
        <a:xfrm>
          <a:off x="1466523" y="27"/>
          <a:ext cx="3136582" cy="49727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b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kern="1200"/>
        </a:p>
      </dsp:txBody>
      <dsp:txXfrm>
        <a:off x="1466523" y="27"/>
        <a:ext cx="3136582" cy="497278"/>
      </dsp:txXfrm>
    </dsp:sp>
    <dsp:sp modelId="{D24D7536-BFF9-44ED-A5BD-EAAA025DD3D2}">
      <dsp:nvSpPr>
        <dsp:cNvPr id="0" name=""/>
        <dsp:cNvSpPr/>
      </dsp:nvSpPr>
      <dsp:spPr>
        <a:xfrm>
          <a:off x="-364481" y="27"/>
          <a:ext cx="2559967" cy="497278"/>
        </a:xfrm>
        <a:prstGeom prst="round2SameRect">
          <a:avLst>
            <a:gd name="adj1" fmla="val 16670"/>
            <a:gd name="adj2" fmla="val 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Communication with clients</a:t>
          </a:r>
        </a:p>
      </dsp:txBody>
      <dsp:txXfrm>
        <a:off x="-340202" y="24306"/>
        <a:ext cx="2511409" cy="472999"/>
      </dsp:txXfrm>
    </dsp:sp>
    <dsp:sp modelId="{8842A062-4900-4AB5-9EF3-6A91FACA0E47}">
      <dsp:nvSpPr>
        <dsp:cNvPr id="0" name=""/>
        <dsp:cNvSpPr/>
      </dsp:nvSpPr>
      <dsp:spPr>
        <a:xfrm>
          <a:off x="0" y="497305"/>
          <a:ext cx="4238625" cy="83858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>
              <a:solidFill>
                <a:schemeClr val="tx1">
                  <a:lumMod val="65000"/>
                  <a:lumOff val="35000"/>
                </a:schemeClr>
              </a:solidFill>
            </a:rPr>
            <a:t>Proposal for new projects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>
              <a:solidFill>
                <a:schemeClr val="tx1">
                  <a:lumMod val="65000"/>
                  <a:lumOff val="35000"/>
                </a:schemeClr>
              </a:solidFill>
            </a:rPr>
            <a:t>Arrange meeting with clients 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>
              <a:solidFill>
                <a:schemeClr val="tx1">
                  <a:lumMod val="65000"/>
                  <a:lumOff val="35000"/>
                </a:schemeClr>
              </a:solidFill>
            </a:rPr>
            <a:t>Discussion of project and its requirements 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>
              <a:solidFill>
                <a:schemeClr val="tx1">
                  <a:lumMod val="65000"/>
                  <a:lumOff val="35000"/>
                </a:schemeClr>
              </a:solidFill>
            </a:rPr>
            <a:t>Solve issues of clients</a:t>
          </a:r>
        </a:p>
      </dsp:txBody>
      <dsp:txXfrm>
        <a:off x="0" y="497305"/>
        <a:ext cx="4238625" cy="838586"/>
      </dsp:txXfrm>
    </dsp:sp>
    <dsp:sp modelId="{B8F48F68-6EBF-4C1B-B599-EA93BA5658C3}">
      <dsp:nvSpPr>
        <dsp:cNvPr id="0" name=""/>
        <dsp:cNvSpPr/>
      </dsp:nvSpPr>
      <dsp:spPr>
        <a:xfrm>
          <a:off x="1452704" y="1360755"/>
          <a:ext cx="3136582" cy="49727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28575" rIns="28575" bIns="28575" numCol="1" spcCol="1270" anchor="b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1452704" y="1360755"/>
        <a:ext cx="3136582" cy="497278"/>
      </dsp:txXfrm>
    </dsp:sp>
    <dsp:sp modelId="{95C1D8BC-E594-4BF1-9146-FE057B149111}">
      <dsp:nvSpPr>
        <dsp:cNvPr id="0" name=""/>
        <dsp:cNvSpPr/>
      </dsp:nvSpPr>
      <dsp:spPr>
        <a:xfrm>
          <a:off x="-350661" y="1360755"/>
          <a:ext cx="2504689" cy="497278"/>
        </a:xfrm>
        <a:prstGeom prst="round2SameRect">
          <a:avLst>
            <a:gd name="adj1" fmla="val 16670"/>
            <a:gd name="adj2" fmla="val 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28575" rIns="28575" bIns="28575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Development of product</a:t>
          </a:r>
        </a:p>
      </dsp:txBody>
      <dsp:txXfrm>
        <a:off x="-326382" y="1385034"/>
        <a:ext cx="2456131" cy="472999"/>
      </dsp:txXfrm>
    </dsp:sp>
    <dsp:sp modelId="{D0475B12-1C46-4092-809D-F77CFF44836A}">
      <dsp:nvSpPr>
        <dsp:cNvPr id="0" name=""/>
        <dsp:cNvSpPr/>
      </dsp:nvSpPr>
      <dsp:spPr>
        <a:xfrm>
          <a:off x="0" y="1858033"/>
          <a:ext cx="4238625" cy="182662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28575" rIns="28575" bIns="28575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>
              <a:solidFill>
                <a:schemeClr val="tx1"/>
              </a:solidFill>
            </a:rPr>
            <a:t>Back-end</a:t>
          </a:r>
          <a:r>
            <a:rPr lang="en-US" sz="1200" kern="1200">
              <a:solidFill>
                <a:schemeClr val="tx1">
                  <a:lumMod val="65000"/>
                  <a:lumOff val="35000"/>
                </a:schemeClr>
              </a:solidFill>
            </a:rPr>
            <a:t> development for web and app (Django, Django-rest)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>
              <a:solidFill>
                <a:schemeClr val="tx1"/>
              </a:solidFill>
            </a:rPr>
            <a:t>Frornt-end</a:t>
          </a:r>
          <a:r>
            <a:rPr lang="en-US" sz="1200" kern="1200">
              <a:solidFill>
                <a:schemeClr val="tx1">
                  <a:lumMod val="65000"/>
                  <a:lumOff val="35000"/>
                </a:schemeClr>
              </a:solidFill>
            </a:rPr>
            <a:t> development (Reactjs, Html, Css, Flex and other.)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>
              <a:solidFill>
                <a:schemeClr val="tx1"/>
              </a:solidFill>
            </a:rPr>
            <a:t>Firebase</a:t>
          </a:r>
          <a:r>
            <a:rPr lang="en-US" sz="1200" kern="1200">
              <a:solidFill>
                <a:schemeClr val="tx1">
                  <a:lumMod val="65000"/>
                  <a:lumOff val="35000"/>
                </a:schemeClr>
              </a:solidFill>
            </a:rPr>
            <a:t> Integration 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>
              <a:solidFill>
                <a:schemeClr val="tx1"/>
              </a:solidFill>
            </a:rPr>
            <a:t>Payment</a:t>
          </a:r>
          <a:r>
            <a:rPr lang="en-US" sz="1200" kern="1200">
              <a:solidFill>
                <a:schemeClr val="tx1">
                  <a:lumMod val="65000"/>
                  <a:lumOff val="35000"/>
                </a:schemeClr>
              </a:solidFill>
            </a:rPr>
            <a:t> Integration (PayPal, BrainTree, and Stripe.)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>
              <a:solidFill>
                <a:schemeClr val="tx1"/>
              </a:solidFill>
            </a:rPr>
            <a:t>Data Mining </a:t>
          </a:r>
          <a:r>
            <a:rPr lang="en-US" sz="1200" kern="1200">
              <a:solidFill>
                <a:schemeClr val="tx1">
                  <a:lumMod val="65000"/>
                  <a:lumOff val="35000"/>
                </a:schemeClr>
              </a:solidFill>
            </a:rPr>
            <a:t>(Selenium) or Web Scraping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>
              <a:solidFill>
                <a:schemeClr val="tx1"/>
              </a:solidFill>
            </a:rPr>
            <a:t>Database</a:t>
          </a:r>
          <a:r>
            <a:rPr lang="en-US" sz="1200" kern="1200">
              <a:solidFill>
                <a:schemeClr val="tx1">
                  <a:lumMod val="65000"/>
                  <a:lumOff val="35000"/>
                </a:schemeClr>
              </a:solidFill>
            </a:rPr>
            <a:t> Integration (Whatever you name)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>
              <a:solidFill>
                <a:schemeClr val="tx1"/>
              </a:solidFill>
            </a:rPr>
            <a:t>Server Deployment (AWS, DigitalOcean, etc.)</a:t>
          </a:r>
          <a:endParaRPr lang="en-US" sz="1200" kern="1200">
            <a:solidFill>
              <a:schemeClr val="tx1">
                <a:lumMod val="65000"/>
                <a:lumOff val="35000"/>
              </a:schemeClr>
            </a:solidFill>
          </a:endParaRP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>
              <a:solidFill>
                <a:schemeClr val="tx1"/>
              </a:solidFill>
            </a:rPr>
            <a:t>Testing</a:t>
          </a:r>
          <a:r>
            <a:rPr lang="en-US" sz="1200" kern="1200">
              <a:solidFill>
                <a:schemeClr val="tx1">
                  <a:lumMod val="65000"/>
                  <a:lumOff val="35000"/>
                </a:schemeClr>
              </a:solidFill>
            </a:rPr>
            <a:t> of project (Pytest or selenium)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>
              <a:solidFill>
                <a:schemeClr val="tx1">
                  <a:lumMod val="65000"/>
                  <a:lumOff val="35000"/>
                </a:schemeClr>
              </a:solidFill>
            </a:rPr>
            <a:t>Implement small concepts of </a:t>
          </a:r>
          <a:r>
            <a:rPr lang="en-US" sz="1200" kern="1200">
              <a:solidFill>
                <a:schemeClr val="tx1"/>
              </a:solidFill>
            </a:rPr>
            <a:t>ML and NLP</a:t>
          </a:r>
        </a:p>
      </dsp:txBody>
      <dsp:txXfrm>
        <a:off x="0" y="1858033"/>
        <a:ext cx="4238625" cy="1826627"/>
      </dsp:txXfrm>
    </dsp:sp>
    <dsp:sp modelId="{BD582EFE-CC48-4C18-9A78-25C8CEA7750F}">
      <dsp:nvSpPr>
        <dsp:cNvPr id="0" name=""/>
        <dsp:cNvSpPr/>
      </dsp:nvSpPr>
      <dsp:spPr>
        <a:xfrm>
          <a:off x="1449119" y="3709524"/>
          <a:ext cx="3136582" cy="49727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28575" rIns="28575" bIns="28575" numCol="1" spcCol="1270" anchor="b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1449119" y="3709524"/>
        <a:ext cx="3136582" cy="497278"/>
      </dsp:txXfrm>
    </dsp:sp>
    <dsp:sp modelId="{1DA21F93-60D9-44C7-A2A4-3B1882F3F7BD}">
      <dsp:nvSpPr>
        <dsp:cNvPr id="0" name=""/>
        <dsp:cNvSpPr/>
      </dsp:nvSpPr>
      <dsp:spPr>
        <a:xfrm>
          <a:off x="-347077" y="3709524"/>
          <a:ext cx="2490351" cy="497278"/>
        </a:xfrm>
        <a:prstGeom prst="round2SameRect">
          <a:avLst>
            <a:gd name="adj1" fmla="val 16670"/>
            <a:gd name="adj2" fmla="val 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28575" rIns="28575" bIns="28575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Team lead</a:t>
          </a:r>
        </a:p>
      </dsp:txBody>
      <dsp:txXfrm>
        <a:off x="-322798" y="3733803"/>
        <a:ext cx="2441793" cy="472999"/>
      </dsp:txXfrm>
    </dsp:sp>
    <dsp:sp modelId="{4A3961B5-AB5F-47F1-9410-4C904CD56E70}">
      <dsp:nvSpPr>
        <dsp:cNvPr id="0" name=""/>
        <dsp:cNvSpPr/>
      </dsp:nvSpPr>
      <dsp:spPr>
        <a:xfrm>
          <a:off x="0" y="4206802"/>
          <a:ext cx="4238625" cy="86046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28575" rIns="28575" bIns="28575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>
              <a:solidFill>
                <a:schemeClr val="tx1">
                  <a:lumMod val="65000"/>
                  <a:lumOff val="35000"/>
                </a:schemeClr>
              </a:solidFill>
            </a:rPr>
            <a:t>Communicate with client's 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>
              <a:solidFill>
                <a:schemeClr val="tx1">
                  <a:lumMod val="65000"/>
                  <a:lumOff val="35000"/>
                </a:schemeClr>
              </a:solidFill>
            </a:rPr>
            <a:t>Provide all support to clients by slack, skype and etc.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>
              <a:solidFill>
                <a:schemeClr val="tx1">
                  <a:lumMod val="65000"/>
                  <a:lumOff val="35000"/>
                </a:schemeClr>
              </a:solidFill>
            </a:rPr>
            <a:t>Suggest new and better approach for projects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>
              <a:solidFill>
                <a:schemeClr val="tx1">
                  <a:lumMod val="65000"/>
                  <a:lumOff val="35000"/>
                </a:schemeClr>
              </a:solidFill>
            </a:rPr>
            <a:t>Explain entire project to my own team </a:t>
          </a:r>
        </a:p>
      </dsp:txBody>
      <dsp:txXfrm>
        <a:off x="0" y="4206802"/>
        <a:ext cx="4238625" cy="8604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TabList">
  <dgm:title val="Tab List"/>
  <dgm:desc val="Use to show non-sequential or grouped blocks of information. Works well for lists with a small amount of Level 1 text. The first Level 2 displays next to the Level 1 text  and the remaining Level 2 text appears beneath the Level 1 text."/>
  <dgm:catLst>
    <dgm:cat type="list" pri="4500"/>
    <dgm:cat type="officeonline" pri="11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30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0" srcId="0" destId="10" srcOrd="0" destOrd="0"/>
        <dgm:cxn modelId="41" srcId="10" destId="11" srcOrd="0" destOrd="0"/>
        <dgm:cxn modelId="42" srcId="10" destId="12" srcOrd="0" destOrd="0"/>
        <dgm:cxn modelId="50" srcId="0" destId="20" srcOrd="1" destOrd="0"/>
        <dgm:cxn modelId="51" srcId="20" destId="21" srcOrd="1" destOrd="0"/>
        <dgm:cxn modelId="52" srcId="20" destId="22" srcOrd="1" destOrd="0"/>
        <dgm:cxn modelId="60" srcId="0" destId="30" srcOrd="2" destOrd="0"/>
        <dgm:cxn modelId="61" srcId="30" destId="31" srcOrd="2" destOrd="0"/>
        <dgm:cxn modelId="62" srcId="30" destId="32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/>
      <dgm:chPref val="3"/>
      <dgm:dir/>
      <dgm:animOne val="branch"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w" for="ch" forName="Child" refType="w"/>
      <dgm:constr type="h" for="ch" forName="Child" refType="h" fact="0.6667"/>
      <dgm:constr type="primFontSz" for="des" forName="Parent" op="equ" val="65"/>
      <dgm:constr type="primFontSz" for="des" forName="Child" op="equ" val="65"/>
      <dgm:constr type="primFontSz" for="des" forName="FirstChild" op="equ" val="65"/>
      <dgm:constr type="primFontSz" for="des" forName="Child" refType="primFontSz" refFor="des" refForName="Parent" op="lte"/>
      <dgm:constr type="primFontSz" for="des" forName="FirstChild" refType="primFontSz" refFor="des" refForName="Parent" op="lte"/>
      <dgm:constr type="primFontSz" for="des" forName="Child" refType="primFontSz" refFor="des" refForName="FirstChild" op="lte"/>
      <dgm:constr type="w" for="ch" forName="composite" refType="w"/>
      <dgm:constr type="h" for="ch" forName="composite" refType="h" fact="0.3333"/>
      <dgm:constr type="sp" refType="h" refFor="ch" refForName="composite" op="equ" fact="0.05"/>
      <dgm:constr type="h" for="ch" forName="sibTrans" refType="h" refFor="ch" refForName="composite" op="equ" fact="0.05"/>
      <dgm:constr type="w" for="ch" forName="sibTrans" refType="h" refFor="ch" refForName="sibTrans" op="equ"/>
    </dgm:constrLst>
    <dgm:forEach name="nodesForEach" axis="ch" ptType="node">
      <dgm:layoutNode name="composite">
        <dgm:alg type="composite"/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l" for="ch" forName="FirstChild" refType="w" fact="0.26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l" for="ch" forName="Parent" refType="w" fact="0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if>
          <dgm:else name="Name3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r" for="ch" forName="FirstChild" refType="w" fact="0.74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r" for="ch" forName="Parent" refType="w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else>
        </dgm:choose>
        <dgm:layoutNode name="FirstChild" styleLbl="revTx">
          <dgm:varLst>
            <dgm:chMax val="0"/>
            <dgm:chPref val="0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  <dgm:param type="txAnchorVertCh" val="b"/>
                <dgm:param type="parTxRTLAlign" val="l"/>
              </dgm:alg>
            </dgm:if>
            <dgm:else name="Name6">
              <dgm:alg type="tx">
                <dgm:param type="parTxLTRAlign" val="r"/>
                <dgm:param type="shpTxLTRAlignCh" val="r"/>
                <dgm:param type="txAnchorVert" val="b"/>
                <dgm:param type="txAnchorVertCh" val="b"/>
                <dgm:param type="parTxRTLAlign" val="r"/>
              </dgm:alg>
            </dgm:else>
          </dgm:choose>
          <dgm:shape xmlns:r="http://schemas.openxmlformats.org/officeDocument/2006/relationships" type="rect" r:blip="">
            <dgm:adjLst/>
          </dgm:shape>
          <dgm:choose name="Name7">
            <dgm:if name="Name8" axis="ch" ptType="node" func="cnt" op="gte" val="1">
              <dgm:presOf axis="ch desOrSelf" ptType="node node" st="1 1" cnt="1 0"/>
            </dgm:if>
            <dgm:else name="Name9">
              <dgm:presOf/>
            </dgm:else>
          </dgm:choose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Parent" styleLbl="alignNode1">
          <dgm:varLst>
            <dgm:chMax val="3"/>
            <dgm:chPref val="3"/>
            <dgm:bulletEnabled val="1"/>
          </dgm:varLst>
          <dgm:alg type="tx">
            <dgm:param type="shpTxLTRAlignCh" val="ctr"/>
            <dgm:param type="txAnchorVertCh" val="mid"/>
          </dgm:alg>
          <dgm:shape xmlns:r="http://schemas.openxmlformats.org/officeDocument/2006/relationships" type="round2SameRect" r:blip="">
            <dgm:adjLst>
              <dgm:adj idx="1" val="0.1667"/>
              <dgm:adj idx="2" val="0"/>
            </dgm:adjLst>
          </dgm:shape>
          <dgm:presOf axis="self" ptType="node"/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Accent" styleLbl="parChTrans1D1">
          <dgm:alg type="sp"/>
          <dgm:shape xmlns:r="http://schemas.openxmlformats.org/officeDocument/2006/relationships" type="line" r:blip="" zOrderOff="-99999">
            <dgm:adjLst/>
          </dgm:shape>
          <dgm:presOf/>
        </dgm:layoutNode>
      </dgm:layoutNode>
      <dgm:choose name="Name10">
        <dgm:if name="Name11" axis="ch" ptType="node" st="2" cnt="1" func="cnt" op="gte" val="1">
          <dgm:layoutNode name="Child" styleLbl="revTx">
            <dgm:varLst>
              <dgm:chMax val="0"/>
              <dgm:chPref val="0"/>
              <dgm:bulletEnabled val="1"/>
            </dgm:varLst>
            <dgm:choose name="Name12">
              <dgm:if name="Name13" func="var" arg="dir" op="equ" val="norm">
                <dgm:alg type="tx">
                  <dgm:param type="stBulletLvl" val="1"/>
                  <dgm:param type="parTxLTRAlign" val="l"/>
                  <dgm:param type="parTxRTLAlign" val="l"/>
                  <dgm:param type="txAnchorVert" val="t"/>
                </dgm:alg>
              </dgm:if>
              <dgm:else name="Name14">
                <dgm:alg type="tx">
                  <dgm:param type="stBulletLvl" val="1"/>
                  <dgm:param type="parTxLTRAlign" val="r"/>
                  <dgm:param type="shpTxLTRAlignCh" val="r"/>
                  <dgm:param type="txAnchorVert" val="t"/>
                  <dgm:param type="parTxRTLAlign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ch desOrSelf" ptType="node node" st="2 1" cnt="0 0"/>
            <dgm:constrLst>
              <dgm:constr type="lMarg" refType="primFontSz" fact="0.15"/>
              <dgm:constr type="rMarg" refType="primFontSz" fact="0.15"/>
              <dgm:constr type="tMarg" refType="primFontSz" fact="0.15"/>
              <dgm:constr type="bMarg" refType="primFontSz" fact="0.15"/>
            </dgm:constrLst>
            <dgm:ruleLst>
              <dgm:rule type="primFontSz" val="5" fact="NaN" max="NaN"/>
            </dgm:ruleLst>
          </dgm:layoutNode>
        </dgm:if>
        <dgm:else name="Name15"/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B4C9F5901FC4A5F8E2E35E8EC860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A1D3F-BED6-4283-883C-998A239F81CD}"/>
      </w:docPartPr>
      <w:docPartBody>
        <w:p w:rsidR="008022BA" w:rsidRDefault="00F70FC5">
          <w:pPr>
            <w:pStyle w:val="CB4C9F5901FC4A5F8E2E35E8EC8601F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F29C4E91C2D4CD5A7C19E2FBC605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206CC-7BFE-4E9D-BB5D-A92A8BE5677D}"/>
      </w:docPartPr>
      <w:docPartBody>
        <w:p w:rsidR="00D107F6" w:rsidRDefault="00487297" w:rsidP="00487297">
          <w:pPr>
            <w:pStyle w:val="BF29C4E91C2D4CD5A7C19E2FBC605D0B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389"/>
    <w:rsid w:val="0003302B"/>
    <w:rsid w:val="000568F5"/>
    <w:rsid w:val="001435BA"/>
    <w:rsid w:val="001B3C0E"/>
    <w:rsid w:val="002369AB"/>
    <w:rsid w:val="00290389"/>
    <w:rsid w:val="002F1309"/>
    <w:rsid w:val="00332C37"/>
    <w:rsid w:val="00487297"/>
    <w:rsid w:val="0065626B"/>
    <w:rsid w:val="006B51FB"/>
    <w:rsid w:val="007D52FD"/>
    <w:rsid w:val="008022BA"/>
    <w:rsid w:val="008C0135"/>
    <w:rsid w:val="009D3CC2"/>
    <w:rsid w:val="00A86F05"/>
    <w:rsid w:val="00B0569F"/>
    <w:rsid w:val="00B8550C"/>
    <w:rsid w:val="00C05781"/>
    <w:rsid w:val="00D107F6"/>
    <w:rsid w:val="00DD538D"/>
    <w:rsid w:val="00E233A4"/>
    <w:rsid w:val="00E44B5C"/>
    <w:rsid w:val="00F7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09E9C129EA475893AC216582E33E9D">
    <w:name w:val="D509E9C129EA475893AC216582E33E9D"/>
  </w:style>
  <w:style w:type="character" w:styleId="PlaceholderText">
    <w:name w:val="Placeholder Text"/>
    <w:basedOn w:val="DefaultParagraphFont"/>
    <w:uiPriority w:val="99"/>
    <w:semiHidden/>
    <w:rsid w:val="00E233A4"/>
    <w:rPr>
      <w:color w:val="808080"/>
    </w:rPr>
  </w:style>
  <w:style w:type="paragraph" w:customStyle="1" w:styleId="CB4C9F5901FC4A5F8E2E35E8EC8601F9">
    <w:name w:val="CB4C9F5901FC4A5F8E2E35E8EC8601F9"/>
  </w:style>
  <w:style w:type="paragraph" w:customStyle="1" w:styleId="6227B9F800724E0CB98073CD8BA44C66">
    <w:name w:val="6227B9F800724E0CB98073CD8BA44C66"/>
  </w:style>
  <w:style w:type="paragraph" w:customStyle="1" w:styleId="7B53F6D6F619429F905D9BE03EE743ED">
    <w:name w:val="7B53F6D6F619429F905D9BE03EE743ED"/>
  </w:style>
  <w:style w:type="paragraph" w:customStyle="1" w:styleId="35DAE45284BF49DAA04E7C7C643CCEE1">
    <w:name w:val="35DAE45284BF49DAA04E7C7C643CCEE1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80" w:line="300" w:lineRule="auto"/>
      <w:contextualSpacing/>
    </w:pPr>
    <w:rPr>
      <w:rFonts w:cs="Times New Roman"/>
      <w:color w:val="000000" w:themeColor="text1"/>
      <w:sz w:val="20"/>
      <w:lang w:val="en-US" w:eastAsia="en-US"/>
    </w:rPr>
  </w:style>
  <w:style w:type="paragraph" w:customStyle="1" w:styleId="85EB25AB5BC948B0A1114838B889D5AE">
    <w:name w:val="85EB25AB5BC948B0A1114838B889D5AE"/>
  </w:style>
  <w:style w:type="paragraph" w:customStyle="1" w:styleId="21F1215B4A1F4FF3B20AA0684654F35B">
    <w:name w:val="21F1215B4A1F4FF3B20AA0684654F35B"/>
  </w:style>
  <w:style w:type="paragraph" w:customStyle="1" w:styleId="F36B13366AC746C78762F43AC5F3E2A8">
    <w:name w:val="F36B13366AC746C78762F43AC5F3E2A8"/>
  </w:style>
  <w:style w:type="paragraph" w:customStyle="1" w:styleId="A811A684C44E4C429F6F21C6EE8A96AA">
    <w:name w:val="A811A684C44E4C429F6F21C6EE8A96AA"/>
  </w:style>
  <w:style w:type="paragraph" w:customStyle="1" w:styleId="D92C88A9F610414CA59203D0E8757B4D">
    <w:name w:val="D92C88A9F610414CA59203D0E8757B4D"/>
  </w:style>
  <w:style w:type="paragraph" w:customStyle="1" w:styleId="E817D337D3594772BDB5BB9F356EA589">
    <w:name w:val="E817D337D3594772BDB5BB9F356EA589"/>
  </w:style>
  <w:style w:type="paragraph" w:customStyle="1" w:styleId="03068F4FB49141F5AD9E586EAED15718">
    <w:name w:val="03068F4FB49141F5AD9E586EAED15718"/>
    <w:rsid w:val="00290389"/>
  </w:style>
  <w:style w:type="paragraph" w:customStyle="1" w:styleId="5900609983D64AFAB5AC6A3002B4D379">
    <w:name w:val="5900609983D64AFAB5AC6A3002B4D379"/>
    <w:rsid w:val="00290389"/>
  </w:style>
  <w:style w:type="paragraph" w:customStyle="1" w:styleId="0E779790D0654A2E9F1390CCE70E35CB">
    <w:name w:val="0E779790D0654A2E9F1390CCE70E35CB"/>
    <w:rsid w:val="00290389"/>
  </w:style>
  <w:style w:type="paragraph" w:customStyle="1" w:styleId="71DF1D9B3B294B6191FB99EEB8C61874">
    <w:name w:val="71DF1D9B3B294B6191FB99EEB8C61874"/>
    <w:rsid w:val="00290389"/>
  </w:style>
  <w:style w:type="paragraph" w:customStyle="1" w:styleId="36EDB1BFA07F40589772F055E764AFE4">
    <w:name w:val="36EDB1BFA07F40589772F055E764AFE4"/>
    <w:rsid w:val="00290389"/>
  </w:style>
  <w:style w:type="paragraph" w:customStyle="1" w:styleId="DA6A51542A43458E954165532AB4939B">
    <w:name w:val="DA6A51542A43458E954165532AB4939B"/>
    <w:rsid w:val="00E233A4"/>
  </w:style>
  <w:style w:type="paragraph" w:customStyle="1" w:styleId="0C04FA2223E94DBC803B21ED88A28747">
    <w:name w:val="0C04FA2223E94DBC803B21ED88A28747"/>
    <w:rsid w:val="00E233A4"/>
  </w:style>
  <w:style w:type="paragraph" w:customStyle="1" w:styleId="517A58D1076245A898F372101FC61CA1">
    <w:name w:val="517A58D1076245A898F372101FC61CA1"/>
    <w:rsid w:val="00E233A4"/>
  </w:style>
  <w:style w:type="paragraph" w:customStyle="1" w:styleId="BF29C4E91C2D4CD5A7C19E2FBC605D0B">
    <w:name w:val="BF29C4E91C2D4CD5A7C19E2FBC605D0B"/>
    <w:rsid w:val="00487297"/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sume and Cove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BAD1DA-A727-43F6-974C-B82ECCB2AB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C6EBD1-EB83-4BA2-8D7C-59AB900E4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</Template>
  <TotalTime>299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CONTACT</dc:creator>
  <cp:keywords/>
  <dc:description/>
  <cp:lastModifiedBy>Lenovo</cp:lastModifiedBy>
  <cp:revision>4</cp:revision>
  <dcterms:created xsi:type="dcterms:W3CDTF">2021-04-03T02:22:00Z</dcterms:created>
  <dcterms:modified xsi:type="dcterms:W3CDTF">2021-06-25T14:09:00Z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TC028350659991</vt:lpwstr>
  </property>
</Properties>
</file>